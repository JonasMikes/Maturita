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B82585"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0A1AFBE9" wp14:editId="483EDB6E">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4F51624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A1AFBE9"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4F51624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2E74F73C" wp14:editId="583D7E54">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55597B67" w14:textId="1BFC7AB7" w:rsidR="00341B93" w:rsidRPr="00BA365E" w:rsidRDefault="00B75784"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Regulovatelný lineární zdroj</w:t>
                                </w:r>
                              </w:p>
                            </w:sdtContent>
                          </w:sdt>
                          <w:p w14:paraId="64E00F1C"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2E74F73C"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55597B67" w14:textId="1BFC7AB7" w:rsidR="00341B93" w:rsidRPr="00BA365E" w:rsidRDefault="00B75784"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Regulovatelný lineární zdroj</w:t>
                          </w:r>
                        </w:p>
                      </w:sdtContent>
                    </w:sdt>
                    <w:p w14:paraId="64E00F1C"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4A244BEF" wp14:editId="6D81ED7B">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414284" w14:textId="4D6FA14A"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B75784">
                                  <w:rPr>
                                    <w:b/>
                                  </w:rPr>
                                  <w:t>Jonáš Mikeš</w:t>
                                </w:r>
                              </w:sdtContent>
                            </w:sdt>
                          </w:p>
                          <w:p w14:paraId="21A19DBF" w14:textId="777E6CD5" w:rsidR="00341B93" w:rsidRPr="00B003CF" w:rsidRDefault="00341B93" w:rsidP="00A12AE8">
                            <w:pPr>
                              <w:tabs>
                                <w:tab w:val="right" w:pos="4253"/>
                                <w:tab w:val="left" w:pos="4536"/>
                              </w:tabs>
                              <w:spacing w:line="259" w:lineRule="auto"/>
                              <w:ind w:firstLine="0"/>
                            </w:pPr>
                            <w:r w:rsidRPr="00B003CF">
                              <w:tab/>
                              <w:t>Obor</w:t>
                            </w:r>
                            <w:r w:rsidRPr="00B003CF">
                              <w:tab/>
                            </w:r>
                            <w:r w:rsidR="00E267FD">
                              <w:rPr>
                                <w:b/>
                              </w:rPr>
                              <w:t>Elektrotechnika</w:t>
                            </w:r>
                          </w:p>
                          <w:p w14:paraId="502D600F" w14:textId="5635F838"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Ing. P</w:t>
                            </w:r>
                            <w:r w:rsidR="00E267FD">
                              <w:rPr>
                                <w:b/>
                              </w:rPr>
                              <w:t>etr Zenkl</w:t>
                            </w:r>
                          </w:p>
                          <w:p w14:paraId="77CAF7B6"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408E0045" w14:textId="5657DFBE"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B75784">
                              <w:rPr>
                                <w:b/>
                                <w:noProof/>
                              </w:rPr>
                              <w:t>2</w:t>
                            </w:r>
                            <w:r>
                              <w:rPr>
                                <w:b/>
                              </w:rPr>
                              <w:fldChar w:fldCharType="end"/>
                            </w:r>
                          </w:p>
                          <w:p w14:paraId="22AD3A59" w14:textId="72EB77CA"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B75784">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4A244BEF"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4B414284" w14:textId="4D6FA14A"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B75784">
                            <w:rPr>
                              <w:b/>
                            </w:rPr>
                            <w:t>Jonáš Mikeš</w:t>
                          </w:r>
                        </w:sdtContent>
                      </w:sdt>
                    </w:p>
                    <w:p w14:paraId="21A19DBF" w14:textId="777E6CD5" w:rsidR="00341B93" w:rsidRPr="00B003CF" w:rsidRDefault="00341B93" w:rsidP="00A12AE8">
                      <w:pPr>
                        <w:tabs>
                          <w:tab w:val="right" w:pos="4253"/>
                          <w:tab w:val="left" w:pos="4536"/>
                        </w:tabs>
                        <w:spacing w:line="259" w:lineRule="auto"/>
                        <w:ind w:firstLine="0"/>
                      </w:pPr>
                      <w:r w:rsidRPr="00B003CF">
                        <w:tab/>
                        <w:t>Obor</w:t>
                      </w:r>
                      <w:r w:rsidRPr="00B003CF">
                        <w:tab/>
                      </w:r>
                      <w:r w:rsidR="00E267FD">
                        <w:rPr>
                          <w:b/>
                        </w:rPr>
                        <w:t>Elektrotechnika</w:t>
                      </w:r>
                    </w:p>
                    <w:p w14:paraId="502D600F" w14:textId="5635F838"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Ing. P</w:t>
                      </w:r>
                      <w:r w:rsidR="00E267FD">
                        <w:rPr>
                          <w:b/>
                        </w:rPr>
                        <w:t>etr Zenkl</w:t>
                      </w:r>
                    </w:p>
                    <w:p w14:paraId="77CAF7B6"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408E0045" w14:textId="5657DFBE"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B75784">
                        <w:rPr>
                          <w:b/>
                          <w:noProof/>
                        </w:rPr>
                        <w:t>2</w:t>
                      </w:r>
                      <w:r>
                        <w:rPr>
                          <w:b/>
                        </w:rPr>
                        <w:fldChar w:fldCharType="end"/>
                      </w:r>
                    </w:p>
                    <w:p w14:paraId="22AD3A59" w14:textId="72EB77CA"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B75784">
                        <w:rPr>
                          <w:b/>
                          <w:noProof/>
                        </w:rPr>
                        <w:t>1116</w:t>
                      </w:r>
                      <w:r w:rsidR="00DB5D73">
                        <w:rPr>
                          <w:b/>
                        </w:rPr>
                        <w:fldChar w:fldCharType="end"/>
                      </w:r>
                    </w:p>
                  </w:txbxContent>
                </v:textbox>
                <w10:wrap anchorx="margin" anchory="margin"/>
                <w10:anchorlock/>
              </v:shape>
            </w:pict>
          </mc:Fallback>
        </mc:AlternateContent>
      </w:r>
    </w:p>
    <w:p w14:paraId="24842334" w14:textId="77777777" w:rsidR="00341B93" w:rsidRDefault="00341B93"/>
    <w:p w14:paraId="7C474B18" w14:textId="77777777" w:rsidR="00341B93" w:rsidRDefault="000C4596">
      <w:pPr>
        <w:sectPr w:rsidR="00341B93" w:rsidSect="00F11CD7">
          <w:headerReference w:type="even" r:id="rId11"/>
          <w:footerReference w:type="default" r:id="rId12"/>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2C8089D6" wp14:editId="5A349DD9">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5618C351" w14:textId="77777777" w:rsidR="00341B93" w:rsidRDefault="00341B93" w:rsidP="00341B93">
      <w:pPr>
        <w:pStyle w:val="Nezaazovannadpis"/>
      </w:pPr>
      <w:r>
        <w:lastRenderedPageBreak/>
        <w:t>Anotace</w:t>
      </w:r>
    </w:p>
    <w:p w14:paraId="69E3AB72" w14:textId="270C354D" w:rsidR="00341B93" w:rsidRDefault="00E267FD" w:rsidP="00401E48">
      <w:pPr>
        <w:ind w:firstLine="0"/>
      </w:pPr>
      <w:r>
        <w:t xml:space="preserve">Práce se zabývá </w:t>
      </w:r>
    </w:p>
    <w:p w14:paraId="558A6F04" w14:textId="77777777" w:rsidR="00401E48" w:rsidRDefault="00401E48" w:rsidP="00401E48">
      <w:pPr>
        <w:ind w:firstLine="0"/>
      </w:pPr>
    </w:p>
    <w:p w14:paraId="5E352FE5" w14:textId="77777777" w:rsidR="00341B93" w:rsidRPr="00341B93" w:rsidRDefault="00341B93" w:rsidP="00341B93">
      <w:pPr>
        <w:pStyle w:val="Nezaazovannadpis"/>
        <w:rPr>
          <w:lang w:val="en-GB"/>
        </w:rPr>
      </w:pPr>
      <w:r w:rsidRPr="00341B93">
        <w:rPr>
          <w:lang w:val="en-GB"/>
        </w:rPr>
        <w:t>Summary</w:t>
      </w:r>
    </w:p>
    <w:p w14:paraId="397B4B38" w14:textId="77777777" w:rsidR="00341B93" w:rsidRDefault="00341B93" w:rsidP="00D06100">
      <w:pPr>
        <w:rPr>
          <w:lang w:val="en-GB"/>
        </w:rPr>
      </w:pPr>
      <w:r w:rsidRPr="00341B93">
        <w:rPr>
          <w:lang w:val="en-GB"/>
        </w:rPr>
        <w:t>This work …</w:t>
      </w:r>
    </w:p>
    <w:p w14:paraId="4A0173D1" w14:textId="77777777" w:rsidR="00341B93" w:rsidRDefault="00341B93" w:rsidP="00341B93">
      <w:pPr>
        <w:pStyle w:val="Nezaazovannadpis"/>
      </w:pPr>
      <w:r w:rsidRPr="00341B93">
        <w:t>Čestné prohlášení</w:t>
      </w:r>
    </w:p>
    <w:p w14:paraId="34C4F5EA"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031AD573" w14:textId="42BBA48E" w:rsidR="00341B93" w:rsidRPr="00341B93" w:rsidRDefault="00341B93" w:rsidP="002570DC">
      <w:pPr>
        <w:pStyle w:val="Podpisovdek"/>
      </w:pPr>
      <w:r w:rsidRPr="00341B93">
        <w:t xml:space="preserve">V Liberci dne </w:t>
      </w:r>
      <w:r w:rsidR="009F1024">
        <w:fldChar w:fldCharType="begin"/>
      </w:r>
      <w:r w:rsidR="009F1024">
        <w:instrText xml:space="preserve"> DATE   \* MERGEFORMAT </w:instrText>
      </w:r>
      <w:r w:rsidR="009F1024">
        <w:fldChar w:fldCharType="separate"/>
      </w:r>
      <w:r w:rsidR="00B03F64">
        <w:rPr>
          <w:noProof/>
        </w:rPr>
        <w:t>13.12.2023</w:t>
      </w:r>
      <w:r w:rsidR="009F1024">
        <w:rPr>
          <w:noProof/>
        </w:rPr>
        <w:fldChar w:fldCharType="end"/>
      </w:r>
      <w:r w:rsidRPr="00341B93">
        <w:tab/>
      </w:r>
      <w:r w:rsidRPr="00341B93">
        <w:tab/>
      </w:r>
    </w:p>
    <w:p w14:paraId="377B3C2C" w14:textId="56A3DC60" w:rsidR="00341B93" w:rsidRPr="002570DC" w:rsidRDefault="00341B93" w:rsidP="00341B93">
      <w:pPr>
        <w:pStyle w:val="Jmnopodpodpisovmdkem"/>
      </w:pPr>
      <w:r w:rsidRPr="002570DC">
        <w:tab/>
      </w:r>
      <w:sdt>
        <w:sdtPr>
          <w:alias w:val="Autor"/>
          <w:tag w:val=""/>
          <w:id w:val="172458754"/>
          <w:placeholder>
            <w:docPart w:val="CBFFEA8F4A0C4598B7471C3B460792CF"/>
          </w:placeholder>
          <w:dataBinding w:prefixMappings="xmlns:ns0='http://purl.org/dc/elements/1.1/' xmlns:ns1='http://schemas.openxmlformats.org/package/2006/metadata/core-properties' " w:xpath="/ns1:coreProperties[1]/ns0:creator[1]" w:storeItemID="{6C3C8BC8-F283-45AE-878A-BAB7291924A1}"/>
          <w:text/>
        </w:sdtPr>
        <w:sdtEndPr/>
        <w:sdtContent>
          <w:r w:rsidR="00B75784">
            <w:t>Jonáš Mikeš</w:t>
          </w:r>
        </w:sdtContent>
      </w:sdt>
    </w:p>
    <w:p w14:paraId="0DC041F3" w14:textId="77777777" w:rsidR="00341B93" w:rsidRDefault="00341B93" w:rsidP="002570DC">
      <w:pPr>
        <w:pStyle w:val="Jmnopodpodpisovmdkem"/>
        <w:sectPr w:rsidR="00341B93" w:rsidSect="00A758D8">
          <w:headerReference w:type="default" r:id="rId15"/>
          <w:footerReference w:type="default" r:id="rId16"/>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3AEC937" w14:textId="77777777" w:rsidR="00236BCF" w:rsidRDefault="00236BCF">
          <w:pPr>
            <w:pStyle w:val="Nadpisobsahu"/>
          </w:pPr>
          <w:r>
            <w:t>Obsah</w:t>
          </w:r>
        </w:p>
        <w:p w14:paraId="6706781C" w14:textId="4E7D9F57" w:rsidR="00936540" w:rsidRDefault="00236BCF">
          <w:pPr>
            <w:pStyle w:val="Obsah1"/>
            <w:rPr>
              <w:rFonts w:eastAsiaTheme="minorEastAsia"/>
              <w:noProof/>
              <w:kern w:val="2"/>
              <w:sz w:val="22"/>
              <w:lang w:eastAsia="cs-CZ"/>
              <w14:ligatures w14:val="standardContextual"/>
            </w:rPr>
          </w:pPr>
          <w:r>
            <w:fldChar w:fldCharType="begin"/>
          </w:r>
          <w:r>
            <w:instrText xml:space="preserve"> TOC \o "1-3" \h \z \u </w:instrText>
          </w:r>
          <w:r>
            <w:fldChar w:fldCharType="separate"/>
          </w:r>
          <w:hyperlink w:anchor="_Toc153438243" w:history="1">
            <w:r w:rsidR="00936540" w:rsidRPr="003C41DE">
              <w:rPr>
                <w:rStyle w:val="Hypertextovodkaz"/>
                <w:noProof/>
              </w:rPr>
              <w:t>Úvod</w:t>
            </w:r>
            <w:r w:rsidR="00936540">
              <w:rPr>
                <w:noProof/>
                <w:webHidden/>
              </w:rPr>
              <w:tab/>
            </w:r>
            <w:r w:rsidR="00936540">
              <w:rPr>
                <w:noProof/>
                <w:webHidden/>
              </w:rPr>
              <w:fldChar w:fldCharType="begin"/>
            </w:r>
            <w:r w:rsidR="00936540">
              <w:rPr>
                <w:noProof/>
                <w:webHidden/>
              </w:rPr>
              <w:instrText xml:space="preserve"> PAGEREF _Toc153438243 \h </w:instrText>
            </w:r>
            <w:r w:rsidR="00936540">
              <w:rPr>
                <w:noProof/>
                <w:webHidden/>
              </w:rPr>
            </w:r>
            <w:r w:rsidR="00936540">
              <w:rPr>
                <w:noProof/>
                <w:webHidden/>
              </w:rPr>
              <w:fldChar w:fldCharType="separate"/>
            </w:r>
            <w:r w:rsidR="00936540">
              <w:rPr>
                <w:noProof/>
                <w:webHidden/>
              </w:rPr>
              <w:t>1</w:t>
            </w:r>
            <w:r w:rsidR="00936540">
              <w:rPr>
                <w:noProof/>
                <w:webHidden/>
              </w:rPr>
              <w:fldChar w:fldCharType="end"/>
            </w:r>
          </w:hyperlink>
        </w:p>
        <w:p w14:paraId="7E3AAA3A" w14:textId="02C41E2D" w:rsidR="00936540" w:rsidRDefault="00936540">
          <w:pPr>
            <w:pStyle w:val="Obsah1"/>
            <w:tabs>
              <w:tab w:val="left" w:pos="720"/>
            </w:tabs>
            <w:rPr>
              <w:rFonts w:eastAsiaTheme="minorEastAsia"/>
              <w:noProof/>
              <w:kern w:val="2"/>
              <w:sz w:val="22"/>
              <w:lang w:eastAsia="cs-CZ"/>
              <w14:ligatures w14:val="standardContextual"/>
            </w:rPr>
          </w:pPr>
          <w:hyperlink w:anchor="_Toc153438244" w:history="1">
            <w:r w:rsidRPr="003C41DE">
              <w:rPr>
                <w:rStyle w:val="Hypertextovodkaz"/>
                <w:noProof/>
              </w:rPr>
              <w:t>1</w:t>
            </w:r>
            <w:r>
              <w:rPr>
                <w:rFonts w:eastAsiaTheme="minorEastAsia"/>
                <w:noProof/>
                <w:kern w:val="2"/>
                <w:sz w:val="22"/>
                <w:lang w:eastAsia="cs-CZ"/>
                <w14:ligatures w14:val="standardContextual"/>
              </w:rPr>
              <w:tab/>
            </w:r>
            <w:r w:rsidRPr="003C41DE">
              <w:rPr>
                <w:rStyle w:val="Hypertextovodkaz"/>
                <w:noProof/>
              </w:rPr>
              <w:t>Teoretická část</w:t>
            </w:r>
            <w:r>
              <w:rPr>
                <w:noProof/>
                <w:webHidden/>
              </w:rPr>
              <w:tab/>
            </w:r>
            <w:r>
              <w:rPr>
                <w:noProof/>
                <w:webHidden/>
              </w:rPr>
              <w:fldChar w:fldCharType="begin"/>
            </w:r>
            <w:r>
              <w:rPr>
                <w:noProof/>
                <w:webHidden/>
              </w:rPr>
              <w:instrText xml:space="preserve"> PAGEREF _Toc153438244 \h </w:instrText>
            </w:r>
            <w:r>
              <w:rPr>
                <w:noProof/>
                <w:webHidden/>
              </w:rPr>
            </w:r>
            <w:r>
              <w:rPr>
                <w:noProof/>
                <w:webHidden/>
              </w:rPr>
              <w:fldChar w:fldCharType="separate"/>
            </w:r>
            <w:r>
              <w:rPr>
                <w:noProof/>
                <w:webHidden/>
              </w:rPr>
              <w:t>2</w:t>
            </w:r>
            <w:r>
              <w:rPr>
                <w:noProof/>
                <w:webHidden/>
              </w:rPr>
              <w:fldChar w:fldCharType="end"/>
            </w:r>
          </w:hyperlink>
        </w:p>
        <w:p w14:paraId="2BA16E07" w14:textId="4E5B4968" w:rsidR="00936540" w:rsidRDefault="00936540">
          <w:pPr>
            <w:pStyle w:val="Obsah2"/>
            <w:rPr>
              <w:rFonts w:eastAsiaTheme="minorEastAsia"/>
              <w:noProof/>
              <w:kern w:val="2"/>
              <w:sz w:val="22"/>
              <w:lang w:eastAsia="cs-CZ"/>
              <w14:ligatures w14:val="standardContextual"/>
            </w:rPr>
          </w:pPr>
          <w:hyperlink w:anchor="_Toc153438245" w:history="1">
            <w:r w:rsidRPr="003C41DE">
              <w:rPr>
                <w:rStyle w:val="Hypertextovodkaz"/>
                <w:noProof/>
              </w:rPr>
              <w:t>1.1</w:t>
            </w:r>
            <w:r>
              <w:rPr>
                <w:rFonts w:eastAsiaTheme="minorEastAsia"/>
                <w:noProof/>
                <w:kern w:val="2"/>
                <w:sz w:val="22"/>
                <w:lang w:eastAsia="cs-CZ"/>
                <w14:ligatures w14:val="standardContextual"/>
              </w:rPr>
              <w:tab/>
            </w:r>
            <w:r w:rsidRPr="003C41DE">
              <w:rPr>
                <w:rStyle w:val="Hypertextovodkaz"/>
                <w:noProof/>
              </w:rPr>
              <w:t>Lineární zdroje</w:t>
            </w:r>
            <w:r>
              <w:rPr>
                <w:noProof/>
                <w:webHidden/>
              </w:rPr>
              <w:tab/>
            </w:r>
            <w:r>
              <w:rPr>
                <w:noProof/>
                <w:webHidden/>
              </w:rPr>
              <w:fldChar w:fldCharType="begin"/>
            </w:r>
            <w:r>
              <w:rPr>
                <w:noProof/>
                <w:webHidden/>
              </w:rPr>
              <w:instrText xml:space="preserve"> PAGEREF _Toc153438245 \h </w:instrText>
            </w:r>
            <w:r>
              <w:rPr>
                <w:noProof/>
                <w:webHidden/>
              </w:rPr>
            </w:r>
            <w:r>
              <w:rPr>
                <w:noProof/>
                <w:webHidden/>
              </w:rPr>
              <w:fldChar w:fldCharType="separate"/>
            </w:r>
            <w:r>
              <w:rPr>
                <w:noProof/>
                <w:webHidden/>
              </w:rPr>
              <w:t>2</w:t>
            </w:r>
            <w:r>
              <w:rPr>
                <w:noProof/>
                <w:webHidden/>
              </w:rPr>
              <w:fldChar w:fldCharType="end"/>
            </w:r>
          </w:hyperlink>
        </w:p>
        <w:p w14:paraId="6B06DF3A" w14:textId="32BF6836" w:rsidR="00936540" w:rsidRDefault="00936540">
          <w:pPr>
            <w:pStyle w:val="Obsah3"/>
            <w:rPr>
              <w:rFonts w:eastAsiaTheme="minorEastAsia"/>
              <w:noProof/>
              <w:kern w:val="2"/>
              <w:sz w:val="22"/>
              <w:lang w:eastAsia="cs-CZ"/>
              <w14:ligatures w14:val="standardContextual"/>
            </w:rPr>
          </w:pPr>
          <w:hyperlink w:anchor="_Toc153438246" w:history="1">
            <w:r w:rsidRPr="003C41DE">
              <w:rPr>
                <w:rStyle w:val="Hypertextovodkaz"/>
                <w:noProof/>
              </w:rPr>
              <w:t>1.1.1</w:t>
            </w:r>
            <w:r>
              <w:rPr>
                <w:rFonts w:eastAsiaTheme="minorEastAsia"/>
                <w:noProof/>
                <w:kern w:val="2"/>
                <w:sz w:val="22"/>
                <w:lang w:eastAsia="cs-CZ"/>
                <w14:ligatures w14:val="standardContextual"/>
              </w:rPr>
              <w:tab/>
            </w:r>
            <w:r w:rsidRPr="003C41DE">
              <w:rPr>
                <w:rStyle w:val="Hypertextovodkaz"/>
                <w:noProof/>
              </w:rPr>
              <w:t>Síťový transformátor</w:t>
            </w:r>
            <w:r>
              <w:rPr>
                <w:noProof/>
                <w:webHidden/>
              </w:rPr>
              <w:tab/>
            </w:r>
            <w:r>
              <w:rPr>
                <w:noProof/>
                <w:webHidden/>
              </w:rPr>
              <w:fldChar w:fldCharType="begin"/>
            </w:r>
            <w:r>
              <w:rPr>
                <w:noProof/>
                <w:webHidden/>
              </w:rPr>
              <w:instrText xml:space="preserve"> PAGEREF _Toc153438246 \h </w:instrText>
            </w:r>
            <w:r>
              <w:rPr>
                <w:noProof/>
                <w:webHidden/>
              </w:rPr>
            </w:r>
            <w:r>
              <w:rPr>
                <w:noProof/>
                <w:webHidden/>
              </w:rPr>
              <w:fldChar w:fldCharType="separate"/>
            </w:r>
            <w:r>
              <w:rPr>
                <w:noProof/>
                <w:webHidden/>
              </w:rPr>
              <w:t>2</w:t>
            </w:r>
            <w:r>
              <w:rPr>
                <w:noProof/>
                <w:webHidden/>
              </w:rPr>
              <w:fldChar w:fldCharType="end"/>
            </w:r>
          </w:hyperlink>
        </w:p>
        <w:p w14:paraId="01AEA85D" w14:textId="3C671B40" w:rsidR="00936540" w:rsidRDefault="00936540">
          <w:pPr>
            <w:pStyle w:val="Obsah3"/>
            <w:rPr>
              <w:rFonts w:eastAsiaTheme="minorEastAsia"/>
              <w:noProof/>
              <w:kern w:val="2"/>
              <w:sz w:val="22"/>
              <w:lang w:eastAsia="cs-CZ"/>
              <w14:ligatures w14:val="standardContextual"/>
            </w:rPr>
          </w:pPr>
          <w:hyperlink w:anchor="_Toc153438247" w:history="1">
            <w:r w:rsidRPr="003C41DE">
              <w:rPr>
                <w:rStyle w:val="Hypertextovodkaz"/>
                <w:noProof/>
              </w:rPr>
              <w:t>1.1.2</w:t>
            </w:r>
            <w:r>
              <w:rPr>
                <w:rFonts w:eastAsiaTheme="minorEastAsia"/>
                <w:noProof/>
                <w:kern w:val="2"/>
                <w:sz w:val="22"/>
                <w:lang w:eastAsia="cs-CZ"/>
                <w14:ligatures w14:val="standardContextual"/>
              </w:rPr>
              <w:tab/>
            </w:r>
            <w:r w:rsidRPr="003C41DE">
              <w:rPr>
                <w:rStyle w:val="Hypertextovodkaz"/>
                <w:noProof/>
              </w:rPr>
              <w:t>Usměrňovač</w:t>
            </w:r>
            <w:r>
              <w:rPr>
                <w:noProof/>
                <w:webHidden/>
              </w:rPr>
              <w:tab/>
            </w:r>
            <w:r>
              <w:rPr>
                <w:noProof/>
                <w:webHidden/>
              </w:rPr>
              <w:fldChar w:fldCharType="begin"/>
            </w:r>
            <w:r>
              <w:rPr>
                <w:noProof/>
                <w:webHidden/>
              </w:rPr>
              <w:instrText xml:space="preserve"> PAGEREF _Toc153438247 \h </w:instrText>
            </w:r>
            <w:r>
              <w:rPr>
                <w:noProof/>
                <w:webHidden/>
              </w:rPr>
            </w:r>
            <w:r>
              <w:rPr>
                <w:noProof/>
                <w:webHidden/>
              </w:rPr>
              <w:fldChar w:fldCharType="separate"/>
            </w:r>
            <w:r>
              <w:rPr>
                <w:noProof/>
                <w:webHidden/>
              </w:rPr>
              <w:t>2</w:t>
            </w:r>
            <w:r>
              <w:rPr>
                <w:noProof/>
                <w:webHidden/>
              </w:rPr>
              <w:fldChar w:fldCharType="end"/>
            </w:r>
          </w:hyperlink>
        </w:p>
        <w:p w14:paraId="247DA7AB" w14:textId="7523D66B" w:rsidR="00936540" w:rsidRDefault="00936540">
          <w:pPr>
            <w:pStyle w:val="Obsah3"/>
            <w:rPr>
              <w:rFonts w:eastAsiaTheme="minorEastAsia"/>
              <w:noProof/>
              <w:kern w:val="2"/>
              <w:sz w:val="22"/>
              <w:lang w:eastAsia="cs-CZ"/>
              <w14:ligatures w14:val="standardContextual"/>
            </w:rPr>
          </w:pPr>
          <w:hyperlink w:anchor="_Toc153438248" w:history="1">
            <w:r w:rsidRPr="003C41DE">
              <w:rPr>
                <w:rStyle w:val="Hypertextovodkaz"/>
                <w:noProof/>
              </w:rPr>
              <w:t>1.1.3</w:t>
            </w:r>
            <w:r>
              <w:rPr>
                <w:rFonts w:eastAsiaTheme="minorEastAsia"/>
                <w:noProof/>
                <w:kern w:val="2"/>
                <w:sz w:val="22"/>
                <w:lang w:eastAsia="cs-CZ"/>
                <w14:ligatures w14:val="standardContextual"/>
              </w:rPr>
              <w:tab/>
            </w:r>
            <w:r w:rsidRPr="003C41DE">
              <w:rPr>
                <w:rStyle w:val="Hypertextovodkaz"/>
                <w:noProof/>
              </w:rPr>
              <w:t>Filtr</w:t>
            </w:r>
            <w:r>
              <w:rPr>
                <w:noProof/>
                <w:webHidden/>
              </w:rPr>
              <w:tab/>
            </w:r>
            <w:r>
              <w:rPr>
                <w:noProof/>
                <w:webHidden/>
              </w:rPr>
              <w:fldChar w:fldCharType="begin"/>
            </w:r>
            <w:r>
              <w:rPr>
                <w:noProof/>
                <w:webHidden/>
              </w:rPr>
              <w:instrText xml:space="preserve"> PAGEREF _Toc153438248 \h </w:instrText>
            </w:r>
            <w:r>
              <w:rPr>
                <w:noProof/>
                <w:webHidden/>
              </w:rPr>
            </w:r>
            <w:r>
              <w:rPr>
                <w:noProof/>
                <w:webHidden/>
              </w:rPr>
              <w:fldChar w:fldCharType="separate"/>
            </w:r>
            <w:r>
              <w:rPr>
                <w:noProof/>
                <w:webHidden/>
              </w:rPr>
              <w:t>4</w:t>
            </w:r>
            <w:r>
              <w:rPr>
                <w:noProof/>
                <w:webHidden/>
              </w:rPr>
              <w:fldChar w:fldCharType="end"/>
            </w:r>
          </w:hyperlink>
        </w:p>
        <w:p w14:paraId="0396013A" w14:textId="6E96CB1A" w:rsidR="00936540" w:rsidRDefault="00936540">
          <w:pPr>
            <w:pStyle w:val="Obsah3"/>
            <w:rPr>
              <w:rFonts w:eastAsiaTheme="minorEastAsia"/>
              <w:noProof/>
              <w:kern w:val="2"/>
              <w:sz w:val="22"/>
              <w:lang w:eastAsia="cs-CZ"/>
              <w14:ligatures w14:val="standardContextual"/>
            </w:rPr>
          </w:pPr>
          <w:hyperlink w:anchor="_Toc153438249" w:history="1">
            <w:r w:rsidRPr="003C41DE">
              <w:rPr>
                <w:rStyle w:val="Hypertextovodkaz"/>
                <w:noProof/>
              </w:rPr>
              <w:t>1.1.4</w:t>
            </w:r>
            <w:r>
              <w:rPr>
                <w:rFonts w:eastAsiaTheme="minorEastAsia"/>
                <w:noProof/>
                <w:kern w:val="2"/>
                <w:sz w:val="22"/>
                <w:lang w:eastAsia="cs-CZ"/>
                <w14:ligatures w14:val="standardContextual"/>
              </w:rPr>
              <w:tab/>
            </w:r>
            <w:r w:rsidRPr="003C41DE">
              <w:rPr>
                <w:rStyle w:val="Hypertextovodkaz"/>
                <w:noProof/>
              </w:rPr>
              <w:t>Stabilizátor</w:t>
            </w:r>
            <w:r>
              <w:rPr>
                <w:noProof/>
                <w:webHidden/>
              </w:rPr>
              <w:tab/>
            </w:r>
            <w:r>
              <w:rPr>
                <w:noProof/>
                <w:webHidden/>
              </w:rPr>
              <w:fldChar w:fldCharType="begin"/>
            </w:r>
            <w:r>
              <w:rPr>
                <w:noProof/>
                <w:webHidden/>
              </w:rPr>
              <w:instrText xml:space="preserve"> PAGEREF _Toc153438249 \h </w:instrText>
            </w:r>
            <w:r>
              <w:rPr>
                <w:noProof/>
                <w:webHidden/>
              </w:rPr>
            </w:r>
            <w:r>
              <w:rPr>
                <w:noProof/>
                <w:webHidden/>
              </w:rPr>
              <w:fldChar w:fldCharType="separate"/>
            </w:r>
            <w:r>
              <w:rPr>
                <w:noProof/>
                <w:webHidden/>
              </w:rPr>
              <w:t>5</w:t>
            </w:r>
            <w:r>
              <w:rPr>
                <w:noProof/>
                <w:webHidden/>
              </w:rPr>
              <w:fldChar w:fldCharType="end"/>
            </w:r>
          </w:hyperlink>
        </w:p>
        <w:p w14:paraId="2CB9B7BB" w14:textId="71777A9C" w:rsidR="00936540" w:rsidRDefault="00936540">
          <w:pPr>
            <w:pStyle w:val="Obsah2"/>
            <w:rPr>
              <w:rFonts w:eastAsiaTheme="minorEastAsia"/>
              <w:noProof/>
              <w:kern w:val="2"/>
              <w:sz w:val="22"/>
              <w:lang w:eastAsia="cs-CZ"/>
              <w14:ligatures w14:val="standardContextual"/>
            </w:rPr>
          </w:pPr>
          <w:hyperlink w:anchor="_Toc153438250" w:history="1">
            <w:r w:rsidRPr="003C41DE">
              <w:rPr>
                <w:rStyle w:val="Hypertextovodkaz"/>
                <w:noProof/>
              </w:rPr>
              <w:t>1.2</w:t>
            </w:r>
            <w:r>
              <w:rPr>
                <w:rFonts w:eastAsiaTheme="minorEastAsia"/>
                <w:noProof/>
                <w:kern w:val="2"/>
                <w:sz w:val="22"/>
                <w:lang w:eastAsia="cs-CZ"/>
                <w14:ligatures w14:val="standardContextual"/>
              </w:rPr>
              <w:tab/>
            </w:r>
            <w:r w:rsidRPr="003C41DE">
              <w:rPr>
                <w:rStyle w:val="Hypertextovodkaz"/>
                <w:noProof/>
              </w:rPr>
              <w:t>Spínané zdroje</w:t>
            </w:r>
            <w:r>
              <w:rPr>
                <w:noProof/>
                <w:webHidden/>
              </w:rPr>
              <w:tab/>
            </w:r>
            <w:r>
              <w:rPr>
                <w:noProof/>
                <w:webHidden/>
              </w:rPr>
              <w:fldChar w:fldCharType="begin"/>
            </w:r>
            <w:r>
              <w:rPr>
                <w:noProof/>
                <w:webHidden/>
              </w:rPr>
              <w:instrText xml:space="preserve"> PAGEREF _Toc153438250 \h </w:instrText>
            </w:r>
            <w:r>
              <w:rPr>
                <w:noProof/>
                <w:webHidden/>
              </w:rPr>
            </w:r>
            <w:r>
              <w:rPr>
                <w:noProof/>
                <w:webHidden/>
              </w:rPr>
              <w:fldChar w:fldCharType="separate"/>
            </w:r>
            <w:r>
              <w:rPr>
                <w:noProof/>
                <w:webHidden/>
              </w:rPr>
              <w:t>6</w:t>
            </w:r>
            <w:r>
              <w:rPr>
                <w:noProof/>
                <w:webHidden/>
              </w:rPr>
              <w:fldChar w:fldCharType="end"/>
            </w:r>
          </w:hyperlink>
        </w:p>
        <w:p w14:paraId="6BCA5A78" w14:textId="5A58B9F6" w:rsidR="00936540" w:rsidRDefault="00936540">
          <w:pPr>
            <w:pStyle w:val="Obsah3"/>
            <w:rPr>
              <w:rFonts w:eastAsiaTheme="minorEastAsia"/>
              <w:noProof/>
              <w:kern w:val="2"/>
              <w:sz w:val="22"/>
              <w:lang w:eastAsia="cs-CZ"/>
              <w14:ligatures w14:val="standardContextual"/>
            </w:rPr>
          </w:pPr>
          <w:hyperlink w:anchor="_Toc153438251" w:history="1">
            <w:r w:rsidRPr="003C41DE">
              <w:rPr>
                <w:rStyle w:val="Hypertextovodkaz"/>
                <w:noProof/>
              </w:rPr>
              <w:t>1.2.1</w:t>
            </w:r>
            <w:r>
              <w:rPr>
                <w:rFonts w:eastAsiaTheme="minorEastAsia"/>
                <w:noProof/>
                <w:kern w:val="2"/>
                <w:sz w:val="22"/>
                <w:lang w:eastAsia="cs-CZ"/>
                <w14:ligatures w14:val="standardContextual"/>
              </w:rPr>
              <w:tab/>
            </w:r>
            <w:r w:rsidRPr="003C41DE">
              <w:rPr>
                <w:rStyle w:val="Hypertextovodkaz"/>
                <w:noProof/>
              </w:rPr>
              <w:t>Blokové schéma</w:t>
            </w:r>
            <w:r>
              <w:rPr>
                <w:noProof/>
                <w:webHidden/>
              </w:rPr>
              <w:tab/>
            </w:r>
            <w:r>
              <w:rPr>
                <w:noProof/>
                <w:webHidden/>
              </w:rPr>
              <w:fldChar w:fldCharType="begin"/>
            </w:r>
            <w:r>
              <w:rPr>
                <w:noProof/>
                <w:webHidden/>
              </w:rPr>
              <w:instrText xml:space="preserve"> PAGEREF _Toc153438251 \h </w:instrText>
            </w:r>
            <w:r>
              <w:rPr>
                <w:noProof/>
                <w:webHidden/>
              </w:rPr>
            </w:r>
            <w:r>
              <w:rPr>
                <w:noProof/>
                <w:webHidden/>
              </w:rPr>
              <w:fldChar w:fldCharType="separate"/>
            </w:r>
            <w:r>
              <w:rPr>
                <w:noProof/>
                <w:webHidden/>
              </w:rPr>
              <w:t>7</w:t>
            </w:r>
            <w:r>
              <w:rPr>
                <w:noProof/>
                <w:webHidden/>
              </w:rPr>
              <w:fldChar w:fldCharType="end"/>
            </w:r>
          </w:hyperlink>
        </w:p>
        <w:p w14:paraId="4CFDB01E" w14:textId="303F7730" w:rsidR="00936540" w:rsidRDefault="00936540">
          <w:pPr>
            <w:pStyle w:val="Obsah3"/>
            <w:rPr>
              <w:rFonts w:eastAsiaTheme="minorEastAsia"/>
              <w:noProof/>
              <w:kern w:val="2"/>
              <w:sz w:val="22"/>
              <w:lang w:eastAsia="cs-CZ"/>
              <w14:ligatures w14:val="standardContextual"/>
            </w:rPr>
          </w:pPr>
          <w:hyperlink w:anchor="_Toc153438252" w:history="1">
            <w:r w:rsidRPr="003C41DE">
              <w:rPr>
                <w:rStyle w:val="Hypertextovodkaz"/>
                <w:noProof/>
              </w:rPr>
              <w:t>1.2.2</w:t>
            </w:r>
            <w:r>
              <w:rPr>
                <w:rFonts w:eastAsiaTheme="minorEastAsia"/>
                <w:noProof/>
                <w:kern w:val="2"/>
                <w:sz w:val="22"/>
                <w:lang w:eastAsia="cs-CZ"/>
                <w14:ligatures w14:val="standardContextual"/>
              </w:rPr>
              <w:tab/>
            </w:r>
            <w:r w:rsidRPr="003C41DE">
              <w:rPr>
                <w:rStyle w:val="Hypertextovodkaz"/>
                <w:noProof/>
              </w:rPr>
              <w:t>Porovnání s lineárními zdroji</w:t>
            </w:r>
            <w:r>
              <w:rPr>
                <w:noProof/>
                <w:webHidden/>
              </w:rPr>
              <w:tab/>
            </w:r>
            <w:r>
              <w:rPr>
                <w:noProof/>
                <w:webHidden/>
              </w:rPr>
              <w:fldChar w:fldCharType="begin"/>
            </w:r>
            <w:r>
              <w:rPr>
                <w:noProof/>
                <w:webHidden/>
              </w:rPr>
              <w:instrText xml:space="preserve"> PAGEREF _Toc153438252 \h </w:instrText>
            </w:r>
            <w:r>
              <w:rPr>
                <w:noProof/>
                <w:webHidden/>
              </w:rPr>
            </w:r>
            <w:r>
              <w:rPr>
                <w:noProof/>
                <w:webHidden/>
              </w:rPr>
              <w:fldChar w:fldCharType="separate"/>
            </w:r>
            <w:r>
              <w:rPr>
                <w:noProof/>
                <w:webHidden/>
              </w:rPr>
              <w:t>7</w:t>
            </w:r>
            <w:r>
              <w:rPr>
                <w:noProof/>
                <w:webHidden/>
              </w:rPr>
              <w:fldChar w:fldCharType="end"/>
            </w:r>
          </w:hyperlink>
        </w:p>
        <w:p w14:paraId="3B5A58EC" w14:textId="728C5302" w:rsidR="00936540" w:rsidRDefault="00936540">
          <w:pPr>
            <w:pStyle w:val="Obsah2"/>
            <w:rPr>
              <w:rFonts w:eastAsiaTheme="minorEastAsia"/>
              <w:noProof/>
              <w:kern w:val="2"/>
              <w:sz w:val="22"/>
              <w:lang w:eastAsia="cs-CZ"/>
              <w14:ligatures w14:val="standardContextual"/>
            </w:rPr>
          </w:pPr>
          <w:hyperlink w:anchor="_Toc153438253" w:history="1">
            <w:r w:rsidRPr="003C41DE">
              <w:rPr>
                <w:rStyle w:val="Hypertextovodkaz"/>
                <w:noProof/>
              </w:rPr>
              <w:t>1.3</w:t>
            </w:r>
            <w:r>
              <w:rPr>
                <w:rFonts w:eastAsiaTheme="minorEastAsia"/>
                <w:noProof/>
                <w:kern w:val="2"/>
                <w:sz w:val="22"/>
                <w:lang w:eastAsia="cs-CZ"/>
                <w14:ligatures w14:val="standardContextual"/>
              </w:rPr>
              <w:tab/>
            </w:r>
            <w:r w:rsidRPr="003C41DE">
              <w:rPr>
                <w:rStyle w:val="Hypertextovodkaz"/>
                <w:noProof/>
              </w:rPr>
              <w:t>Schéma</w:t>
            </w:r>
            <w:r>
              <w:rPr>
                <w:noProof/>
                <w:webHidden/>
              </w:rPr>
              <w:tab/>
            </w:r>
            <w:r>
              <w:rPr>
                <w:noProof/>
                <w:webHidden/>
              </w:rPr>
              <w:fldChar w:fldCharType="begin"/>
            </w:r>
            <w:r>
              <w:rPr>
                <w:noProof/>
                <w:webHidden/>
              </w:rPr>
              <w:instrText xml:space="preserve"> PAGEREF _Toc153438253 \h </w:instrText>
            </w:r>
            <w:r>
              <w:rPr>
                <w:noProof/>
                <w:webHidden/>
              </w:rPr>
            </w:r>
            <w:r>
              <w:rPr>
                <w:noProof/>
                <w:webHidden/>
              </w:rPr>
              <w:fldChar w:fldCharType="separate"/>
            </w:r>
            <w:r>
              <w:rPr>
                <w:noProof/>
                <w:webHidden/>
              </w:rPr>
              <w:t>8</w:t>
            </w:r>
            <w:r>
              <w:rPr>
                <w:noProof/>
                <w:webHidden/>
              </w:rPr>
              <w:fldChar w:fldCharType="end"/>
            </w:r>
          </w:hyperlink>
        </w:p>
        <w:p w14:paraId="14123067" w14:textId="0A84C24B" w:rsidR="00936540" w:rsidRDefault="00936540">
          <w:pPr>
            <w:pStyle w:val="Obsah2"/>
            <w:rPr>
              <w:rFonts w:eastAsiaTheme="minorEastAsia"/>
              <w:noProof/>
              <w:kern w:val="2"/>
              <w:sz w:val="22"/>
              <w:lang w:eastAsia="cs-CZ"/>
              <w14:ligatures w14:val="standardContextual"/>
            </w:rPr>
          </w:pPr>
          <w:hyperlink w:anchor="_Toc153438254" w:history="1">
            <w:r w:rsidRPr="003C41DE">
              <w:rPr>
                <w:rStyle w:val="Hypertextovodkaz"/>
                <w:noProof/>
              </w:rPr>
              <w:t>1.4</w:t>
            </w:r>
            <w:r>
              <w:rPr>
                <w:rFonts w:eastAsiaTheme="minorEastAsia"/>
                <w:noProof/>
                <w:kern w:val="2"/>
                <w:sz w:val="22"/>
                <w:lang w:eastAsia="cs-CZ"/>
                <w14:ligatures w14:val="standardContextual"/>
              </w:rPr>
              <w:tab/>
            </w:r>
            <w:r w:rsidRPr="003C41DE">
              <w:rPr>
                <w:rStyle w:val="Hypertextovodkaz"/>
                <w:noProof/>
              </w:rPr>
              <w:t>Deska plošných spojů</w:t>
            </w:r>
            <w:r>
              <w:rPr>
                <w:noProof/>
                <w:webHidden/>
              </w:rPr>
              <w:tab/>
            </w:r>
            <w:r>
              <w:rPr>
                <w:noProof/>
                <w:webHidden/>
              </w:rPr>
              <w:fldChar w:fldCharType="begin"/>
            </w:r>
            <w:r>
              <w:rPr>
                <w:noProof/>
                <w:webHidden/>
              </w:rPr>
              <w:instrText xml:space="preserve"> PAGEREF _Toc153438254 \h </w:instrText>
            </w:r>
            <w:r>
              <w:rPr>
                <w:noProof/>
                <w:webHidden/>
              </w:rPr>
            </w:r>
            <w:r>
              <w:rPr>
                <w:noProof/>
                <w:webHidden/>
              </w:rPr>
              <w:fldChar w:fldCharType="separate"/>
            </w:r>
            <w:r>
              <w:rPr>
                <w:noProof/>
                <w:webHidden/>
              </w:rPr>
              <w:t>9</w:t>
            </w:r>
            <w:r>
              <w:rPr>
                <w:noProof/>
                <w:webHidden/>
              </w:rPr>
              <w:fldChar w:fldCharType="end"/>
            </w:r>
          </w:hyperlink>
        </w:p>
        <w:p w14:paraId="18D78AA8" w14:textId="22AB6887" w:rsidR="00936540" w:rsidRDefault="00936540">
          <w:pPr>
            <w:pStyle w:val="Obsah1"/>
            <w:tabs>
              <w:tab w:val="left" w:pos="720"/>
            </w:tabs>
            <w:rPr>
              <w:rFonts w:eastAsiaTheme="minorEastAsia"/>
              <w:noProof/>
              <w:kern w:val="2"/>
              <w:sz w:val="22"/>
              <w:lang w:eastAsia="cs-CZ"/>
              <w14:ligatures w14:val="standardContextual"/>
            </w:rPr>
          </w:pPr>
          <w:hyperlink w:anchor="_Toc153438255" w:history="1">
            <w:r w:rsidRPr="003C41DE">
              <w:rPr>
                <w:rStyle w:val="Hypertextovodkaz"/>
                <w:noProof/>
              </w:rPr>
              <w:t>2</w:t>
            </w:r>
            <w:r>
              <w:rPr>
                <w:rFonts w:eastAsiaTheme="minorEastAsia"/>
                <w:noProof/>
                <w:kern w:val="2"/>
                <w:sz w:val="22"/>
                <w:lang w:eastAsia="cs-CZ"/>
                <w14:ligatures w14:val="standardContextual"/>
              </w:rPr>
              <w:tab/>
            </w:r>
            <w:r w:rsidRPr="003C41DE">
              <w:rPr>
                <w:rStyle w:val="Hypertextovodkaz"/>
                <w:noProof/>
              </w:rPr>
              <w:t>Praktická část</w:t>
            </w:r>
            <w:r>
              <w:rPr>
                <w:noProof/>
                <w:webHidden/>
              </w:rPr>
              <w:tab/>
            </w:r>
            <w:r>
              <w:rPr>
                <w:noProof/>
                <w:webHidden/>
              </w:rPr>
              <w:fldChar w:fldCharType="begin"/>
            </w:r>
            <w:r>
              <w:rPr>
                <w:noProof/>
                <w:webHidden/>
              </w:rPr>
              <w:instrText xml:space="preserve"> PAGEREF _Toc153438255 \h </w:instrText>
            </w:r>
            <w:r>
              <w:rPr>
                <w:noProof/>
                <w:webHidden/>
              </w:rPr>
            </w:r>
            <w:r>
              <w:rPr>
                <w:noProof/>
                <w:webHidden/>
              </w:rPr>
              <w:fldChar w:fldCharType="separate"/>
            </w:r>
            <w:r>
              <w:rPr>
                <w:noProof/>
                <w:webHidden/>
              </w:rPr>
              <w:t>10</w:t>
            </w:r>
            <w:r>
              <w:rPr>
                <w:noProof/>
                <w:webHidden/>
              </w:rPr>
              <w:fldChar w:fldCharType="end"/>
            </w:r>
          </w:hyperlink>
        </w:p>
        <w:p w14:paraId="1FEEFB17" w14:textId="48DFEC72" w:rsidR="00936540" w:rsidRDefault="00936540">
          <w:pPr>
            <w:pStyle w:val="Obsah2"/>
            <w:rPr>
              <w:rFonts w:eastAsiaTheme="minorEastAsia"/>
              <w:noProof/>
              <w:kern w:val="2"/>
              <w:sz w:val="22"/>
              <w:lang w:eastAsia="cs-CZ"/>
              <w14:ligatures w14:val="standardContextual"/>
            </w:rPr>
          </w:pPr>
          <w:hyperlink w:anchor="_Toc153438256" w:history="1">
            <w:r w:rsidRPr="003C41DE">
              <w:rPr>
                <w:rStyle w:val="Hypertextovodkaz"/>
                <w:noProof/>
              </w:rPr>
              <w:t>2.1</w:t>
            </w:r>
            <w:r>
              <w:rPr>
                <w:rFonts w:eastAsiaTheme="minorEastAsia"/>
                <w:noProof/>
                <w:kern w:val="2"/>
                <w:sz w:val="22"/>
                <w:lang w:eastAsia="cs-CZ"/>
                <w14:ligatures w14:val="standardContextual"/>
              </w:rPr>
              <w:tab/>
            </w:r>
            <w:r w:rsidRPr="003C41DE">
              <w:rPr>
                <w:rStyle w:val="Hypertextovodkaz"/>
                <w:noProof/>
              </w:rPr>
              <w:t>Výroba DPS</w:t>
            </w:r>
            <w:r>
              <w:rPr>
                <w:noProof/>
                <w:webHidden/>
              </w:rPr>
              <w:tab/>
            </w:r>
            <w:r>
              <w:rPr>
                <w:noProof/>
                <w:webHidden/>
              </w:rPr>
              <w:fldChar w:fldCharType="begin"/>
            </w:r>
            <w:r>
              <w:rPr>
                <w:noProof/>
                <w:webHidden/>
              </w:rPr>
              <w:instrText xml:space="preserve"> PAGEREF _Toc153438256 \h </w:instrText>
            </w:r>
            <w:r>
              <w:rPr>
                <w:noProof/>
                <w:webHidden/>
              </w:rPr>
            </w:r>
            <w:r>
              <w:rPr>
                <w:noProof/>
                <w:webHidden/>
              </w:rPr>
              <w:fldChar w:fldCharType="separate"/>
            </w:r>
            <w:r>
              <w:rPr>
                <w:noProof/>
                <w:webHidden/>
              </w:rPr>
              <w:t>10</w:t>
            </w:r>
            <w:r>
              <w:rPr>
                <w:noProof/>
                <w:webHidden/>
              </w:rPr>
              <w:fldChar w:fldCharType="end"/>
            </w:r>
          </w:hyperlink>
        </w:p>
        <w:p w14:paraId="2E2373B4" w14:textId="732ED03B" w:rsidR="00936540" w:rsidRDefault="00936540">
          <w:pPr>
            <w:pStyle w:val="Obsah2"/>
            <w:rPr>
              <w:rFonts w:eastAsiaTheme="minorEastAsia"/>
              <w:noProof/>
              <w:kern w:val="2"/>
              <w:sz w:val="22"/>
              <w:lang w:eastAsia="cs-CZ"/>
              <w14:ligatures w14:val="standardContextual"/>
            </w:rPr>
          </w:pPr>
          <w:hyperlink w:anchor="_Toc153438257" w:history="1">
            <w:r w:rsidRPr="003C41DE">
              <w:rPr>
                <w:rStyle w:val="Hypertextovodkaz"/>
                <w:noProof/>
              </w:rPr>
              <w:t>2.2</w:t>
            </w:r>
            <w:r>
              <w:rPr>
                <w:rFonts w:eastAsiaTheme="minorEastAsia"/>
                <w:noProof/>
                <w:kern w:val="2"/>
                <w:sz w:val="22"/>
                <w:lang w:eastAsia="cs-CZ"/>
                <w14:ligatures w14:val="standardContextual"/>
              </w:rPr>
              <w:tab/>
            </w:r>
            <w:r w:rsidRPr="003C41DE">
              <w:rPr>
                <w:rStyle w:val="Hypertextovodkaz"/>
                <w:noProof/>
              </w:rPr>
              <w:t>První verze DPS</w:t>
            </w:r>
            <w:r>
              <w:rPr>
                <w:noProof/>
                <w:webHidden/>
              </w:rPr>
              <w:tab/>
            </w:r>
            <w:r>
              <w:rPr>
                <w:noProof/>
                <w:webHidden/>
              </w:rPr>
              <w:fldChar w:fldCharType="begin"/>
            </w:r>
            <w:r>
              <w:rPr>
                <w:noProof/>
                <w:webHidden/>
              </w:rPr>
              <w:instrText xml:space="preserve"> PAGEREF _Toc153438257 \h </w:instrText>
            </w:r>
            <w:r>
              <w:rPr>
                <w:noProof/>
                <w:webHidden/>
              </w:rPr>
            </w:r>
            <w:r>
              <w:rPr>
                <w:noProof/>
                <w:webHidden/>
              </w:rPr>
              <w:fldChar w:fldCharType="separate"/>
            </w:r>
            <w:r>
              <w:rPr>
                <w:noProof/>
                <w:webHidden/>
              </w:rPr>
              <w:t>10</w:t>
            </w:r>
            <w:r>
              <w:rPr>
                <w:noProof/>
                <w:webHidden/>
              </w:rPr>
              <w:fldChar w:fldCharType="end"/>
            </w:r>
          </w:hyperlink>
        </w:p>
        <w:p w14:paraId="211A8BC5" w14:textId="33B077BC" w:rsidR="00936540" w:rsidRDefault="00936540">
          <w:pPr>
            <w:pStyle w:val="Obsah1"/>
            <w:rPr>
              <w:rFonts w:eastAsiaTheme="minorEastAsia"/>
              <w:noProof/>
              <w:kern w:val="2"/>
              <w:sz w:val="22"/>
              <w:lang w:eastAsia="cs-CZ"/>
              <w14:ligatures w14:val="standardContextual"/>
            </w:rPr>
          </w:pPr>
          <w:hyperlink w:anchor="_Toc153438258" w:history="1">
            <w:r w:rsidRPr="003C41DE">
              <w:rPr>
                <w:rStyle w:val="Hypertextovodkaz"/>
                <w:noProof/>
              </w:rPr>
              <w:t>Závěr</w:t>
            </w:r>
            <w:r>
              <w:rPr>
                <w:noProof/>
                <w:webHidden/>
              </w:rPr>
              <w:tab/>
            </w:r>
            <w:r>
              <w:rPr>
                <w:noProof/>
                <w:webHidden/>
              </w:rPr>
              <w:fldChar w:fldCharType="begin"/>
            </w:r>
            <w:r>
              <w:rPr>
                <w:noProof/>
                <w:webHidden/>
              </w:rPr>
              <w:instrText xml:space="preserve"> PAGEREF _Toc153438258 \h </w:instrText>
            </w:r>
            <w:r>
              <w:rPr>
                <w:noProof/>
                <w:webHidden/>
              </w:rPr>
            </w:r>
            <w:r>
              <w:rPr>
                <w:noProof/>
                <w:webHidden/>
              </w:rPr>
              <w:fldChar w:fldCharType="separate"/>
            </w:r>
            <w:r>
              <w:rPr>
                <w:noProof/>
                <w:webHidden/>
              </w:rPr>
              <w:t>11</w:t>
            </w:r>
            <w:r>
              <w:rPr>
                <w:noProof/>
                <w:webHidden/>
              </w:rPr>
              <w:fldChar w:fldCharType="end"/>
            </w:r>
          </w:hyperlink>
        </w:p>
        <w:p w14:paraId="1270D412" w14:textId="7324FF11" w:rsidR="00936540" w:rsidRDefault="00936540">
          <w:pPr>
            <w:pStyle w:val="Obsah1"/>
            <w:rPr>
              <w:rFonts w:eastAsiaTheme="minorEastAsia"/>
              <w:noProof/>
              <w:kern w:val="2"/>
              <w:sz w:val="22"/>
              <w:lang w:eastAsia="cs-CZ"/>
              <w14:ligatures w14:val="standardContextual"/>
            </w:rPr>
          </w:pPr>
          <w:hyperlink w:anchor="_Toc153438259" w:history="1">
            <w:r w:rsidRPr="003C41DE">
              <w:rPr>
                <w:rStyle w:val="Hypertextovodkaz"/>
                <w:noProof/>
              </w:rPr>
              <w:t>Seznam zkratek a odborných výrazů</w:t>
            </w:r>
            <w:r>
              <w:rPr>
                <w:noProof/>
                <w:webHidden/>
              </w:rPr>
              <w:tab/>
            </w:r>
            <w:r>
              <w:rPr>
                <w:noProof/>
                <w:webHidden/>
              </w:rPr>
              <w:fldChar w:fldCharType="begin"/>
            </w:r>
            <w:r>
              <w:rPr>
                <w:noProof/>
                <w:webHidden/>
              </w:rPr>
              <w:instrText xml:space="preserve"> PAGEREF _Toc153438259 \h </w:instrText>
            </w:r>
            <w:r>
              <w:rPr>
                <w:noProof/>
                <w:webHidden/>
              </w:rPr>
            </w:r>
            <w:r>
              <w:rPr>
                <w:noProof/>
                <w:webHidden/>
              </w:rPr>
              <w:fldChar w:fldCharType="separate"/>
            </w:r>
            <w:r>
              <w:rPr>
                <w:noProof/>
                <w:webHidden/>
              </w:rPr>
              <w:t>12</w:t>
            </w:r>
            <w:r>
              <w:rPr>
                <w:noProof/>
                <w:webHidden/>
              </w:rPr>
              <w:fldChar w:fldCharType="end"/>
            </w:r>
          </w:hyperlink>
        </w:p>
        <w:p w14:paraId="0D845F4E" w14:textId="3A6E1965" w:rsidR="00936540" w:rsidRDefault="00936540">
          <w:pPr>
            <w:pStyle w:val="Obsah1"/>
            <w:rPr>
              <w:rFonts w:eastAsiaTheme="minorEastAsia"/>
              <w:noProof/>
              <w:kern w:val="2"/>
              <w:sz w:val="22"/>
              <w:lang w:eastAsia="cs-CZ"/>
              <w14:ligatures w14:val="standardContextual"/>
            </w:rPr>
          </w:pPr>
          <w:hyperlink w:anchor="_Toc153438260" w:history="1">
            <w:r w:rsidRPr="003C41DE">
              <w:rPr>
                <w:rStyle w:val="Hypertextovodkaz"/>
                <w:noProof/>
              </w:rPr>
              <w:t>Seznam obrázků</w:t>
            </w:r>
            <w:r>
              <w:rPr>
                <w:noProof/>
                <w:webHidden/>
              </w:rPr>
              <w:tab/>
            </w:r>
            <w:r>
              <w:rPr>
                <w:noProof/>
                <w:webHidden/>
              </w:rPr>
              <w:fldChar w:fldCharType="begin"/>
            </w:r>
            <w:r>
              <w:rPr>
                <w:noProof/>
                <w:webHidden/>
              </w:rPr>
              <w:instrText xml:space="preserve"> PAGEREF _Toc153438260 \h </w:instrText>
            </w:r>
            <w:r>
              <w:rPr>
                <w:noProof/>
                <w:webHidden/>
              </w:rPr>
            </w:r>
            <w:r>
              <w:rPr>
                <w:noProof/>
                <w:webHidden/>
              </w:rPr>
              <w:fldChar w:fldCharType="separate"/>
            </w:r>
            <w:r>
              <w:rPr>
                <w:noProof/>
                <w:webHidden/>
              </w:rPr>
              <w:t>13</w:t>
            </w:r>
            <w:r>
              <w:rPr>
                <w:noProof/>
                <w:webHidden/>
              </w:rPr>
              <w:fldChar w:fldCharType="end"/>
            </w:r>
          </w:hyperlink>
        </w:p>
        <w:p w14:paraId="2A48DF9F" w14:textId="1D004A31" w:rsidR="00936540" w:rsidRDefault="00936540">
          <w:pPr>
            <w:pStyle w:val="Obsah1"/>
            <w:rPr>
              <w:rFonts w:eastAsiaTheme="minorEastAsia"/>
              <w:noProof/>
              <w:kern w:val="2"/>
              <w:sz w:val="22"/>
              <w:lang w:eastAsia="cs-CZ"/>
              <w14:ligatures w14:val="standardContextual"/>
            </w:rPr>
          </w:pPr>
          <w:hyperlink w:anchor="_Toc153438261" w:history="1">
            <w:r w:rsidRPr="003C41DE">
              <w:rPr>
                <w:rStyle w:val="Hypertextovodkaz"/>
                <w:noProof/>
              </w:rPr>
              <w:t>Použité zdroje</w:t>
            </w:r>
            <w:r>
              <w:rPr>
                <w:noProof/>
                <w:webHidden/>
              </w:rPr>
              <w:tab/>
            </w:r>
            <w:r>
              <w:rPr>
                <w:noProof/>
                <w:webHidden/>
              </w:rPr>
              <w:fldChar w:fldCharType="begin"/>
            </w:r>
            <w:r>
              <w:rPr>
                <w:noProof/>
                <w:webHidden/>
              </w:rPr>
              <w:instrText xml:space="preserve"> PAGEREF _Toc153438261 \h </w:instrText>
            </w:r>
            <w:r>
              <w:rPr>
                <w:noProof/>
                <w:webHidden/>
              </w:rPr>
            </w:r>
            <w:r>
              <w:rPr>
                <w:noProof/>
                <w:webHidden/>
              </w:rPr>
              <w:fldChar w:fldCharType="separate"/>
            </w:r>
            <w:r>
              <w:rPr>
                <w:noProof/>
                <w:webHidden/>
              </w:rPr>
              <w:t>14</w:t>
            </w:r>
            <w:r>
              <w:rPr>
                <w:noProof/>
                <w:webHidden/>
              </w:rPr>
              <w:fldChar w:fldCharType="end"/>
            </w:r>
          </w:hyperlink>
        </w:p>
        <w:p w14:paraId="48B797A6" w14:textId="6C661F51" w:rsidR="00936540" w:rsidRDefault="00936540">
          <w:pPr>
            <w:pStyle w:val="Obsah1"/>
            <w:tabs>
              <w:tab w:val="left" w:pos="720"/>
            </w:tabs>
            <w:rPr>
              <w:rFonts w:eastAsiaTheme="minorEastAsia"/>
              <w:noProof/>
              <w:kern w:val="2"/>
              <w:sz w:val="22"/>
              <w:lang w:eastAsia="cs-CZ"/>
              <w14:ligatures w14:val="standardContextual"/>
            </w:rPr>
          </w:pPr>
          <w:hyperlink w:anchor="_Toc153438262" w:history="1">
            <w:r w:rsidRPr="003C41DE">
              <w:rPr>
                <w:rStyle w:val="Hypertextovodkaz"/>
                <w:noProof/>
              </w:rPr>
              <w:t>A.</w:t>
            </w:r>
            <w:r>
              <w:rPr>
                <w:rFonts w:eastAsiaTheme="minorEastAsia"/>
                <w:noProof/>
                <w:kern w:val="2"/>
                <w:sz w:val="22"/>
                <w:lang w:eastAsia="cs-CZ"/>
                <w14:ligatures w14:val="standardContextual"/>
              </w:rPr>
              <w:tab/>
            </w:r>
            <w:r w:rsidRPr="003C41DE">
              <w:rPr>
                <w:rStyle w:val="Hypertextovodkaz"/>
                <w:noProof/>
              </w:rPr>
              <w:t>Seznam přiložených souborů</w:t>
            </w:r>
            <w:r>
              <w:rPr>
                <w:noProof/>
                <w:webHidden/>
              </w:rPr>
              <w:tab/>
            </w:r>
            <w:r>
              <w:rPr>
                <w:noProof/>
                <w:webHidden/>
              </w:rPr>
              <w:fldChar w:fldCharType="begin"/>
            </w:r>
            <w:r>
              <w:rPr>
                <w:noProof/>
                <w:webHidden/>
              </w:rPr>
              <w:instrText xml:space="preserve"> PAGEREF _Toc153438262 \h </w:instrText>
            </w:r>
            <w:r>
              <w:rPr>
                <w:noProof/>
                <w:webHidden/>
              </w:rPr>
            </w:r>
            <w:r>
              <w:rPr>
                <w:noProof/>
                <w:webHidden/>
              </w:rPr>
              <w:fldChar w:fldCharType="separate"/>
            </w:r>
            <w:r>
              <w:rPr>
                <w:noProof/>
                <w:webHidden/>
              </w:rPr>
              <w:t>I</w:t>
            </w:r>
            <w:r>
              <w:rPr>
                <w:noProof/>
                <w:webHidden/>
              </w:rPr>
              <w:fldChar w:fldCharType="end"/>
            </w:r>
          </w:hyperlink>
        </w:p>
        <w:p w14:paraId="4CF0E257" w14:textId="4641A0AF" w:rsidR="00236BCF" w:rsidRDefault="00236BCF">
          <w:r>
            <w:rPr>
              <w:b/>
              <w:bCs/>
            </w:rPr>
            <w:fldChar w:fldCharType="end"/>
          </w:r>
        </w:p>
      </w:sdtContent>
    </w:sdt>
    <w:p w14:paraId="5027F547" w14:textId="77777777" w:rsidR="00473CE3" w:rsidRDefault="00473CE3" w:rsidP="00473CE3">
      <w:pPr>
        <w:rPr>
          <w:lang w:eastAsia="cs-CZ"/>
        </w:rPr>
      </w:pPr>
    </w:p>
    <w:p w14:paraId="27F97E2F" w14:textId="77777777" w:rsidR="0082261A" w:rsidRDefault="0082261A" w:rsidP="00473CE3">
      <w:pPr>
        <w:rPr>
          <w:lang w:eastAsia="cs-CZ"/>
        </w:rPr>
        <w:sectPr w:rsidR="0082261A" w:rsidSect="00566029">
          <w:footerReference w:type="default" r:id="rId17"/>
          <w:pgSz w:w="11906" w:h="16838"/>
          <w:pgMar w:top="1417" w:right="1417" w:bottom="1417" w:left="1417" w:header="708" w:footer="708" w:gutter="0"/>
          <w:pgNumType w:start="1"/>
          <w:cols w:space="708"/>
          <w:docGrid w:linePitch="360"/>
        </w:sectPr>
      </w:pPr>
    </w:p>
    <w:p w14:paraId="296A9F4D" w14:textId="77777777" w:rsidR="00341B93" w:rsidRDefault="00A758D8" w:rsidP="00B06BFF">
      <w:pPr>
        <w:pStyle w:val="Neslovannadpis"/>
      </w:pPr>
      <w:bookmarkStart w:id="0" w:name="_Toc86047591"/>
      <w:bookmarkStart w:id="1" w:name="_Toc86055198"/>
      <w:bookmarkStart w:id="2" w:name="_Toc153438243"/>
      <w:r w:rsidRPr="00B06BFF">
        <w:lastRenderedPageBreak/>
        <w:t>Úvod</w:t>
      </w:r>
      <w:bookmarkEnd w:id="0"/>
      <w:bookmarkEnd w:id="1"/>
      <w:bookmarkEnd w:id="2"/>
    </w:p>
    <w:p w14:paraId="03412E09" w14:textId="77777777" w:rsidR="00831A72" w:rsidRDefault="00041C46" w:rsidP="00831A72">
      <w:pPr>
        <w:pStyle w:val="Sta"/>
      </w:pPr>
      <w:r w:rsidRPr="003D36BA">
        <w:t>Maturitní práce se zabývá návrhem a sestrojením lineárního regulovatelného zdroje</w:t>
      </w:r>
      <w:r w:rsidR="003F7BB4" w:rsidRPr="003D36BA">
        <w:t>,</w:t>
      </w:r>
      <w:r w:rsidRPr="003D36BA">
        <w:t xml:space="preserve"> </w:t>
      </w:r>
      <w:r w:rsidR="003F7BB4" w:rsidRPr="003D36BA">
        <w:t>který umožní uživateli nastavit výstupní napětí v rozmezí 1,25 -</w:t>
      </w:r>
      <w:r w:rsidR="009C5C95" w:rsidRPr="003D36BA">
        <w:t xml:space="preserve"> </w:t>
      </w:r>
      <w:r w:rsidR="003F7BB4" w:rsidRPr="003D36BA">
        <w:t xml:space="preserve">24 V a regulovat proudové omezení do 2 A. </w:t>
      </w:r>
      <w:r w:rsidR="00B15475" w:rsidRPr="003D36BA">
        <w:t>Toto téma js</w:t>
      </w:r>
      <w:r w:rsidR="00033683" w:rsidRPr="003D36BA">
        <w:t>me vybrali ve spolupráci s firmou JABLOTRON Controls</w:t>
      </w:r>
      <w:r w:rsidR="009B55BD" w:rsidRPr="003D36BA">
        <w:t xml:space="preserve">, protože by pro takový zdroj našli uplatnění </w:t>
      </w:r>
      <w:r w:rsidR="00C14575" w:rsidRPr="003D36BA">
        <w:t>v oddělení výrobkového testovaní.</w:t>
      </w:r>
    </w:p>
    <w:p w14:paraId="7E4AEAC1" w14:textId="5F560D18" w:rsidR="00167E56" w:rsidRPr="003D36BA" w:rsidRDefault="00D271A9" w:rsidP="00831A72">
      <w:pPr>
        <w:pStyle w:val="Sta"/>
      </w:pPr>
      <w:r w:rsidRPr="003D36BA">
        <w:t xml:space="preserve">JABLOTRON Controls je firma, která se zabývá </w:t>
      </w:r>
      <w:r w:rsidR="004C4149" w:rsidRPr="003D36BA">
        <w:t xml:space="preserve">vývojem a výrobou </w:t>
      </w:r>
      <w:r w:rsidR="00A25E71" w:rsidRPr="003D36BA">
        <w:t xml:space="preserve">prostředků </w:t>
      </w:r>
      <w:r w:rsidR="00510BEA" w:rsidRPr="003D36BA">
        <w:t>pro</w:t>
      </w:r>
      <w:r w:rsidR="00510BEA" w:rsidRPr="003D36BA">
        <w:t xml:space="preserve"> chytré vytápění a chlazení</w:t>
      </w:r>
      <w:r w:rsidR="008C2750" w:rsidRPr="003D36BA">
        <w:t xml:space="preserve"> nebo</w:t>
      </w:r>
      <w:r w:rsidR="00510BEA" w:rsidRPr="003D36BA">
        <w:t xml:space="preserve"> pro</w:t>
      </w:r>
      <w:r w:rsidR="00A25E71" w:rsidRPr="003D36BA">
        <w:t xml:space="preserve"> </w:t>
      </w:r>
      <w:r w:rsidR="00A76A01" w:rsidRPr="003D36BA">
        <w:t>regulaci vytápění</w:t>
      </w:r>
      <w:r w:rsidR="008C2750" w:rsidRPr="003D36BA">
        <w:t xml:space="preserve"> a </w:t>
      </w:r>
      <w:r w:rsidR="00A76A01" w:rsidRPr="003D36BA">
        <w:t>přípravy teplé vody</w:t>
      </w:r>
      <w:r w:rsidR="008C2750" w:rsidRPr="003D36BA">
        <w:t xml:space="preserve">. </w:t>
      </w:r>
      <w:r w:rsidR="00660B62" w:rsidRPr="003D36BA">
        <w:t xml:space="preserve">Firmu jsem si </w:t>
      </w:r>
      <w:r w:rsidR="003D36BA" w:rsidRPr="003D36BA">
        <w:t>vybral,</w:t>
      </w:r>
      <w:r w:rsidR="00660B62" w:rsidRPr="003D36BA">
        <w:t xml:space="preserve"> protože jsem u ní již v minulosti absolvoval praxe</w:t>
      </w:r>
      <w:r w:rsidR="003D36BA" w:rsidRPr="003D36BA">
        <w:t xml:space="preserve"> a byl jsem s ní naprosto spokojen.</w:t>
      </w:r>
    </w:p>
    <w:p w14:paraId="25AB6C2B" w14:textId="33B3CDC1" w:rsidR="007F2376" w:rsidRPr="009121F9" w:rsidRDefault="00041C46" w:rsidP="009121F9">
      <w:pPr>
        <w:pStyle w:val="Nadpis1"/>
      </w:pPr>
      <w:bookmarkStart w:id="3" w:name="_Toc153438244"/>
      <w:r w:rsidRPr="009121F9">
        <w:lastRenderedPageBreak/>
        <w:t>Teoretická část</w:t>
      </w:r>
      <w:bookmarkEnd w:id="3"/>
    </w:p>
    <w:p w14:paraId="2CA4582A" w14:textId="14E83CF4" w:rsidR="00041C46" w:rsidRPr="00041C46" w:rsidRDefault="0031126D" w:rsidP="00E978B7">
      <w:pPr>
        <w:pStyle w:val="Sta"/>
      </w:pPr>
      <w:r>
        <w:t>Tato kapitola popisuje teoretickou část maturitní práce</w:t>
      </w:r>
      <w:r w:rsidR="00B97F98">
        <w:t xml:space="preserve">. </w:t>
      </w:r>
      <w:r w:rsidR="005E5590">
        <w:t>Obsahuje</w:t>
      </w:r>
      <w:r w:rsidR="00B97F98">
        <w:t xml:space="preserve"> </w:t>
      </w:r>
      <w:r w:rsidR="000356A7">
        <w:t>deskripci</w:t>
      </w:r>
      <w:r w:rsidR="00B97F98">
        <w:t xml:space="preserve"> jednotlivých částí </w:t>
      </w:r>
      <w:r w:rsidR="000B2C4F">
        <w:t>lineárn</w:t>
      </w:r>
      <w:r w:rsidR="009121F9">
        <w:t xml:space="preserve">ího zdroje, </w:t>
      </w:r>
      <w:r w:rsidR="005E5590">
        <w:t>porovnání s</w:t>
      </w:r>
      <w:r w:rsidR="00C70560">
        <w:t>e spínanými zdroji a popis jednotlivých částí použitého schéma.</w:t>
      </w:r>
    </w:p>
    <w:p w14:paraId="76C1E111" w14:textId="024138E6" w:rsidR="00041C46" w:rsidRDefault="00041C46" w:rsidP="00041C46">
      <w:pPr>
        <w:pStyle w:val="Nadpis2"/>
      </w:pPr>
      <w:bookmarkStart w:id="4" w:name="_Toc153438245"/>
      <w:r>
        <w:t>Lineární zdroje</w:t>
      </w:r>
      <w:bookmarkEnd w:id="4"/>
    </w:p>
    <w:p w14:paraId="0DE93F0E" w14:textId="7760A595" w:rsidR="00E978B7" w:rsidRDefault="006D7635" w:rsidP="00760A20">
      <w:pPr>
        <w:pStyle w:val="Sta"/>
      </w:pPr>
      <w:r>
        <w:t xml:space="preserve">Lineární zdroj je </w:t>
      </w:r>
      <w:r w:rsidR="0039338E">
        <w:t xml:space="preserve">elektrické </w:t>
      </w:r>
      <w:r>
        <w:t xml:space="preserve">zařízení, které </w:t>
      </w:r>
      <w:r w:rsidR="000408DD">
        <w:t xml:space="preserve">se skládá ze čtyř základních částí. Transformátoru, filtru, usměrňovače a stabilizátoru. Zdroj následně dodává požadovanou energii do obvodu. Výstupní napětí </w:t>
      </w:r>
      <w:r w:rsidR="00DE1354">
        <w:t>je</w:t>
      </w:r>
      <w:r w:rsidR="000408DD">
        <w:t xml:space="preserve"> ideálně konstantní</w:t>
      </w:r>
      <w:r w:rsidR="002D6ED0">
        <w:t xml:space="preserve"> </w:t>
      </w:r>
      <w:r w:rsidR="00F85D41">
        <w:t>nehledě na odebíraném proudu</w:t>
      </w:r>
      <w:r w:rsidR="000408DD">
        <w:t>.</w:t>
      </w:r>
      <w:sdt>
        <w:sdtPr>
          <w:id w:val="-964736020"/>
          <w:citation/>
        </w:sdtPr>
        <w:sdtEndPr/>
        <w:sdtContent>
          <w:r w:rsidR="008A3F11">
            <w:fldChar w:fldCharType="begin"/>
          </w:r>
          <w:r w:rsidR="009F5684">
            <w:instrText xml:space="preserve">CITATION Wik22 \l 1029 </w:instrText>
          </w:r>
          <w:r w:rsidR="008A3F11">
            <w:fldChar w:fldCharType="separate"/>
          </w:r>
          <w:r w:rsidR="00537A25">
            <w:rPr>
              <w:noProof/>
            </w:rPr>
            <w:t xml:space="preserve"> (1)</w:t>
          </w:r>
          <w:r w:rsidR="008A3F11">
            <w:fldChar w:fldCharType="end"/>
          </w:r>
        </w:sdtContent>
      </w:sdt>
    </w:p>
    <w:p w14:paraId="4EF03A36" w14:textId="26A274C0" w:rsidR="000408DD" w:rsidRDefault="00DD685E" w:rsidP="00DD685E">
      <w:pPr>
        <w:pStyle w:val="Nadpis3"/>
      </w:pPr>
      <w:bookmarkStart w:id="5" w:name="_Toc153438246"/>
      <w:r>
        <w:t>Síťov</w:t>
      </w:r>
      <w:r w:rsidR="005322EE">
        <w:t>ý</w:t>
      </w:r>
      <w:r>
        <w:t xml:space="preserve"> transformátor</w:t>
      </w:r>
      <w:bookmarkEnd w:id="5"/>
    </w:p>
    <w:p w14:paraId="06327C58" w14:textId="68656B78" w:rsidR="00CE2ADC" w:rsidRDefault="00DD685E" w:rsidP="00FF263B">
      <w:pPr>
        <w:pStyle w:val="Sta"/>
        <w:rPr>
          <w:noProof/>
        </w:rPr>
      </w:pPr>
      <w:r>
        <w:t xml:space="preserve">Síťové transformátory </w:t>
      </w:r>
      <w:r w:rsidR="00260DD6">
        <w:t>jsou určeny</w:t>
      </w:r>
      <w:r>
        <w:t xml:space="preserve"> ke změně střídavého napětí ze sítě </w:t>
      </w:r>
      <w:r w:rsidR="005B5CD2">
        <w:t>(</w:t>
      </w:r>
      <w:r>
        <w:t>230</w:t>
      </w:r>
      <w:r w:rsidR="005B5CD2">
        <w:t> </w:t>
      </w:r>
      <w:r>
        <w:t>V</w:t>
      </w:r>
      <w:r w:rsidR="002A2254">
        <w:t>/50</w:t>
      </w:r>
      <w:r w:rsidR="005B5CD2">
        <w:t> </w:t>
      </w:r>
      <w:r w:rsidR="002A2254">
        <w:t>Hz</w:t>
      </w:r>
      <w:r w:rsidR="005B5CD2">
        <w:t>)</w:t>
      </w:r>
      <w:r>
        <w:t xml:space="preserve"> na požadované napětí. </w:t>
      </w:r>
      <w:r w:rsidR="002A2254">
        <w:t>Další</w:t>
      </w:r>
      <w:r w:rsidR="009B5972">
        <w:t xml:space="preserve"> důležitá</w:t>
      </w:r>
      <w:r w:rsidR="0013142B">
        <w:t xml:space="preserve"> </w:t>
      </w:r>
      <w:r w:rsidR="002A2254">
        <w:t>vlastnost transformátorů je galvanické oddělení</w:t>
      </w:r>
      <w:r w:rsidR="009B5972">
        <w:t>, které nám oddělí síť od zátěže</w:t>
      </w:r>
      <w:r w:rsidR="002A2254">
        <w:t xml:space="preserve">. </w:t>
      </w:r>
      <w:r>
        <w:t>Transformátor se skládá z primárního a sekundárního vinutí.</w:t>
      </w:r>
    </w:p>
    <w:p w14:paraId="04CFAAF2" w14:textId="77777777" w:rsidR="00D24784" w:rsidRDefault="0063326B" w:rsidP="00D24784">
      <w:pPr>
        <w:pStyle w:val="ObrzekvMP"/>
        <w:keepNext/>
      </w:pPr>
      <w:r>
        <w:rPr>
          <w:noProof/>
        </w:rPr>
        <w:drawing>
          <wp:inline distT="0" distB="0" distL="0" distR="0" wp14:anchorId="741875B3" wp14:editId="264D0D2C">
            <wp:extent cx="1463040" cy="1510140"/>
            <wp:effectExtent l="0" t="0" r="3810" b="0"/>
            <wp:docPr id="255955561" name="Obrázek 3" descr="Obsah obrázku typografie,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55561" name="Obrázek 3" descr="Obsah obrázku typografie, design&#10;&#10;Popis byl vytvořen automaticky"/>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70950" cy="1518305"/>
                    </a:xfrm>
                    <a:prstGeom prst="rect">
                      <a:avLst/>
                    </a:prstGeom>
                  </pic:spPr>
                </pic:pic>
              </a:graphicData>
            </a:graphic>
          </wp:inline>
        </w:drawing>
      </w:r>
    </w:p>
    <w:p w14:paraId="602A0155" w14:textId="4408B789" w:rsidR="00826268" w:rsidRPr="0063326B" w:rsidRDefault="00D24784" w:rsidP="00D24784">
      <w:pPr>
        <w:pStyle w:val="Titulek"/>
      </w:pPr>
      <w:bookmarkStart w:id="6" w:name="_Toc151627990"/>
      <w:bookmarkStart w:id="7" w:name="_Toc153449058"/>
      <w:r>
        <w:t xml:space="preserve">Obrázek </w:t>
      </w:r>
      <w:r w:rsidR="009F1024">
        <w:fldChar w:fldCharType="begin"/>
      </w:r>
      <w:r w:rsidR="009F1024">
        <w:instrText xml:space="preserve"> SEQ Obrázek \* ARABIC </w:instrText>
      </w:r>
      <w:r w:rsidR="009F1024">
        <w:fldChar w:fldCharType="separate"/>
      </w:r>
      <w:r w:rsidR="00AE6BD3">
        <w:rPr>
          <w:noProof/>
        </w:rPr>
        <w:t>1</w:t>
      </w:r>
      <w:r w:rsidR="009F1024">
        <w:rPr>
          <w:noProof/>
        </w:rPr>
        <w:fldChar w:fldCharType="end"/>
      </w:r>
      <w:r w:rsidR="003A655D">
        <w:rPr>
          <w:noProof/>
        </w:rPr>
        <w:t>,</w:t>
      </w:r>
      <w:r>
        <w:t xml:space="preserve"> Schématická značka transformátoru</w:t>
      </w:r>
      <w:bookmarkEnd w:id="6"/>
      <w:bookmarkEnd w:id="7"/>
    </w:p>
    <w:p w14:paraId="6EF96865" w14:textId="1B8631D5" w:rsidR="00721563" w:rsidRDefault="00A15D68" w:rsidP="00FF263B">
      <w:pPr>
        <w:pStyle w:val="Sta"/>
      </w:pPr>
      <w:r>
        <w:t>Poměr závitů na primárním a sekundárním vinutí udává poměr vstupního napětí ke napětí výstupnímu.</w:t>
      </w:r>
    </w:p>
    <w:p w14:paraId="232EABC2" w14:textId="13448A8F" w:rsidR="00163AEF" w:rsidRDefault="009F1024" w:rsidP="00163AEF">
      <w:pPr>
        <w:pStyle w:val="Sta"/>
      </w:pPr>
      <m:oMathPara>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2</m:t>
                  </m:r>
                </m:sub>
              </m:sSub>
            </m:den>
          </m:f>
        </m:oMath>
      </m:oMathPara>
    </w:p>
    <w:p w14:paraId="75312A23" w14:textId="1092C32B" w:rsidR="00301189" w:rsidRDefault="00A15D68" w:rsidP="00A12E06">
      <w:pPr>
        <w:pStyle w:val="Sta"/>
      </w:pPr>
      <w:r>
        <w:t>V mém případě počet závitů na sekundáru je menší než na primáru, tudíž na výstupních svorkách transformátoru bude menší než vstupních svorkách. Toto napětí musí být větší než napětí požadované na výstupu lineárního zdroje.</w:t>
      </w:r>
      <w:r w:rsidR="009B5972">
        <w:t xml:space="preserve"> </w:t>
      </w:r>
      <w:sdt>
        <w:sdtPr>
          <w:id w:val="549811336"/>
          <w:citation/>
        </w:sdtPr>
        <w:sdtEndPr/>
        <w:sdtContent>
          <w:r w:rsidR="008A3F11">
            <w:fldChar w:fldCharType="begin"/>
          </w:r>
          <w:r w:rsidR="009F5684">
            <w:instrText xml:space="preserve">CITATION Wik22 \l 1029 </w:instrText>
          </w:r>
          <w:r w:rsidR="008A3F11">
            <w:fldChar w:fldCharType="separate"/>
          </w:r>
          <w:r w:rsidR="00537A25">
            <w:rPr>
              <w:noProof/>
            </w:rPr>
            <w:t>(1)</w:t>
          </w:r>
          <w:r w:rsidR="008A3F11">
            <w:fldChar w:fldCharType="end"/>
          </w:r>
        </w:sdtContent>
      </w:sdt>
    </w:p>
    <w:p w14:paraId="1A07D236" w14:textId="7F340F87" w:rsidR="00232033" w:rsidRDefault="00232033" w:rsidP="00DD685E">
      <w:pPr>
        <w:pStyle w:val="Sta"/>
      </w:pPr>
    </w:p>
    <w:p w14:paraId="157D8653" w14:textId="6A5057DE" w:rsidR="009B5972" w:rsidRPr="00DD685E" w:rsidRDefault="009B5972" w:rsidP="009B5972">
      <w:pPr>
        <w:pStyle w:val="Nadpis3"/>
      </w:pPr>
      <w:bookmarkStart w:id="8" w:name="_Toc153438247"/>
      <w:r>
        <w:t>Usměrňovač</w:t>
      </w:r>
      <w:bookmarkEnd w:id="8"/>
    </w:p>
    <w:p w14:paraId="1A69C630" w14:textId="5DDF877C" w:rsidR="000408DD" w:rsidRPr="00760A20" w:rsidRDefault="001D5E02" w:rsidP="00760A20">
      <w:pPr>
        <w:pStyle w:val="Sta"/>
      </w:pPr>
      <w:r w:rsidRPr="00760A20">
        <w:t xml:space="preserve">Usměrňovače jsou určeny ke změně střídavého proudu na stejnosměrný. V oblasti zdrojů se používá několik základních zapojení usměrňovačů. Dané zapojení se </w:t>
      </w:r>
      <w:r w:rsidRPr="00760A20">
        <w:lastRenderedPageBreak/>
        <w:t xml:space="preserve">vybírá podle požadované velikosti proudu, napětí a zvlnění. K tomuto účelu se nejčastěji používají usměrňovací </w:t>
      </w:r>
      <w:r w:rsidR="00785E72" w:rsidRPr="00760A20">
        <w:t xml:space="preserve">diody, </w:t>
      </w:r>
      <w:r w:rsidRPr="00760A20">
        <w:t>a to v zapojení jako jednocestný, dvoucestný usměrňovač nebo můstkový usměrňovač.</w:t>
      </w:r>
      <w:sdt>
        <w:sdtPr>
          <w:id w:val="1149941309"/>
          <w:citation/>
        </w:sdtPr>
        <w:sdtEndPr/>
        <w:sdtContent>
          <w:r w:rsidR="008A3F11">
            <w:fldChar w:fldCharType="begin"/>
          </w:r>
          <w:r w:rsidR="009F5684">
            <w:instrText xml:space="preserve">CITATION Wik22 \l 1029 </w:instrText>
          </w:r>
          <w:r w:rsidR="008A3F11">
            <w:fldChar w:fldCharType="separate"/>
          </w:r>
          <w:r w:rsidR="00537A25">
            <w:rPr>
              <w:noProof/>
            </w:rPr>
            <w:t xml:space="preserve"> (1)</w:t>
          </w:r>
          <w:r w:rsidR="008A3F11">
            <w:fldChar w:fldCharType="end"/>
          </w:r>
        </w:sdtContent>
      </w:sdt>
      <w:sdt>
        <w:sdtPr>
          <w:id w:val="-1411077003"/>
          <w:citation/>
        </w:sdtPr>
        <w:sdtEndPr/>
        <w:sdtContent>
          <w:r w:rsidR="009F5684">
            <w:fldChar w:fldCharType="begin"/>
          </w:r>
          <w:r w:rsidR="009F5684">
            <w:instrText xml:space="preserve">CITATION KREha \p 17 \l 1029 </w:instrText>
          </w:r>
          <w:r w:rsidR="009F5684">
            <w:fldChar w:fldCharType="separate"/>
          </w:r>
          <w:r w:rsidR="00537A25">
            <w:rPr>
              <w:noProof/>
            </w:rPr>
            <w:t xml:space="preserve"> (2 str. 17)</w:t>
          </w:r>
          <w:r w:rsidR="009F5684">
            <w:fldChar w:fldCharType="end"/>
          </w:r>
        </w:sdtContent>
      </w:sdt>
    </w:p>
    <w:p w14:paraId="10B00CB1" w14:textId="414FAB3E" w:rsidR="001D5E02" w:rsidRDefault="001D5E02" w:rsidP="001D5E02">
      <w:pPr>
        <w:pStyle w:val="Nadpis4"/>
      </w:pPr>
      <w:r>
        <w:t>Jednocestný usměrňovač</w:t>
      </w:r>
    </w:p>
    <w:p w14:paraId="2133F8C0" w14:textId="676BB84E" w:rsidR="00785E72" w:rsidRDefault="00785E72" w:rsidP="00760A20">
      <w:pPr>
        <w:pStyle w:val="Sta"/>
      </w:pPr>
      <w:r>
        <w:t xml:space="preserve">Nejjednodušší způsob usměrnění, jelikož v zapojení je pouze jedna usměrňovací dioda v sérii se zátěží. </w:t>
      </w:r>
      <w:r w:rsidR="00AD7B7C">
        <w:t>Propouští pouze jednu půlvlnu vstupního napětí, druhou zablokuje, a proto má poloviční účinnost</w:t>
      </w:r>
      <w:r w:rsidR="002215B3">
        <w:t>.</w:t>
      </w:r>
      <w:r w:rsidR="00DE4F90">
        <w:t xml:space="preserve"> Používá</w:t>
      </w:r>
      <w:r w:rsidR="00AD7B7C">
        <w:t xml:space="preserve"> se pouze u aplikací s malým odběrem proudu </w:t>
      </w:r>
      <w:r w:rsidR="003E75D7">
        <w:t>nebo</w:t>
      </w:r>
      <w:r w:rsidR="00AD7B7C">
        <w:t xml:space="preserve"> tam, kde nevadí velké zvlnění.</w:t>
      </w:r>
      <w:sdt>
        <w:sdtPr>
          <w:id w:val="-1416704145"/>
          <w:citation/>
        </w:sdtPr>
        <w:sdtEndPr/>
        <w:sdtContent>
          <w:r w:rsidR="00CC719B">
            <w:fldChar w:fldCharType="begin"/>
          </w:r>
          <w:r w:rsidR="00CC719B">
            <w:instrText xml:space="preserve">CITATION KREha \p 17 \l 1029 </w:instrText>
          </w:r>
          <w:r w:rsidR="00CC719B">
            <w:fldChar w:fldCharType="separate"/>
          </w:r>
          <w:r w:rsidR="00537A25">
            <w:rPr>
              <w:noProof/>
            </w:rPr>
            <w:t xml:space="preserve"> (2 str. 17)</w:t>
          </w:r>
          <w:r w:rsidR="00CC719B">
            <w:fldChar w:fldCharType="end"/>
          </w:r>
        </w:sdtContent>
      </w:sdt>
      <w:sdt>
        <w:sdtPr>
          <w:id w:val="1375043540"/>
          <w:citation/>
        </w:sdtPr>
        <w:sdtEndPr/>
        <w:sdtContent>
          <w:r w:rsidR="00AA178D">
            <w:fldChar w:fldCharType="begin"/>
          </w:r>
          <w:r w:rsidR="009F5684">
            <w:instrText xml:space="preserve">CITATION ELU23 \l 1029 </w:instrText>
          </w:r>
          <w:r w:rsidR="00AA178D">
            <w:fldChar w:fldCharType="separate"/>
          </w:r>
          <w:r w:rsidR="00537A25">
            <w:rPr>
              <w:noProof/>
            </w:rPr>
            <w:t xml:space="preserve"> (3)</w:t>
          </w:r>
          <w:r w:rsidR="00AA178D">
            <w:fldChar w:fldCharType="end"/>
          </w:r>
        </w:sdtContent>
      </w:sdt>
    </w:p>
    <w:p w14:paraId="3A4D7BE0" w14:textId="77777777" w:rsidR="00470CED" w:rsidRDefault="00470CED" w:rsidP="00470CED">
      <w:pPr>
        <w:pStyle w:val="ObrzekvMP"/>
        <w:keepNext/>
      </w:pPr>
      <w:r>
        <w:rPr>
          <w:noProof/>
        </w:rPr>
        <w:drawing>
          <wp:inline distT="0" distB="0" distL="0" distR="0" wp14:anchorId="2CF1F0C9" wp14:editId="323F8C1B">
            <wp:extent cx="5676900" cy="1772154"/>
            <wp:effectExtent l="0" t="0" r="0" b="0"/>
            <wp:docPr id="364283694" name="Obrázek 8" descr="Obsah obrázku řada/pruh, diagram, Obdélník,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83694" name="Obrázek 8" descr="Obsah obrázku řada/pruh, diagram, Obdélník, Vykreslený graf&#10;&#10;Popis byl vytvořen automaticky"/>
                    <pic:cNvPicPr/>
                  </pic:nvPicPr>
                  <pic:blipFill>
                    <a:blip r:embed="rId19">
                      <a:extLst>
                        <a:ext uri="{28A0092B-C50C-407E-A947-70E740481C1C}">
                          <a14:useLocalDpi xmlns:a14="http://schemas.microsoft.com/office/drawing/2010/main" val="0"/>
                        </a:ext>
                      </a:extLst>
                    </a:blip>
                    <a:stretch>
                      <a:fillRect/>
                    </a:stretch>
                  </pic:blipFill>
                  <pic:spPr>
                    <a:xfrm>
                      <a:off x="0" y="0"/>
                      <a:ext cx="5680255" cy="1773201"/>
                    </a:xfrm>
                    <a:prstGeom prst="rect">
                      <a:avLst/>
                    </a:prstGeom>
                  </pic:spPr>
                </pic:pic>
              </a:graphicData>
            </a:graphic>
          </wp:inline>
        </w:drawing>
      </w:r>
    </w:p>
    <w:p w14:paraId="2F862AC5" w14:textId="572D6DE4" w:rsidR="008D33A8" w:rsidRDefault="00470CED" w:rsidP="00470CED">
      <w:pPr>
        <w:pStyle w:val="Titulek"/>
      </w:pPr>
      <w:bookmarkStart w:id="9" w:name="_Toc151627991"/>
      <w:bookmarkStart w:id="10" w:name="_Toc153449059"/>
      <w:r>
        <w:t xml:space="preserve">Obrázek </w:t>
      </w:r>
      <w:r w:rsidR="009F1024">
        <w:fldChar w:fldCharType="begin"/>
      </w:r>
      <w:r w:rsidR="009F1024">
        <w:instrText xml:space="preserve"> SEQ Obrázek \* ARABIC </w:instrText>
      </w:r>
      <w:r w:rsidR="009F1024">
        <w:fldChar w:fldCharType="separate"/>
      </w:r>
      <w:r w:rsidR="00AE6BD3">
        <w:rPr>
          <w:noProof/>
        </w:rPr>
        <w:t>2</w:t>
      </w:r>
      <w:r w:rsidR="009F1024">
        <w:rPr>
          <w:noProof/>
        </w:rPr>
        <w:fldChar w:fldCharType="end"/>
      </w:r>
      <w:r w:rsidR="003A655D">
        <w:rPr>
          <w:noProof/>
        </w:rPr>
        <w:t>,</w:t>
      </w:r>
      <w:r>
        <w:t xml:space="preserve"> </w:t>
      </w:r>
      <w:r w:rsidRPr="001741D5">
        <w:t>Schéma zapojení jednocestného usměrňovače, zobrazení napětí na zátěži</w:t>
      </w:r>
      <w:bookmarkEnd w:id="9"/>
      <w:bookmarkEnd w:id="10"/>
    </w:p>
    <w:p w14:paraId="2C0635A6" w14:textId="7AD7DD45" w:rsidR="00AD7B7C" w:rsidRDefault="00AD7B7C" w:rsidP="00AD7B7C">
      <w:pPr>
        <w:pStyle w:val="Nadpis4"/>
      </w:pPr>
      <w:r>
        <w:t>Dvoucestný usměrňovač</w:t>
      </w:r>
    </w:p>
    <w:p w14:paraId="1AE28E44" w14:textId="3AA23A14" w:rsidR="00AD7B7C" w:rsidRDefault="009375CD" w:rsidP="00760A20">
      <w:pPr>
        <w:pStyle w:val="Sta"/>
      </w:pPr>
      <w:r>
        <w:t xml:space="preserve">Tento způsob zapojení na rozdíl od jednocestného usměrňovače využívá obou půlvln vstupního napětí. Pro toto zapojení je nutno použít transformátor s vyvedený středem, což mnohdy může </w:t>
      </w:r>
      <w:r w:rsidR="00A306FC">
        <w:t>ztížit</w:t>
      </w:r>
      <w:r>
        <w:t xml:space="preserve"> konstrukci.</w:t>
      </w:r>
      <w:r w:rsidR="00A306FC">
        <w:t xml:space="preserve"> </w:t>
      </w:r>
      <w:r>
        <w:t xml:space="preserve">Tento způsob </w:t>
      </w:r>
      <w:r w:rsidR="00A306FC">
        <w:t>se využívá u zařízení, kde je potřeba větších proudů.</w:t>
      </w:r>
      <w:sdt>
        <w:sdtPr>
          <w:id w:val="1813217191"/>
          <w:citation/>
        </w:sdtPr>
        <w:sdtEndPr/>
        <w:sdtContent>
          <w:r w:rsidR="00AA178D">
            <w:fldChar w:fldCharType="begin"/>
          </w:r>
          <w:r w:rsidR="009F5684">
            <w:instrText xml:space="preserve">CITATION ELU23 \l 1029 </w:instrText>
          </w:r>
          <w:r w:rsidR="00AA178D">
            <w:fldChar w:fldCharType="separate"/>
          </w:r>
          <w:r w:rsidR="00537A25">
            <w:rPr>
              <w:noProof/>
            </w:rPr>
            <w:t xml:space="preserve"> (3)</w:t>
          </w:r>
          <w:r w:rsidR="00AA178D">
            <w:fldChar w:fldCharType="end"/>
          </w:r>
        </w:sdtContent>
      </w:sdt>
    </w:p>
    <w:p w14:paraId="01CFC38F" w14:textId="77777777" w:rsidR="00470CED" w:rsidRDefault="00470CED" w:rsidP="00470CED">
      <w:pPr>
        <w:pStyle w:val="ObrzekvMP"/>
        <w:keepNext/>
      </w:pPr>
      <w:r>
        <w:rPr>
          <w:noProof/>
        </w:rPr>
        <w:drawing>
          <wp:inline distT="0" distB="0" distL="0" distR="0" wp14:anchorId="49A12B83" wp14:editId="24906100">
            <wp:extent cx="5669280" cy="1634792"/>
            <wp:effectExtent l="0" t="0" r="7620" b="3810"/>
            <wp:docPr id="1724276769" name="Obrázek 9" descr="Obsah obrázku řada/pruh, diagram, Vykreslený graf,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76769" name="Obrázek 9" descr="Obsah obrázku řada/pruh, diagram, Vykreslený graf, design&#10;&#10;Popis byl vytvořen automaticky"/>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8985" cy="1637591"/>
                    </a:xfrm>
                    <a:prstGeom prst="rect">
                      <a:avLst/>
                    </a:prstGeom>
                  </pic:spPr>
                </pic:pic>
              </a:graphicData>
            </a:graphic>
          </wp:inline>
        </w:drawing>
      </w:r>
    </w:p>
    <w:p w14:paraId="49B6752B" w14:textId="1EAA38FA" w:rsidR="00823281" w:rsidRDefault="00470CED" w:rsidP="00470CED">
      <w:pPr>
        <w:pStyle w:val="Titulek"/>
      </w:pPr>
      <w:bookmarkStart w:id="11" w:name="_Toc151627992"/>
      <w:bookmarkStart w:id="12" w:name="_Toc153449060"/>
      <w:r>
        <w:t xml:space="preserve">Obrázek </w:t>
      </w:r>
      <w:r w:rsidR="009F1024">
        <w:fldChar w:fldCharType="begin"/>
      </w:r>
      <w:r w:rsidR="009F1024">
        <w:instrText xml:space="preserve"> SEQ Obrázek \* ARABIC </w:instrText>
      </w:r>
      <w:r w:rsidR="009F1024">
        <w:fldChar w:fldCharType="separate"/>
      </w:r>
      <w:r w:rsidR="00AE6BD3">
        <w:rPr>
          <w:noProof/>
        </w:rPr>
        <w:t>3</w:t>
      </w:r>
      <w:r w:rsidR="009F1024">
        <w:rPr>
          <w:noProof/>
        </w:rPr>
        <w:fldChar w:fldCharType="end"/>
      </w:r>
      <w:r w:rsidR="003A655D">
        <w:rPr>
          <w:noProof/>
        </w:rPr>
        <w:t>,</w:t>
      </w:r>
      <w:r>
        <w:t xml:space="preserve"> </w:t>
      </w:r>
      <w:r w:rsidRPr="00111208">
        <w:t>Schéma zapojení dvoucestného usměrňovače, zobrazení</w:t>
      </w:r>
      <w:r>
        <w:t xml:space="preserve"> </w:t>
      </w:r>
      <w:r w:rsidRPr="00111208">
        <w:t>napětí na zátěži</w:t>
      </w:r>
      <w:bookmarkEnd w:id="11"/>
      <w:bookmarkEnd w:id="12"/>
    </w:p>
    <w:p w14:paraId="5D4D4E26" w14:textId="22AB000A" w:rsidR="00A306FC" w:rsidRDefault="00A306FC" w:rsidP="00A306FC">
      <w:pPr>
        <w:pStyle w:val="Nadpis4"/>
      </w:pPr>
      <w:r>
        <w:t>Můstkový usměrňovač</w:t>
      </w:r>
    </w:p>
    <w:p w14:paraId="0D8DAD7B" w14:textId="2DEEFFAD" w:rsidR="00853B98" w:rsidRDefault="00D61FC6" w:rsidP="00D30CBD">
      <w:pPr>
        <w:pStyle w:val="Sta"/>
      </w:pPr>
      <w:r w:rsidRPr="00D30CBD">
        <w:t xml:space="preserve">Můstkový usměrňovač je </w:t>
      </w:r>
      <w:r w:rsidR="00853B98">
        <w:t>z</w:t>
      </w:r>
      <w:r w:rsidR="00853B98" w:rsidRPr="00D30CBD">
        <w:t>apojení</w:t>
      </w:r>
      <w:r w:rsidR="00853B98">
        <w:t>, které</w:t>
      </w:r>
      <w:r w:rsidR="00853B98" w:rsidRPr="00D30CBD">
        <w:t xml:space="preserve"> vynalezl Karel Pollak</w:t>
      </w:r>
      <w:r w:rsidR="00C90FE3">
        <w:t xml:space="preserve"> a</w:t>
      </w:r>
      <w:r w:rsidR="00853B98" w:rsidRPr="00D30CBD">
        <w:t xml:space="preserve"> nechal</w:t>
      </w:r>
      <w:r w:rsidR="00C90FE3">
        <w:t xml:space="preserve"> si jej</w:t>
      </w:r>
      <w:r w:rsidR="00853B98" w:rsidRPr="00D30CBD">
        <w:t xml:space="preserve"> patentovat v prosinci 1895 ve Velké Británii. V roce 1897 nezávisle vymyslel podobné zapojení Leo Greatz, podle kterého se zapojení označuje Greatzův můstek</w:t>
      </w:r>
    </w:p>
    <w:p w14:paraId="17626400" w14:textId="0E92E146" w:rsidR="00E6498E" w:rsidRDefault="00C90FE3" w:rsidP="00C90FE3">
      <w:pPr>
        <w:pStyle w:val="Sta"/>
      </w:pPr>
      <w:r>
        <w:lastRenderedPageBreak/>
        <w:t>Je to s</w:t>
      </w:r>
      <w:r w:rsidR="00D61FC6" w:rsidRPr="00D30CBD">
        <w:t>oustava nejčastěji čtyř usměrňovacích diod</w:t>
      </w:r>
      <w:r w:rsidR="00D30CBD">
        <w:t>.</w:t>
      </w:r>
      <w:r w:rsidR="00D61FC6" w:rsidRPr="00D30CBD">
        <w:t xml:space="preserve"> </w:t>
      </w:r>
      <w:r w:rsidR="004D2E54" w:rsidRPr="00D30CBD">
        <w:t>Tyto diody umožňují průchod proudu pouze v jednom směru, čímž se střídavý proud převádí na pulsující stejnosměrný proud.</w:t>
      </w:r>
      <w:r>
        <w:t xml:space="preserve"> </w:t>
      </w:r>
      <w:r w:rsidR="00D61FC6" w:rsidRPr="00D30CBD">
        <w:t>Na rozdíl od dvoucestného usměrňovače zde není nutno použít transformátor s vyvedeným středem</w:t>
      </w:r>
      <w:r w:rsidR="00D61FC6" w:rsidRPr="00760A20">
        <w:t>.</w:t>
      </w:r>
      <w:sdt>
        <w:sdtPr>
          <w:id w:val="-109598673"/>
          <w:citation/>
        </w:sdtPr>
        <w:sdtEndPr/>
        <w:sdtContent>
          <w:r w:rsidR="00FB33F5">
            <w:fldChar w:fldCharType="begin"/>
          </w:r>
          <w:r w:rsidR="00E12DC7">
            <w:instrText xml:space="preserve">CITATION Wki21 \l 1029 </w:instrText>
          </w:r>
          <w:r w:rsidR="00FB33F5">
            <w:fldChar w:fldCharType="separate"/>
          </w:r>
          <w:r w:rsidR="00537A25">
            <w:rPr>
              <w:noProof/>
            </w:rPr>
            <w:t xml:space="preserve"> (4)</w:t>
          </w:r>
          <w:r w:rsidR="00FB33F5">
            <w:fldChar w:fldCharType="end"/>
          </w:r>
        </w:sdtContent>
      </w:sdt>
    </w:p>
    <w:p w14:paraId="60501199" w14:textId="77777777" w:rsidR="00470CED" w:rsidRDefault="00470CED" w:rsidP="00470CED">
      <w:pPr>
        <w:pStyle w:val="ObrzekvMP"/>
        <w:keepNext/>
      </w:pPr>
      <w:r>
        <w:rPr>
          <w:noProof/>
        </w:rPr>
        <w:drawing>
          <wp:inline distT="0" distB="0" distL="0" distR="0" wp14:anchorId="7E303C11" wp14:editId="4AC938AF">
            <wp:extent cx="5554980" cy="1719399"/>
            <wp:effectExtent l="0" t="0" r="7620" b="0"/>
            <wp:docPr id="2108076131" name="Obrázek 10" descr="Obsah obrázku řada/pruh, diagram, Vykreslený graf,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76131" name="Obrázek 10" descr="Obsah obrázku řada/pruh, diagram, Vykreslený graf, Obdélník&#10;&#10;Popis byl vytvořen automaticky"/>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8818" cy="1723682"/>
                    </a:xfrm>
                    <a:prstGeom prst="rect">
                      <a:avLst/>
                    </a:prstGeom>
                  </pic:spPr>
                </pic:pic>
              </a:graphicData>
            </a:graphic>
          </wp:inline>
        </w:drawing>
      </w:r>
    </w:p>
    <w:p w14:paraId="4B624FF4" w14:textId="7D6A9F0C" w:rsidR="00BA0CDE" w:rsidRPr="00760A20" w:rsidRDefault="00470CED" w:rsidP="00470CED">
      <w:pPr>
        <w:pStyle w:val="Titulek"/>
      </w:pPr>
      <w:bookmarkStart w:id="13" w:name="_Toc151627993"/>
      <w:bookmarkStart w:id="14" w:name="_Toc153449061"/>
      <w:r>
        <w:t xml:space="preserve">Obrázek </w:t>
      </w:r>
      <w:r w:rsidR="009F1024">
        <w:fldChar w:fldCharType="begin"/>
      </w:r>
      <w:r w:rsidR="009F1024">
        <w:instrText xml:space="preserve"> SEQ Obrázek \* ARABIC </w:instrText>
      </w:r>
      <w:r w:rsidR="009F1024">
        <w:fldChar w:fldCharType="separate"/>
      </w:r>
      <w:r w:rsidR="00AE6BD3">
        <w:rPr>
          <w:noProof/>
        </w:rPr>
        <w:t>4</w:t>
      </w:r>
      <w:r w:rsidR="009F1024">
        <w:rPr>
          <w:noProof/>
        </w:rPr>
        <w:fldChar w:fldCharType="end"/>
      </w:r>
      <w:r w:rsidR="003A655D">
        <w:rPr>
          <w:noProof/>
        </w:rPr>
        <w:t>,</w:t>
      </w:r>
      <w:r>
        <w:t xml:space="preserve"> </w:t>
      </w:r>
      <w:r w:rsidRPr="009177D4">
        <w:t>Schéma zapojení můstkového usměrňovače, zobrazení napětí na zátěži</w:t>
      </w:r>
      <w:bookmarkEnd w:id="13"/>
      <w:bookmarkEnd w:id="14"/>
    </w:p>
    <w:p w14:paraId="3BD3A8A0" w14:textId="4E85ABE4" w:rsidR="00E6498E" w:rsidRDefault="00E6498E" w:rsidP="00E6498E">
      <w:pPr>
        <w:pStyle w:val="Nadpis3"/>
      </w:pPr>
      <w:bookmarkStart w:id="15" w:name="_Toc153438248"/>
      <w:r>
        <w:t>Filtr</w:t>
      </w:r>
      <w:bookmarkEnd w:id="15"/>
    </w:p>
    <w:p w14:paraId="4120F860" w14:textId="77777777" w:rsidR="003F549A" w:rsidRDefault="00EF5E8B" w:rsidP="00760A20">
      <w:pPr>
        <w:pStyle w:val="Sta"/>
      </w:pPr>
      <w:r w:rsidRPr="00760A20">
        <w:t>Filtr je důležitou součástí zdroje, protože je určen pro vyrovnávání stejnosměrného napětí, tak aby bylo co nejméně zvlněné.</w:t>
      </w:r>
    </w:p>
    <w:p w14:paraId="62C4252C" w14:textId="2457923E" w:rsidR="00333658" w:rsidRDefault="00EF5E8B" w:rsidP="00760A20">
      <w:pPr>
        <w:pStyle w:val="Sta"/>
      </w:pPr>
      <w:r w:rsidRPr="00760A20">
        <w:t xml:space="preserve">Nejjednodušší </w:t>
      </w:r>
      <w:r w:rsidR="00885F8A" w:rsidRPr="00760A20">
        <w:t>možnost,</w:t>
      </w:r>
      <w:r w:rsidRPr="00760A20">
        <w:t xml:space="preserve"> jak filtrovat zvlněné napětí je za pomoci kondenzátoru. </w:t>
      </w:r>
      <w:r w:rsidR="00885F8A" w:rsidRPr="00760A20">
        <w:t xml:space="preserve"> Kondenzátor je součástka, která průchodem proudu skrz obvod shromažďuje energii. Ve funkci filtru se zapojuje paralelně s</w:t>
      </w:r>
      <w:r w:rsidR="008B1E8F" w:rsidRPr="00760A20">
        <w:t xml:space="preserve"> výstupem usměrňovače. </w:t>
      </w:r>
      <w:r w:rsidR="006C7CDC" w:rsidRPr="00760A20">
        <w:t>Funkci filtru si můžeme rozdělit na dvě části</w:t>
      </w:r>
      <w:r w:rsidR="00333658">
        <w:t>:</w:t>
      </w:r>
    </w:p>
    <w:p w14:paraId="5970B751" w14:textId="58812096" w:rsidR="00A718E8" w:rsidRDefault="003654A2" w:rsidP="00A718E8">
      <w:pPr>
        <w:pStyle w:val="Sta"/>
        <w:numPr>
          <w:ilvl w:val="0"/>
          <w:numId w:val="25"/>
        </w:numPr>
      </w:pPr>
      <w:r>
        <w:t xml:space="preserve">V první části se </w:t>
      </w:r>
      <w:r w:rsidR="006C7CDC" w:rsidRPr="00760A20">
        <w:t>p</w:t>
      </w:r>
      <w:r w:rsidR="008B1E8F" w:rsidRPr="00760A20">
        <w:t>o příchodu první kladné půlvlny kondenzátor nabije na napětí rovné amplitudě</w:t>
      </w:r>
      <w:r w:rsidR="00D05563">
        <w:t>.</w:t>
      </w:r>
    </w:p>
    <w:p w14:paraId="1F6A4E20" w14:textId="1AAF7751" w:rsidR="00A718E8" w:rsidRDefault="003654A2" w:rsidP="00A718E8">
      <w:pPr>
        <w:pStyle w:val="Sta"/>
        <w:numPr>
          <w:ilvl w:val="0"/>
          <w:numId w:val="25"/>
        </w:numPr>
      </w:pPr>
      <w:r>
        <w:t>V</w:t>
      </w:r>
      <w:r w:rsidR="006C7CDC" w:rsidRPr="00760A20">
        <w:t xml:space="preserve"> druhé části </w:t>
      </w:r>
      <w:r w:rsidR="00D05563">
        <w:t xml:space="preserve">se </w:t>
      </w:r>
      <w:r w:rsidR="006C7CDC" w:rsidRPr="00760A20">
        <w:t>kondenzátor postupně vybíjí do zátěže</w:t>
      </w:r>
      <w:r w:rsidR="008B1E8F" w:rsidRPr="00760A20">
        <w:t xml:space="preserve"> až do příchodu další kladné půlvlny</w:t>
      </w:r>
      <w:r w:rsidR="00D05563">
        <w:t>.</w:t>
      </w:r>
    </w:p>
    <w:p w14:paraId="60C02BE5" w14:textId="3EB91CDB" w:rsidR="00E6498E" w:rsidRDefault="00D05563" w:rsidP="00A718E8">
      <w:pPr>
        <w:pStyle w:val="Sta"/>
        <w:ind w:firstLine="0"/>
      </w:pPr>
      <w:r>
        <w:t>T</w:t>
      </w:r>
      <w:r w:rsidR="006C7CDC" w:rsidRPr="00760A20">
        <w:t>yto dvě části se neustále opakují, a</w:t>
      </w:r>
      <w:r w:rsidR="003C27C8" w:rsidRPr="00760A20">
        <w:t xml:space="preserve"> právě díky tomu by napětí za filtrem nemělo být zvlněné. Pro dosažení co nejlepších výsledků se musí použít </w:t>
      </w:r>
      <w:r w:rsidR="0071240F" w:rsidRPr="00760A20">
        <w:t>dostatečně velká</w:t>
      </w:r>
      <w:r w:rsidR="003C27C8" w:rsidRPr="00760A20">
        <w:t xml:space="preserve"> </w:t>
      </w:r>
      <w:r w:rsidR="0071240F" w:rsidRPr="00760A20">
        <w:t>kapacita</w:t>
      </w:r>
      <w:r w:rsidR="003C27C8" w:rsidRPr="00760A20">
        <w:t xml:space="preserve"> kondenzátoru</w:t>
      </w:r>
      <w:r w:rsidR="0071240F" w:rsidRPr="00760A20">
        <w:t xml:space="preserve">, tak aby kondenzátor </w:t>
      </w:r>
      <w:r w:rsidR="006C7CDC" w:rsidRPr="00760A20">
        <w:t>napájel zátěž</w:t>
      </w:r>
      <w:r w:rsidR="0071240F" w:rsidRPr="00760A20">
        <w:t xml:space="preserve"> </w:t>
      </w:r>
      <w:r w:rsidR="006C7CDC" w:rsidRPr="00760A20">
        <w:t xml:space="preserve">po </w:t>
      </w:r>
      <w:r w:rsidR="0071240F" w:rsidRPr="00760A20">
        <w:t xml:space="preserve">celou dobu </w:t>
      </w:r>
      <w:r w:rsidR="006C7CDC" w:rsidRPr="00760A20">
        <w:t>druhé části, to znamená do té doby, než se kondenzátor znovu nabije. Další důležitý parametr kondenzátoru je jeho maximální napětí, zde je dobré počítat s rezervou.</w:t>
      </w:r>
      <w:sdt>
        <w:sdtPr>
          <w:id w:val="-1858420672"/>
          <w:citation/>
        </w:sdtPr>
        <w:sdtEndPr/>
        <w:sdtContent>
          <w:r w:rsidR="008A3F11">
            <w:fldChar w:fldCharType="begin"/>
          </w:r>
          <w:r w:rsidR="009F5684">
            <w:instrText xml:space="preserve">CITATION Wik22 \l 1029 </w:instrText>
          </w:r>
          <w:r w:rsidR="008A3F11">
            <w:fldChar w:fldCharType="separate"/>
          </w:r>
          <w:r w:rsidR="00537A25">
            <w:rPr>
              <w:noProof/>
            </w:rPr>
            <w:t xml:space="preserve"> (1)</w:t>
          </w:r>
          <w:r w:rsidR="008A3F11">
            <w:fldChar w:fldCharType="end"/>
          </w:r>
        </w:sdtContent>
      </w:sdt>
    </w:p>
    <w:p w14:paraId="13F578D3" w14:textId="77777777" w:rsidR="004201B7" w:rsidRDefault="004201B7" w:rsidP="004201B7">
      <w:pPr>
        <w:pStyle w:val="ObrzekvMP"/>
        <w:keepNext/>
      </w:pPr>
      <w:r>
        <w:rPr>
          <w:noProof/>
        </w:rPr>
        <w:drawing>
          <wp:inline distT="0" distB="0" distL="0" distR="0" wp14:anchorId="22B9E2CD" wp14:editId="121500B7">
            <wp:extent cx="5448300" cy="1450958"/>
            <wp:effectExtent l="0" t="0" r="0" b="0"/>
            <wp:docPr id="1485969446" name="Obrázek 13" descr="Obsah obrázku diagram, řada/pruh, Vykreslený graf,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69446" name="Obrázek 13" descr="Obsah obrázku diagram, řada/pruh, Vykreslený graf, Obdélník&#10;&#10;Popis byl vytvořen automaticky"/>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62767" cy="1454811"/>
                    </a:xfrm>
                    <a:prstGeom prst="rect">
                      <a:avLst/>
                    </a:prstGeom>
                  </pic:spPr>
                </pic:pic>
              </a:graphicData>
            </a:graphic>
          </wp:inline>
        </w:drawing>
      </w:r>
    </w:p>
    <w:p w14:paraId="3DF17F35" w14:textId="0E990409" w:rsidR="004201B7" w:rsidRPr="00760A20" w:rsidRDefault="004201B7" w:rsidP="004201B7">
      <w:pPr>
        <w:pStyle w:val="Titulek"/>
      </w:pPr>
      <w:bookmarkStart w:id="16" w:name="_Toc153449062"/>
      <w:r>
        <w:t xml:space="preserve">Obrázek </w:t>
      </w:r>
      <w:r w:rsidR="009F1024">
        <w:fldChar w:fldCharType="begin"/>
      </w:r>
      <w:r w:rsidR="009F1024">
        <w:instrText xml:space="preserve"> SEQ Obrázek \* ARABIC </w:instrText>
      </w:r>
      <w:r w:rsidR="009F1024">
        <w:fldChar w:fldCharType="separate"/>
      </w:r>
      <w:r w:rsidR="00AE6BD3">
        <w:rPr>
          <w:noProof/>
        </w:rPr>
        <w:t>5</w:t>
      </w:r>
      <w:r w:rsidR="009F1024">
        <w:rPr>
          <w:noProof/>
        </w:rPr>
        <w:fldChar w:fldCharType="end"/>
      </w:r>
      <w:r w:rsidR="003A655D">
        <w:rPr>
          <w:noProof/>
        </w:rPr>
        <w:t>,</w:t>
      </w:r>
      <w:r>
        <w:t xml:space="preserve"> Zapojení </w:t>
      </w:r>
      <w:r w:rsidR="00175F32">
        <w:t>můstkového usměrňovače</w:t>
      </w:r>
      <w:r>
        <w:t xml:space="preserve"> </w:t>
      </w:r>
      <w:r w:rsidR="00175F32">
        <w:t>s</w:t>
      </w:r>
      <w:r>
        <w:t xml:space="preserve"> kondenzátorem 470uF,</w:t>
      </w:r>
      <w:r w:rsidR="00DF1B92">
        <w:t xml:space="preserve"> zobrazení napětí na zátěži</w:t>
      </w:r>
      <w:bookmarkEnd w:id="16"/>
    </w:p>
    <w:p w14:paraId="773356A4" w14:textId="0235F04C" w:rsidR="006C7CDC" w:rsidRDefault="00091FD2" w:rsidP="00091FD2">
      <w:pPr>
        <w:pStyle w:val="Nadpis3"/>
      </w:pPr>
      <w:bookmarkStart w:id="17" w:name="_Toc153438249"/>
      <w:r>
        <w:lastRenderedPageBreak/>
        <w:t>Stabilizátor</w:t>
      </w:r>
      <w:bookmarkEnd w:id="17"/>
    </w:p>
    <w:p w14:paraId="48A0516B" w14:textId="7B71FC3A" w:rsidR="000C2780" w:rsidRDefault="00C73C44" w:rsidP="006440B3">
      <w:pPr>
        <w:pStyle w:val="Sta"/>
      </w:pPr>
      <w:r>
        <w:t>O</w:t>
      </w:r>
      <w:r w:rsidR="000C2780">
        <w:t>bvody, které nám dokážou stabilizovat výstupní napětí nebo proud při změnách výstupní zátěže, vstupního napětí nebo změně teploty okolí. Mimo stabilizaci každý stabilizátor snižuje střídavou složku napětí a m</w:t>
      </w:r>
      <w:r w:rsidR="004A65CA">
        <w:t>ů</w:t>
      </w:r>
      <w:r w:rsidR="000C2780">
        <w:t>že tudíž fungovat i jako filtr.</w:t>
      </w:r>
      <w:r w:rsidR="004A65CA">
        <w:t xml:space="preserve"> </w:t>
      </w:r>
      <w:r w:rsidR="00AD37D6">
        <w:t>Je</w:t>
      </w:r>
      <w:r w:rsidR="008325F7">
        <w:t xml:space="preserve"> mnoho</w:t>
      </w:r>
      <w:r w:rsidR="004A65CA">
        <w:t xml:space="preserve"> druhů stabilizátorů, kde </w:t>
      </w:r>
      <w:r w:rsidR="00340171">
        <w:t xml:space="preserve">jedno z </w:t>
      </w:r>
      <w:r w:rsidR="004A65CA">
        <w:t>nejjednodušší</w:t>
      </w:r>
      <w:r w:rsidR="00363661">
        <w:t>ch</w:t>
      </w:r>
      <w:r w:rsidR="004A65CA">
        <w:t xml:space="preserve"> zapojení je se </w:t>
      </w:r>
      <w:r w:rsidR="00325FA0">
        <w:t>Z</w:t>
      </w:r>
      <w:r w:rsidR="004A65CA">
        <w:t>enerovou diodou, dále pak existují složitější integrované stabilizátory.</w:t>
      </w:r>
      <w:r w:rsidR="009F7789">
        <w:t xml:space="preserve"> </w:t>
      </w:r>
      <w:r w:rsidR="000F602E">
        <w:t>Já</w:t>
      </w:r>
      <w:r w:rsidR="00DC2238">
        <w:t xml:space="preserve"> jsem</w:t>
      </w:r>
      <w:r w:rsidR="00D1631B">
        <w:t xml:space="preserve"> v mém </w:t>
      </w:r>
      <w:r w:rsidR="00BE0D35">
        <w:t>zdroji</w:t>
      </w:r>
      <w:r w:rsidR="00DC2238">
        <w:t xml:space="preserve"> použil třísvorkový stabilizátor </w:t>
      </w:r>
      <w:r w:rsidR="003B7252">
        <w:t xml:space="preserve">78L05 a </w:t>
      </w:r>
      <w:r w:rsidR="004F562E">
        <w:t>integrovaný spínan</w:t>
      </w:r>
      <w:r w:rsidR="00C1073B">
        <w:t>ý stabilizátor napětí XL4015.</w:t>
      </w:r>
      <w:r w:rsidR="00DC2238">
        <w:t xml:space="preserve"> </w:t>
      </w:r>
      <w:r w:rsidR="00363661">
        <w:t xml:space="preserve"> </w:t>
      </w:r>
      <w:sdt>
        <w:sdtPr>
          <w:id w:val="1905795974"/>
          <w:citation/>
        </w:sdtPr>
        <w:sdtEndPr/>
        <w:sdtContent>
          <w:r w:rsidR="00EF3D1C">
            <w:fldChar w:fldCharType="begin"/>
          </w:r>
          <w:r w:rsidR="00EF3D1C">
            <w:instrText xml:space="preserve">CITATION KREha \p 19 \l 1029 </w:instrText>
          </w:r>
          <w:r w:rsidR="00EF3D1C">
            <w:fldChar w:fldCharType="separate"/>
          </w:r>
          <w:r w:rsidR="00537A25">
            <w:rPr>
              <w:noProof/>
            </w:rPr>
            <w:t>(2 str. 19)</w:t>
          </w:r>
          <w:r w:rsidR="00EF3D1C">
            <w:fldChar w:fldCharType="end"/>
          </w:r>
        </w:sdtContent>
      </w:sdt>
      <w:sdt>
        <w:sdtPr>
          <w:id w:val="919137166"/>
          <w:citation/>
        </w:sdtPr>
        <w:sdtEndPr/>
        <w:sdtContent>
          <w:r w:rsidR="00EF3D1C">
            <w:fldChar w:fldCharType="begin"/>
          </w:r>
          <w:r w:rsidR="00EF3D1C">
            <w:instrText xml:space="preserve"> CITATION KRA13 \l 1029 </w:instrText>
          </w:r>
          <w:r w:rsidR="00EF3D1C">
            <w:fldChar w:fldCharType="separate"/>
          </w:r>
          <w:r w:rsidR="00537A25">
            <w:rPr>
              <w:noProof/>
            </w:rPr>
            <w:t xml:space="preserve"> (5)</w:t>
          </w:r>
          <w:r w:rsidR="00EF3D1C">
            <w:fldChar w:fldCharType="end"/>
          </w:r>
        </w:sdtContent>
      </w:sdt>
    </w:p>
    <w:p w14:paraId="7D9A80BD" w14:textId="58252EC1" w:rsidR="004A65CA" w:rsidRDefault="004A65CA" w:rsidP="004A65CA">
      <w:pPr>
        <w:pStyle w:val="Nadpis4"/>
      </w:pPr>
      <w:r>
        <w:t xml:space="preserve">Stabilizátor se </w:t>
      </w:r>
      <w:r w:rsidR="002D74BC">
        <w:t>Z</w:t>
      </w:r>
      <w:r>
        <w:t>enerovou diodou</w:t>
      </w:r>
    </w:p>
    <w:p w14:paraId="2E98D4D6" w14:textId="7B010A95" w:rsidR="00BC6B36" w:rsidRDefault="0049179B" w:rsidP="00885291">
      <w:pPr>
        <w:pStyle w:val="Sta"/>
      </w:pPr>
      <w:r>
        <w:t>Samotné z</w:t>
      </w:r>
      <w:r w:rsidR="00BC6B36">
        <w:t xml:space="preserve">apojení se </w:t>
      </w:r>
      <w:r w:rsidR="002D74BC">
        <w:t>Z</w:t>
      </w:r>
      <w:r w:rsidR="00BC6B36">
        <w:t xml:space="preserve">enerovou diodou </w:t>
      </w:r>
      <w:r>
        <w:t xml:space="preserve">je velmi jednoduché. Pro </w:t>
      </w:r>
      <w:r w:rsidR="00B70626">
        <w:t xml:space="preserve">udržení </w:t>
      </w:r>
      <w:r w:rsidR="009E4D3C">
        <w:t>konstantního výstupního napětí</w:t>
      </w:r>
      <w:r>
        <w:t xml:space="preserve"> se využívají vlastnosti </w:t>
      </w:r>
      <w:r w:rsidR="004B21AE">
        <w:t>Z</w:t>
      </w:r>
      <w:r>
        <w:t>enerovi diody</w:t>
      </w:r>
      <w:r w:rsidR="004424A5">
        <w:t>.</w:t>
      </w:r>
      <w:r w:rsidR="0059635B">
        <w:t xml:space="preserve"> </w:t>
      </w:r>
      <w:r>
        <w:t xml:space="preserve">Je to </w:t>
      </w:r>
      <w:r w:rsidR="004424A5">
        <w:t>polov</w:t>
      </w:r>
      <w:r w:rsidR="001A021E">
        <w:t xml:space="preserve">odičová </w:t>
      </w:r>
      <w:r>
        <w:t>součástka</w:t>
      </w:r>
      <w:r w:rsidR="00042EBE">
        <w:t>,</w:t>
      </w:r>
      <w:r w:rsidR="001A021E">
        <w:t xml:space="preserve"> </w:t>
      </w:r>
      <w:r w:rsidR="001A021E" w:rsidRPr="001A021E">
        <w:t>která může pracovat ve zpětném směru při dosažení určitého napětí, známého jako Zenerovo napětí</w:t>
      </w:r>
      <w:r>
        <w:t>.</w:t>
      </w:r>
      <w:r w:rsidR="00EB4DDC">
        <w:t xml:space="preserve"> Princip spočívá v</w:t>
      </w:r>
      <w:r w:rsidR="007A0BEE">
        <w:t> </w:t>
      </w:r>
      <w:r w:rsidR="00EB4DDC">
        <w:t>tom</w:t>
      </w:r>
      <w:r w:rsidR="007A0BEE">
        <w:t>, že při poklesu vstupního napětí</w:t>
      </w:r>
      <w:r w:rsidR="00461C6E">
        <w:t xml:space="preserve"> </w:t>
      </w:r>
      <w:r w:rsidR="00972CEA">
        <w:t>Z</w:t>
      </w:r>
      <w:r w:rsidR="00461C6E">
        <w:t xml:space="preserve">enerova dioda začne vodit a udržuje </w:t>
      </w:r>
      <w:r w:rsidR="002130D4">
        <w:t xml:space="preserve">výstupní napětí stabilizované. </w:t>
      </w:r>
      <w:r w:rsidR="0076675A">
        <w:t>Je důležité vybrat hodnotu Zenerovi diody podle požadovaného výstupního napětí.</w:t>
      </w:r>
      <w:r w:rsidR="00885291">
        <w:t xml:space="preserve"> </w:t>
      </w:r>
      <w:r w:rsidR="009F783A">
        <w:t>Součástí zapojení je</w:t>
      </w:r>
      <w:r w:rsidR="00B00CCB">
        <w:t xml:space="preserve"> také rezistor, který </w:t>
      </w:r>
      <w:r w:rsidR="00972CEA">
        <w:t>je v</w:t>
      </w:r>
      <w:r w:rsidR="00972CEA" w:rsidRPr="00972CEA">
        <w:t>ybrán tak, aby při běžných změnách vstupního napětí Zenerova dioda pracovala ve svém zpětném směru a udržela tak stabilní výstupní napětí.</w:t>
      </w:r>
      <w:r w:rsidR="007C5CBF">
        <w:t xml:space="preserve"> </w:t>
      </w:r>
      <w:r w:rsidR="007C5CBF" w:rsidRPr="007C5CBF">
        <w:t>Tento typ stabilizátoru je jednoduchý, nákladově efektivní</w:t>
      </w:r>
      <w:r w:rsidR="007C5CBF">
        <w:t>,</w:t>
      </w:r>
      <w:r w:rsidR="007C5CBF" w:rsidRPr="007C5CBF">
        <w:t xml:space="preserve"> a</w:t>
      </w:r>
      <w:r w:rsidR="007C5CBF">
        <w:t xml:space="preserve"> proto</w:t>
      </w:r>
      <w:r w:rsidR="007C5CBF" w:rsidRPr="007C5CBF">
        <w:t xml:space="preserve"> je často používán v jednoduchých elektronických obvodech.</w:t>
      </w:r>
      <w:r w:rsidR="009F783A">
        <w:t xml:space="preserve"> </w:t>
      </w:r>
      <w:sdt>
        <w:sdtPr>
          <w:id w:val="284161892"/>
          <w:citation/>
        </w:sdtPr>
        <w:sdtEndPr/>
        <w:sdtContent>
          <w:r w:rsidR="007554D3">
            <w:fldChar w:fldCharType="begin"/>
          </w:r>
          <w:r w:rsidR="009F5684">
            <w:instrText xml:space="preserve">CITATION KRA13 \l 1029 </w:instrText>
          </w:r>
          <w:r w:rsidR="007554D3">
            <w:fldChar w:fldCharType="separate"/>
          </w:r>
          <w:r w:rsidR="00537A25">
            <w:rPr>
              <w:noProof/>
            </w:rPr>
            <w:t>(5)</w:t>
          </w:r>
          <w:r w:rsidR="007554D3">
            <w:fldChar w:fldCharType="end"/>
          </w:r>
        </w:sdtContent>
      </w:sdt>
    </w:p>
    <w:p w14:paraId="0F22630F" w14:textId="77777777" w:rsidR="009739F6" w:rsidRDefault="006A70F2" w:rsidP="009739F6">
      <w:pPr>
        <w:pStyle w:val="ObrzekvMP"/>
        <w:keepNext/>
      </w:pPr>
      <w:r>
        <w:rPr>
          <w:noProof/>
        </w:rPr>
        <w:drawing>
          <wp:inline distT="0" distB="0" distL="0" distR="0" wp14:anchorId="262DA5B6" wp14:editId="25CB2186">
            <wp:extent cx="4053840" cy="1828071"/>
            <wp:effectExtent l="0" t="0" r="3810" b="1270"/>
            <wp:docPr id="656743080" name="Obrázek 14" descr="Obsah obrázku diagram, řada/pruh, Vykreslený graf,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43080" name="Obrázek 14" descr="Obsah obrázku diagram, řada/pruh, Vykreslený graf, Písmo&#10;&#10;Popis byl vytvořen automaticky"/>
                    <pic:cNvPicPr/>
                  </pic:nvPicPr>
                  <pic:blipFill>
                    <a:blip r:embed="rId23">
                      <a:extLst>
                        <a:ext uri="{28A0092B-C50C-407E-A947-70E740481C1C}">
                          <a14:useLocalDpi xmlns:a14="http://schemas.microsoft.com/office/drawing/2010/main" val="0"/>
                        </a:ext>
                      </a:extLst>
                    </a:blip>
                    <a:stretch>
                      <a:fillRect/>
                    </a:stretch>
                  </pic:blipFill>
                  <pic:spPr>
                    <a:xfrm>
                      <a:off x="0" y="0"/>
                      <a:ext cx="4065616" cy="1833382"/>
                    </a:xfrm>
                    <a:prstGeom prst="rect">
                      <a:avLst/>
                    </a:prstGeom>
                  </pic:spPr>
                </pic:pic>
              </a:graphicData>
            </a:graphic>
          </wp:inline>
        </w:drawing>
      </w:r>
    </w:p>
    <w:p w14:paraId="522469A1" w14:textId="4DB627FF" w:rsidR="006A70F2" w:rsidRDefault="009739F6" w:rsidP="009739F6">
      <w:pPr>
        <w:pStyle w:val="Titulek"/>
      </w:pPr>
      <w:bookmarkStart w:id="18" w:name="_Toc153449063"/>
      <w:r>
        <w:t xml:space="preserve">Obrázek </w:t>
      </w:r>
      <w:r w:rsidR="009F1024">
        <w:fldChar w:fldCharType="begin"/>
      </w:r>
      <w:r w:rsidR="009F1024">
        <w:instrText xml:space="preserve"> SEQ Obrázek \* ARABIC </w:instrText>
      </w:r>
      <w:r w:rsidR="009F1024">
        <w:fldChar w:fldCharType="separate"/>
      </w:r>
      <w:r w:rsidR="00AE6BD3">
        <w:rPr>
          <w:noProof/>
        </w:rPr>
        <w:t>6</w:t>
      </w:r>
      <w:r w:rsidR="009F1024">
        <w:rPr>
          <w:noProof/>
        </w:rPr>
        <w:fldChar w:fldCharType="end"/>
      </w:r>
      <w:r w:rsidR="003A655D">
        <w:rPr>
          <w:noProof/>
        </w:rPr>
        <w:t>,</w:t>
      </w:r>
      <w:r>
        <w:t xml:space="preserve"> Zapojení stabilizátoru se Zenerovou diodou</w:t>
      </w:r>
      <w:bookmarkEnd w:id="18"/>
    </w:p>
    <w:p w14:paraId="6ABEB1A2" w14:textId="5DFC435C" w:rsidR="007554D3" w:rsidRDefault="00BE0D35" w:rsidP="007554D3">
      <w:pPr>
        <w:pStyle w:val="Nadpis4"/>
      </w:pPr>
      <w:r>
        <w:t>Stabilizátor 78L05</w:t>
      </w:r>
    </w:p>
    <w:p w14:paraId="4CA0DD69" w14:textId="4E920779" w:rsidR="002F5A9C" w:rsidRDefault="00D719D9" w:rsidP="003E00D4">
      <w:pPr>
        <w:pStyle w:val="Sta"/>
      </w:pPr>
      <w:r>
        <w:t xml:space="preserve">Jedná se o stabilizátor </w:t>
      </w:r>
      <w:r w:rsidR="0073581E">
        <w:t>napětí</w:t>
      </w:r>
      <w:r w:rsidR="00A64017">
        <w:t xml:space="preserve">, který </w:t>
      </w:r>
      <w:r w:rsidR="009E0CE1">
        <w:t>se řadí</w:t>
      </w:r>
      <w:r w:rsidR="00A64017">
        <w:t xml:space="preserve"> do </w:t>
      </w:r>
      <w:r w:rsidR="00225640">
        <w:t>rodiny 78xx integrovaných stabilizát</w:t>
      </w:r>
      <w:r w:rsidR="00F53964">
        <w:t xml:space="preserve">orů. </w:t>
      </w:r>
      <w:r w:rsidR="009E0CE1">
        <w:t xml:space="preserve"> </w:t>
      </w:r>
      <w:r w:rsidR="009D7896">
        <w:t>Tento typ stabili</w:t>
      </w:r>
      <w:r w:rsidR="00424092">
        <w:t xml:space="preserve">zátorů je </w:t>
      </w:r>
      <w:r w:rsidR="007862B1">
        <w:t xml:space="preserve">stejně jako zapojení se Zenerovou diodou </w:t>
      </w:r>
      <w:r w:rsidR="00424092">
        <w:t xml:space="preserve">určen pro </w:t>
      </w:r>
      <w:r w:rsidR="00D051EC">
        <w:t>udržení konst</w:t>
      </w:r>
      <w:r w:rsidR="00723DB5">
        <w:t>antního výstupního napětí.</w:t>
      </w:r>
    </w:p>
    <w:p w14:paraId="0136E734" w14:textId="53359A94" w:rsidR="00CE07E8" w:rsidRDefault="007862B1" w:rsidP="003E00D4">
      <w:pPr>
        <w:pStyle w:val="Sta"/>
      </w:pPr>
      <w:r>
        <w:t>Vyráběny jsou</w:t>
      </w:r>
      <w:r w:rsidR="008D44C6">
        <w:t xml:space="preserve"> v širokém rozsahu výstupní</w:t>
      </w:r>
      <w:r w:rsidR="003634D4">
        <w:t>ch</w:t>
      </w:r>
      <w:r w:rsidR="008D44C6">
        <w:t xml:space="preserve"> napětí</w:t>
      </w:r>
      <w:r w:rsidR="00E51E94">
        <w:t xml:space="preserve"> od 5 V</w:t>
      </w:r>
      <w:r w:rsidR="003F37FD">
        <w:t> až po 24 V</w:t>
      </w:r>
      <w:r w:rsidR="002E4B2B">
        <w:t>.</w:t>
      </w:r>
      <w:r w:rsidR="00F770B3">
        <w:t xml:space="preserve"> Toto napětí lze vyčíst z</w:t>
      </w:r>
      <w:r w:rsidR="005B5135">
        <w:t> </w:t>
      </w:r>
      <w:r w:rsidR="00F770B3">
        <w:t>názvu</w:t>
      </w:r>
      <w:r w:rsidR="005B5135">
        <w:t xml:space="preserve"> daného stabilizátoru</w:t>
      </w:r>
      <w:r w:rsidR="00C54CB0">
        <w:t xml:space="preserve"> a je označené jako</w:t>
      </w:r>
      <w:r w:rsidR="005B5135">
        <w:t xml:space="preserve"> dvě poslední číslice</w:t>
      </w:r>
      <w:r w:rsidR="00C54CB0">
        <w:t xml:space="preserve">. </w:t>
      </w:r>
      <w:r w:rsidR="007D2201">
        <w:t xml:space="preserve">Dále z názvu můžeme </w:t>
      </w:r>
      <w:r w:rsidR="00355AD1">
        <w:t>zjistit,</w:t>
      </w:r>
      <w:r w:rsidR="007D2201">
        <w:t xml:space="preserve"> zda </w:t>
      </w:r>
      <w:r w:rsidR="00355AD1">
        <w:t>výstupní</w:t>
      </w:r>
      <w:r w:rsidR="007D2201">
        <w:t xml:space="preserve"> </w:t>
      </w:r>
      <w:r w:rsidR="002E5F79">
        <w:t xml:space="preserve">napětí </w:t>
      </w:r>
      <w:r w:rsidR="00BE40FB">
        <w:t xml:space="preserve">je </w:t>
      </w:r>
      <w:r w:rsidR="002E5F79">
        <w:t xml:space="preserve">kladné či </w:t>
      </w:r>
      <w:r w:rsidR="00015B0F">
        <w:t>záporné,</w:t>
      </w:r>
      <w:r w:rsidR="002E5F79">
        <w:t xml:space="preserve"> </w:t>
      </w:r>
      <w:r w:rsidR="00BE40FB">
        <w:t xml:space="preserve">a to je označeno </w:t>
      </w:r>
      <w:r w:rsidR="008D27F3">
        <w:t>první dvojicí čísel, která může být buď 78xx</w:t>
      </w:r>
      <w:r w:rsidR="008F1C9C">
        <w:t xml:space="preserve"> tím pádem se jedná o kladné výstupní napětí nebo to může být </w:t>
      </w:r>
      <w:r w:rsidR="00015B0F">
        <w:t>79xx,</w:t>
      </w:r>
      <w:r w:rsidR="008F1C9C">
        <w:t xml:space="preserve"> a to</w:t>
      </w:r>
      <w:r w:rsidR="00015B0F">
        <w:t xml:space="preserve"> nám</w:t>
      </w:r>
      <w:r w:rsidR="008F1C9C">
        <w:t xml:space="preserve"> </w:t>
      </w:r>
      <w:r w:rsidR="00015B0F">
        <w:t>o</w:t>
      </w:r>
      <w:r w:rsidR="008F1C9C">
        <w:t>znač</w:t>
      </w:r>
      <w:r w:rsidR="00015B0F">
        <w:t>uj</w:t>
      </w:r>
      <w:r w:rsidR="006916EF">
        <w:t>e napětí záporné</w:t>
      </w:r>
      <w:r w:rsidR="00015B0F">
        <w:t>.</w:t>
      </w:r>
      <w:r w:rsidR="00131C57">
        <w:t xml:space="preserve"> Jako další parametr </w:t>
      </w:r>
      <w:r w:rsidR="00330F82">
        <w:t xml:space="preserve">je </w:t>
      </w:r>
      <w:r w:rsidR="00B5482B">
        <w:t xml:space="preserve">maximální </w:t>
      </w:r>
      <w:r w:rsidR="00B5482B">
        <w:lastRenderedPageBreak/>
        <w:t xml:space="preserve">vstupní </w:t>
      </w:r>
      <w:r w:rsidR="00330F82">
        <w:t>proud</w:t>
      </w:r>
      <w:r w:rsidR="00F20CB6">
        <w:t xml:space="preserve">. </w:t>
      </w:r>
      <w:r w:rsidR="00F02199">
        <w:t>Ten je u těchto stabilizátorů standartně od 100 mA</w:t>
      </w:r>
      <w:r w:rsidR="00B144B1">
        <w:t xml:space="preserve"> do 3 A.</w:t>
      </w:r>
      <w:r w:rsidR="00A84821">
        <w:t xml:space="preserve"> </w:t>
      </w:r>
      <w:r w:rsidR="00410755">
        <w:t xml:space="preserve">V mém případě je maximální </w:t>
      </w:r>
      <w:r w:rsidR="000D2C27">
        <w:t xml:space="preserve">vstupní proud 100 </w:t>
      </w:r>
      <w:r w:rsidR="00B57484">
        <w:t>mA,</w:t>
      </w:r>
      <w:r w:rsidR="000D2C27">
        <w:t xml:space="preserve"> a to je </w:t>
      </w:r>
      <w:r w:rsidR="00B57484">
        <w:t>v</w:t>
      </w:r>
      <w:r w:rsidR="000D2C27">
        <w:t> názvu značeno jako písmeno L</w:t>
      </w:r>
      <w:r w:rsidR="00C41FAF">
        <w:t>.</w:t>
      </w:r>
    </w:p>
    <w:p w14:paraId="79E05936" w14:textId="3AA8F892" w:rsidR="00F71A1C" w:rsidRDefault="00D020A7" w:rsidP="003E00D4">
      <w:pPr>
        <w:pStyle w:val="Sta"/>
      </w:pPr>
      <w:r>
        <w:t xml:space="preserve">Podmínkou </w:t>
      </w:r>
      <w:r w:rsidR="00800C96">
        <w:t xml:space="preserve">pro správnou </w:t>
      </w:r>
      <w:r w:rsidR="008A3154">
        <w:t>funkci lineárních stabilizátoru je to</w:t>
      </w:r>
      <w:r w:rsidR="00C41DB3">
        <w:t>,</w:t>
      </w:r>
      <w:r w:rsidR="008A3154">
        <w:t xml:space="preserve"> že by na vstupu mělo být </w:t>
      </w:r>
      <w:r w:rsidR="00C41DB3">
        <w:t xml:space="preserve">větší napětí než požadované napětí na výstupu. </w:t>
      </w:r>
      <w:r w:rsidR="00D639CF">
        <w:t xml:space="preserve">To můžeme vyčíst z datasheetu, ale </w:t>
      </w:r>
      <w:r w:rsidR="00C06E5A">
        <w:t>ve většině případů</w:t>
      </w:r>
      <w:r w:rsidR="00D639CF">
        <w:t xml:space="preserve"> to </w:t>
      </w:r>
      <w:r w:rsidR="00C06E5A">
        <w:t>je minimálně o 2 až 2,5 V</w:t>
      </w:r>
      <w:r w:rsidR="00ED36EA">
        <w:t>.</w:t>
      </w:r>
      <w:r w:rsidR="00D147F8">
        <w:t xml:space="preserve"> </w:t>
      </w:r>
      <w:r w:rsidR="00D00F95">
        <w:t xml:space="preserve">Tudíž </w:t>
      </w:r>
      <w:r w:rsidR="00143956">
        <w:t xml:space="preserve">například </w:t>
      </w:r>
      <w:r w:rsidR="00D00F95">
        <w:t xml:space="preserve">pro požadované výstupní napětí </w:t>
      </w:r>
      <w:r w:rsidR="00143956">
        <w:t xml:space="preserve">5 V </w:t>
      </w:r>
      <w:r w:rsidR="00D00F95">
        <w:t xml:space="preserve">použijeme vstupní napětí aspoň 7 V. </w:t>
      </w:r>
      <w:r w:rsidR="00D147F8" w:rsidRPr="00D147F8">
        <w:t>Vstupní napětí nižší, než tato hodnota může způsobit, že stabilizátor nebude schopen udržet požadované výstupní napětí, což může vést k nespolehlivému chování nebo selhání stabilizátoru. Je vždy doporučeno poskytnout stabilizátoru dostatečný rezervní prostor nad minimálním vstupním napětím pro zajištění spolehlivého provozu.</w:t>
      </w:r>
      <w:r w:rsidR="00003D42">
        <w:t xml:space="preserve"> </w:t>
      </w:r>
      <w:r w:rsidR="00141C01">
        <w:t>Dále si musíme dávat pozor na chlazení, které je zejména potřebné u větších výkonů</w:t>
      </w:r>
      <w:r w:rsidR="0053374C">
        <w:t>.</w:t>
      </w:r>
      <w:r w:rsidR="001E4D49">
        <w:t xml:space="preserve"> </w:t>
      </w:r>
      <w:sdt>
        <w:sdtPr>
          <w:id w:val="1867173566"/>
          <w:citation/>
        </w:sdtPr>
        <w:sdtEndPr/>
        <w:sdtContent>
          <w:r w:rsidR="008E0A3C">
            <w:fldChar w:fldCharType="begin"/>
          </w:r>
          <w:r w:rsidR="008E0A3C">
            <w:instrText xml:space="preserve"> CITATION Wik23 \l 1029 </w:instrText>
          </w:r>
          <w:r w:rsidR="008E0A3C">
            <w:fldChar w:fldCharType="separate"/>
          </w:r>
          <w:r w:rsidR="00537A25">
            <w:rPr>
              <w:noProof/>
            </w:rPr>
            <w:t>(6)</w:t>
          </w:r>
          <w:r w:rsidR="008E0A3C">
            <w:fldChar w:fldCharType="end"/>
          </w:r>
        </w:sdtContent>
      </w:sdt>
    </w:p>
    <w:p w14:paraId="6966D729" w14:textId="381F5EB5" w:rsidR="001D5E02" w:rsidRDefault="00D719D9" w:rsidP="00152B58">
      <w:pPr>
        <w:pStyle w:val="Nadpis4"/>
      </w:pPr>
      <w:r>
        <w:t>Stabilizátor XL4015</w:t>
      </w:r>
    </w:p>
    <w:p w14:paraId="731E234C" w14:textId="30A5A1A9" w:rsidR="00782072" w:rsidRDefault="00B83BAE" w:rsidP="00782072">
      <w:pPr>
        <w:pStyle w:val="Sta"/>
      </w:pPr>
      <w:r>
        <w:t>X</w:t>
      </w:r>
      <w:r w:rsidR="005E5940" w:rsidRPr="005E5940">
        <w:t xml:space="preserve">L4015 je integrovaný spínaný stabilizátor napětí. Tento čip </w:t>
      </w:r>
      <w:r w:rsidR="00BD15C4">
        <w:t>se řadí</w:t>
      </w:r>
      <w:r w:rsidR="005E5940" w:rsidRPr="005E5940">
        <w:t xml:space="preserve"> mezi regulátory spínaného napětí</w:t>
      </w:r>
      <w:r>
        <w:t xml:space="preserve">, </w:t>
      </w:r>
      <w:r w:rsidR="00FF2EB7" w:rsidRPr="00FF2EB7">
        <w:t>což znamená, že pracuje na principu spínání a řídí průtok proudu na výstupu pomocí spínání tranzistorů</w:t>
      </w:r>
      <w:r w:rsidR="00342407">
        <w:t>. XL4015</w:t>
      </w:r>
      <w:r>
        <w:t xml:space="preserve"> </w:t>
      </w:r>
      <w:r w:rsidR="003043DB">
        <w:t>na rozdíl od 78L05 umožnuje</w:t>
      </w:r>
      <w:r w:rsidR="004606B4">
        <w:t xml:space="preserve"> za pomocí externích součástek</w:t>
      </w:r>
      <w:r w:rsidR="003043DB">
        <w:t xml:space="preserve"> nastavení výstupního napětí</w:t>
      </w:r>
      <w:r w:rsidR="008F220E">
        <w:t xml:space="preserve">. Podle datasheetu </w:t>
      </w:r>
      <w:r w:rsidR="0094680E">
        <w:t>je možné</w:t>
      </w:r>
      <w:r w:rsidR="008F220E">
        <w:t xml:space="preserve"> výstupní napětí </w:t>
      </w:r>
      <w:r w:rsidR="0094680E">
        <w:t>regulovat od 1,2</w:t>
      </w:r>
      <w:r w:rsidR="009E3A61">
        <w:t>5</w:t>
      </w:r>
      <w:r w:rsidR="00342407">
        <w:t> </w:t>
      </w:r>
      <w:r w:rsidR="0094680E">
        <w:t>V do 3</w:t>
      </w:r>
      <w:r w:rsidR="00957126">
        <w:t>2</w:t>
      </w:r>
      <w:r w:rsidR="0094680E">
        <w:t xml:space="preserve"> V.</w:t>
      </w:r>
      <w:r w:rsidR="006600D9">
        <w:t xml:space="preserve"> </w:t>
      </w:r>
      <w:r w:rsidR="00684A49">
        <w:t xml:space="preserve">Další výhodou </w:t>
      </w:r>
      <w:r w:rsidR="008C2CC1">
        <w:t xml:space="preserve">jsou </w:t>
      </w:r>
      <w:r w:rsidR="008C2CC1" w:rsidRPr="008C2CC1">
        <w:t>zabudované ochranné funkce, jako jsou ochrana proti přetížení, přehřátí a krátkým spojením.</w:t>
      </w:r>
      <w:r w:rsidR="003841D8">
        <w:t xml:space="preserve"> </w:t>
      </w:r>
      <w:r w:rsidR="0008422D">
        <w:t>Stab</w:t>
      </w:r>
      <w:r w:rsidR="0072341F">
        <w:t xml:space="preserve">ilizátor XL4015 má </w:t>
      </w:r>
      <w:r w:rsidR="00CC40AA">
        <w:t>pět vývodů</w:t>
      </w:r>
      <w:r w:rsidR="000B4C23">
        <w:t>, které jsou j</w:t>
      </w:r>
      <w:r w:rsidR="00F91626">
        <w:t>ednotliv</w:t>
      </w:r>
      <w:r w:rsidR="003841D8">
        <w:t>ě</w:t>
      </w:r>
      <w:r w:rsidR="00F91626">
        <w:t xml:space="preserve"> popsány v</w:t>
      </w:r>
      <w:r w:rsidR="008B0182">
        <w:t> </w:t>
      </w:r>
      <w:r w:rsidR="00F91626">
        <w:t>násled</w:t>
      </w:r>
      <w:r w:rsidR="008B0182">
        <w:t>ující tabulce</w:t>
      </w:r>
      <w:r w:rsidR="000D032E">
        <w:t>.</w:t>
      </w:r>
      <w:r w:rsidR="00757796">
        <w:t xml:space="preserve"> </w:t>
      </w:r>
      <w:sdt>
        <w:sdtPr>
          <w:id w:val="-822889341"/>
          <w:citation/>
        </w:sdtPr>
        <w:sdtEndPr/>
        <w:sdtContent>
          <w:r w:rsidR="00622C30">
            <w:fldChar w:fldCharType="begin"/>
          </w:r>
          <w:r w:rsidR="00622C30">
            <w:instrText xml:space="preserve"> CITATION XLS23 \l 1029 </w:instrText>
          </w:r>
          <w:r w:rsidR="00622C30">
            <w:fldChar w:fldCharType="separate"/>
          </w:r>
          <w:r w:rsidR="00537A25">
            <w:rPr>
              <w:noProof/>
            </w:rPr>
            <w:t>(7)</w:t>
          </w:r>
          <w:r w:rsidR="00622C30">
            <w:fldChar w:fldCharType="end"/>
          </w:r>
        </w:sdtContent>
      </w:sdt>
    </w:p>
    <w:p w14:paraId="635E8A3C" w14:textId="77777777" w:rsidR="00782072" w:rsidRDefault="00782072" w:rsidP="00782072">
      <w:pPr>
        <w:pStyle w:val="Sta"/>
      </w:pPr>
    </w:p>
    <w:tbl>
      <w:tblPr>
        <w:tblStyle w:val="Mkatabulky"/>
        <w:tblW w:w="0" w:type="auto"/>
        <w:tblLook w:val="04A0" w:firstRow="1" w:lastRow="0" w:firstColumn="1" w:lastColumn="0" w:noHBand="0" w:noVBand="1"/>
      </w:tblPr>
      <w:tblGrid>
        <w:gridCol w:w="1413"/>
        <w:gridCol w:w="1559"/>
        <w:gridCol w:w="6090"/>
      </w:tblGrid>
      <w:tr w:rsidR="00F44905" w14:paraId="27E6D263" w14:textId="77777777" w:rsidTr="00942401">
        <w:tc>
          <w:tcPr>
            <w:tcW w:w="1413" w:type="dxa"/>
          </w:tcPr>
          <w:p w14:paraId="427F7F2F" w14:textId="5651FA3F" w:rsidR="00F44905" w:rsidRPr="00942401" w:rsidRDefault="00F44905" w:rsidP="005B4377">
            <w:pPr>
              <w:pStyle w:val="Sta"/>
              <w:ind w:firstLine="0"/>
              <w:jc w:val="center"/>
              <w:rPr>
                <w:b/>
                <w:bCs/>
              </w:rPr>
            </w:pPr>
            <w:r w:rsidRPr="00942401">
              <w:rPr>
                <w:b/>
                <w:bCs/>
              </w:rPr>
              <w:t>Číslo pinu</w:t>
            </w:r>
          </w:p>
        </w:tc>
        <w:tc>
          <w:tcPr>
            <w:tcW w:w="1559" w:type="dxa"/>
          </w:tcPr>
          <w:p w14:paraId="303F0CDC" w14:textId="0D7B5814" w:rsidR="00F44905" w:rsidRPr="00942401" w:rsidRDefault="00F44905" w:rsidP="005B4377">
            <w:pPr>
              <w:pStyle w:val="Sta"/>
              <w:ind w:firstLine="0"/>
              <w:jc w:val="center"/>
              <w:rPr>
                <w:b/>
                <w:bCs/>
              </w:rPr>
            </w:pPr>
            <w:r w:rsidRPr="00942401">
              <w:rPr>
                <w:b/>
                <w:bCs/>
              </w:rPr>
              <w:t>Název pinu</w:t>
            </w:r>
          </w:p>
        </w:tc>
        <w:tc>
          <w:tcPr>
            <w:tcW w:w="6090" w:type="dxa"/>
          </w:tcPr>
          <w:p w14:paraId="7DDD2524" w14:textId="1D334F7A" w:rsidR="00F44905" w:rsidRPr="00942401" w:rsidRDefault="00F44905" w:rsidP="00677695">
            <w:pPr>
              <w:pStyle w:val="Sta"/>
              <w:ind w:firstLine="0"/>
              <w:rPr>
                <w:b/>
                <w:bCs/>
              </w:rPr>
            </w:pPr>
            <w:r w:rsidRPr="00942401">
              <w:rPr>
                <w:b/>
                <w:bCs/>
              </w:rPr>
              <w:t>Popis</w:t>
            </w:r>
          </w:p>
        </w:tc>
      </w:tr>
      <w:tr w:rsidR="00F44905" w14:paraId="6BA0C891" w14:textId="77777777" w:rsidTr="00942401">
        <w:tc>
          <w:tcPr>
            <w:tcW w:w="1413" w:type="dxa"/>
          </w:tcPr>
          <w:p w14:paraId="5D21E0A0" w14:textId="735508A8" w:rsidR="00F44905" w:rsidRDefault="005B4377" w:rsidP="00677695">
            <w:pPr>
              <w:pStyle w:val="Sta"/>
              <w:ind w:firstLine="0"/>
            </w:pPr>
            <w:r>
              <w:t>1</w:t>
            </w:r>
          </w:p>
        </w:tc>
        <w:tc>
          <w:tcPr>
            <w:tcW w:w="1559" w:type="dxa"/>
          </w:tcPr>
          <w:p w14:paraId="77B350F5" w14:textId="70A06755" w:rsidR="00F44905" w:rsidRDefault="005B4377" w:rsidP="00677695">
            <w:pPr>
              <w:pStyle w:val="Sta"/>
              <w:ind w:firstLine="0"/>
            </w:pPr>
            <w:r>
              <w:t>GND</w:t>
            </w:r>
          </w:p>
        </w:tc>
        <w:tc>
          <w:tcPr>
            <w:tcW w:w="6090" w:type="dxa"/>
          </w:tcPr>
          <w:p w14:paraId="3535CA5B" w14:textId="731800E7" w:rsidR="00F44905" w:rsidRDefault="00951B3A" w:rsidP="00677695">
            <w:pPr>
              <w:pStyle w:val="Sta"/>
              <w:ind w:firstLine="0"/>
            </w:pPr>
            <w:r>
              <w:t>Zemnící pin</w:t>
            </w:r>
          </w:p>
        </w:tc>
      </w:tr>
      <w:tr w:rsidR="00F44905" w14:paraId="60DE1E82" w14:textId="77777777" w:rsidTr="00942401">
        <w:tc>
          <w:tcPr>
            <w:tcW w:w="1413" w:type="dxa"/>
          </w:tcPr>
          <w:p w14:paraId="123B55C5" w14:textId="2039FAB6" w:rsidR="00F44905" w:rsidRDefault="005B4377" w:rsidP="00677695">
            <w:pPr>
              <w:pStyle w:val="Sta"/>
              <w:ind w:firstLine="0"/>
            </w:pPr>
            <w:r>
              <w:t>2</w:t>
            </w:r>
          </w:p>
        </w:tc>
        <w:tc>
          <w:tcPr>
            <w:tcW w:w="1559" w:type="dxa"/>
          </w:tcPr>
          <w:p w14:paraId="09561A0C" w14:textId="2682A724" w:rsidR="00F44905" w:rsidRDefault="003376A1" w:rsidP="00677695">
            <w:pPr>
              <w:pStyle w:val="Sta"/>
              <w:ind w:firstLine="0"/>
            </w:pPr>
            <w:r>
              <w:t>FB</w:t>
            </w:r>
          </w:p>
        </w:tc>
        <w:tc>
          <w:tcPr>
            <w:tcW w:w="6090" w:type="dxa"/>
          </w:tcPr>
          <w:p w14:paraId="4731E9AB" w14:textId="6C48FB3A" w:rsidR="00F44905" w:rsidRDefault="0099295D" w:rsidP="00677695">
            <w:pPr>
              <w:pStyle w:val="Sta"/>
              <w:ind w:firstLine="0"/>
            </w:pPr>
            <w:r>
              <w:t>Feedback pin, na který se připojuje externí odporový dělič pro nastavení výstupního napětí</w:t>
            </w:r>
          </w:p>
        </w:tc>
      </w:tr>
      <w:tr w:rsidR="00F44905" w14:paraId="561B8352" w14:textId="77777777" w:rsidTr="00942401">
        <w:tc>
          <w:tcPr>
            <w:tcW w:w="1413" w:type="dxa"/>
          </w:tcPr>
          <w:p w14:paraId="444555D1" w14:textId="6B53DE53" w:rsidR="00F44905" w:rsidRDefault="005B4377" w:rsidP="00677695">
            <w:pPr>
              <w:pStyle w:val="Sta"/>
              <w:ind w:firstLine="0"/>
            </w:pPr>
            <w:r>
              <w:t>3</w:t>
            </w:r>
          </w:p>
        </w:tc>
        <w:tc>
          <w:tcPr>
            <w:tcW w:w="1559" w:type="dxa"/>
          </w:tcPr>
          <w:p w14:paraId="32F9FEAE" w14:textId="6C4D02EF" w:rsidR="00F44905" w:rsidRDefault="003376A1" w:rsidP="00677695">
            <w:pPr>
              <w:pStyle w:val="Sta"/>
              <w:ind w:firstLine="0"/>
            </w:pPr>
            <w:r>
              <w:t>SW</w:t>
            </w:r>
          </w:p>
        </w:tc>
        <w:tc>
          <w:tcPr>
            <w:tcW w:w="6090" w:type="dxa"/>
          </w:tcPr>
          <w:p w14:paraId="3BAC2530" w14:textId="0D5F281A" w:rsidR="00F44905" w:rsidRDefault="00AE736B" w:rsidP="00677695">
            <w:pPr>
              <w:pStyle w:val="Sta"/>
              <w:ind w:firstLine="0"/>
            </w:pPr>
            <w:r>
              <w:t>Switch output pin</w:t>
            </w:r>
            <w:r w:rsidR="00BC5EF5">
              <w:t xml:space="preserve">, který dodává </w:t>
            </w:r>
            <w:r w:rsidR="00BD4CAA">
              <w:t>energii na výstup</w:t>
            </w:r>
          </w:p>
        </w:tc>
      </w:tr>
      <w:tr w:rsidR="00F44905" w14:paraId="3F374A38" w14:textId="77777777" w:rsidTr="00942401">
        <w:tc>
          <w:tcPr>
            <w:tcW w:w="1413" w:type="dxa"/>
          </w:tcPr>
          <w:p w14:paraId="7889B54E" w14:textId="0B84F790" w:rsidR="00F44905" w:rsidRDefault="005B4377" w:rsidP="00677695">
            <w:pPr>
              <w:pStyle w:val="Sta"/>
              <w:ind w:firstLine="0"/>
            </w:pPr>
            <w:r>
              <w:t>4</w:t>
            </w:r>
          </w:p>
        </w:tc>
        <w:tc>
          <w:tcPr>
            <w:tcW w:w="1559" w:type="dxa"/>
          </w:tcPr>
          <w:p w14:paraId="55FD6D57" w14:textId="1B532235" w:rsidR="00F44905" w:rsidRDefault="003376A1" w:rsidP="00677695">
            <w:pPr>
              <w:pStyle w:val="Sta"/>
              <w:ind w:firstLine="0"/>
            </w:pPr>
            <w:r>
              <w:t>VC</w:t>
            </w:r>
          </w:p>
        </w:tc>
        <w:tc>
          <w:tcPr>
            <w:tcW w:w="6090" w:type="dxa"/>
          </w:tcPr>
          <w:p w14:paraId="7658941E" w14:textId="35D285E3" w:rsidR="00F44905" w:rsidRDefault="00FA11C5" w:rsidP="00677695">
            <w:pPr>
              <w:pStyle w:val="Sta"/>
              <w:ind w:firstLine="0"/>
            </w:pPr>
            <w:r>
              <w:t>P</w:t>
            </w:r>
            <w:r w:rsidR="00B754A9">
              <w:t>in</w:t>
            </w:r>
            <w:r>
              <w:t>, který</w:t>
            </w:r>
            <w:r w:rsidR="00843B1D" w:rsidRPr="00DA06C1">
              <w:t xml:space="preserve"> má za úkol poskytovat externí kapacitu</w:t>
            </w:r>
            <w:r w:rsidR="004C01E0">
              <w:t>, v</w:t>
            </w:r>
            <w:r w:rsidR="00843B1D">
              <w:t> datasheetu je doporučen kondenzátor o hodnotě 1uF</w:t>
            </w:r>
          </w:p>
        </w:tc>
      </w:tr>
      <w:tr w:rsidR="00F44905" w14:paraId="54FA1962" w14:textId="77777777" w:rsidTr="00942401">
        <w:tc>
          <w:tcPr>
            <w:tcW w:w="1413" w:type="dxa"/>
          </w:tcPr>
          <w:p w14:paraId="472721FB" w14:textId="071A07E3" w:rsidR="00F44905" w:rsidRDefault="005B4377" w:rsidP="00677695">
            <w:pPr>
              <w:pStyle w:val="Sta"/>
              <w:ind w:firstLine="0"/>
            </w:pPr>
            <w:r>
              <w:t>5</w:t>
            </w:r>
          </w:p>
        </w:tc>
        <w:tc>
          <w:tcPr>
            <w:tcW w:w="1559" w:type="dxa"/>
          </w:tcPr>
          <w:p w14:paraId="434F79A4" w14:textId="77D7F897" w:rsidR="00F44905" w:rsidRDefault="003376A1" w:rsidP="00677695">
            <w:pPr>
              <w:pStyle w:val="Sta"/>
              <w:ind w:firstLine="0"/>
            </w:pPr>
            <w:r>
              <w:t>VIN</w:t>
            </w:r>
          </w:p>
        </w:tc>
        <w:tc>
          <w:tcPr>
            <w:tcW w:w="6090" w:type="dxa"/>
          </w:tcPr>
          <w:p w14:paraId="5AFA7227" w14:textId="6AC3475A" w:rsidR="00F44905" w:rsidRDefault="00C52EC9" w:rsidP="000F13CB">
            <w:pPr>
              <w:pStyle w:val="Sta"/>
              <w:keepNext/>
              <w:ind w:firstLine="0"/>
            </w:pPr>
            <w:r>
              <w:t>Vstup</w:t>
            </w:r>
            <w:r w:rsidR="004D589A">
              <w:t xml:space="preserve"> napájecího napětí, </w:t>
            </w:r>
            <w:r w:rsidR="009D7DBF">
              <w:t>které je od 8 V do 36 V</w:t>
            </w:r>
          </w:p>
        </w:tc>
      </w:tr>
    </w:tbl>
    <w:p w14:paraId="53570533" w14:textId="2F513129" w:rsidR="007B644D" w:rsidRDefault="000F13CB" w:rsidP="000F13CB">
      <w:pPr>
        <w:pStyle w:val="Titulek"/>
      </w:pPr>
      <w:r>
        <w:t xml:space="preserve">Tabulka </w:t>
      </w:r>
      <w:r w:rsidR="009F1024">
        <w:fldChar w:fldCharType="begin"/>
      </w:r>
      <w:r w:rsidR="009F1024">
        <w:instrText xml:space="preserve"> SEQ Tabulka \* ARABIC </w:instrText>
      </w:r>
      <w:r w:rsidR="009F1024">
        <w:fldChar w:fldCharType="separate"/>
      </w:r>
      <w:r>
        <w:rPr>
          <w:noProof/>
        </w:rPr>
        <w:t>1</w:t>
      </w:r>
      <w:r w:rsidR="009F1024">
        <w:rPr>
          <w:noProof/>
        </w:rPr>
        <w:fldChar w:fldCharType="end"/>
      </w:r>
      <w:r>
        <w:t xml:space="preserve">, </w:t>
      </w:r>
      <w:r w:rsidR="003A655D">
        <w:t>P</w:t>
      </w:r>
      <w:r>
        <w:t xml:space="preserve">opis výstupů na stabilizátoru XL4015 </w:t>
      </w:r>
      <w:sdt>
        <w:sdtPr>
          <w:id w:val="509409529"/>
          <w:citation/>
        </w:sdtPr>
        <w:sdtEndPr/>
        <w:sdtContent>
          <w:r>
            <w:fldChar w:fldCharType="begin"/>
          </w:r>
          <w:r>
            <w:instrText xml:space="preserve"> CITATION XLS23 \l 1029 </w:instrText>
          </w:r>
          <w:r>
            <w:fldChar w:fldCharType="separate"/>
          </w:r>
          <w:r w:rsidR="00537A25">
            <w:rPr>
              <w:noProof/>
            </w:rPr>
            <w:t>(7)</w:t>
          </w:r>
          <w:r>
            <w:fldChar w:fldCharType="end"/>
          </w:r>
        </w:sdtContent>
      </w:sdt>
    </w:p>
    <w:p w14:paraId="6990C8C6" w14:textId="65D0C3C2" w:rsidR="009E57ED" w:rsidRDefault="00D624E1" w:rsidP="002529E8">
      <w:pPr>
        <w:pStyle w:val="Nadpis2"/>
      </w:pPr>
      <w:bookmarkStart w:id="19" w:name="_Toc153438250"/>
      <w:r>
        <w:t>Spínané zdroje</w:t>
      </w:r>
      <w:bookmarkEnd w:id="19"/>
    </w:p>
    <w:p w14:paraId="340BBF53" w14:textId="64345459" w:rsidR="00D624E1" w:rsidRDefault="00591248" w:rsidP="00D624E1">
      <w:pPr>
        <w:pStyle w:val="Sta"/>
      </w:pPr>
      <w:r>
        <w:t>Jsou určeny</w:t>
      </w:r>
      <w:r w:rsidR="007A6199">
        <w:t xml:space="preserve"> stejně jako lineární zdroje </w:t>
      </w:r>
      <w:r w:rsidR="003818B0">
        <w:t>pro přeměnu elektrické energie</w:t>
      </w:r>
      <w:r w:rsidR="00433E28" w:rsidRPr="00474140">
        <w:t>.</w:t>
      </w:r>
      <w:r w:rsidR="00D84B9C" w:rsidRPr="00474140">
        <w:t xml:space="preserve"> </w:t>
      </w:r>
      <w:r w:rsidR="00474140" w:rsidRPr="00474140">
        <w:t>Princip fungování spínaných zdrojů spočívá v rychlém spínání a vypínání</w:t>
      </w:r>
      <w:r w:rsidR="00DA4549">
        <w:t xml:space="preserve"> spínacího prvku</w:t>
      </w:r>
      <w:r w:rsidR="00474140" w:rsidRPr="00474140">
        <w:t>, jako jsou</w:t>
      </w:r>
      <w:r w:rsidR="00DA4549">
        <w:t xml:space="preserve"> například</w:t>
      </w:r>
      <w:r w:rsidR="00474140" w:rsidRPr="00474140">
        <w:t xml:space="preserve"> tranzistory, za účelem regulace průchodu energie. Tento cyklický proces umožňuje efektivní regulaci výstupního napětí nebo proudu. Spínané zdroje jsou schopny pracovat na vysokých frekvencích, což umožňuje snížení velikosti a hmotnosti zařízení a </w:t>
      </w:r>
      <w:r w:rsidR="00474140" w:rsidRPr="00474140">
        <w:lastRenderedPageBreak/>
        <w:t>zároveň zvyšuje účinnost převodu energie.</w:t>
      </w:r>
      <w:r w:rsidR="00233C79">
        <w:t xml:space="preserve"> </w:t>
      </w:r>
      <w:r w:rsidR="00E644B6">
        <w:t>Tento typ zdroje se vyskytuje například u nabíječek pro mobilní telefony,</w:t>
      </w:r>
      <w:r w:rsidR="009521D9">
        <w:t xml:space="preserve"> notebooky nebo ve zdrojích počítačů.</w:t>
      </w:r>
      <w:sdt>
        <w:sdtPr>
          <w:id w:val="-462119286"/>
          <w:citation/>
        </w:sdtPr>
        <w:sdtEndPr/>
        <w:sdtContent>
          <w:r w:rsidR="00D76D3D">
            <w:fldChar w:fldCharType="begin"/>
          </w:r>
          <w:r w:rsidR="00D76D3D">
            <w:instrText xml:space="preserve"> CITATION Wik231 \l 1029 </w:instrText>
          </w:r>
          <w:r w:rsidR="00D76D3D">
            <w:fldChar w:fldCharType="separate"/>
          </w:r>
          <w:r w:rsidR="00537A25">
            <w:rPr>
              <w:noProof/>
            </w:rPr>
            <w:t xml:space="preserve"> (8)</w:t>
          </w:r>
          <w:r w:rsidR="00D76D3D">
            <w:fldChar w:fldCharType="end"/>
          </w:r>
        </w:sdtContent>
      </w:sdt>
    </w:p>
    <w:p w14:paraId="5B7D9530" w14:textId="38EB494D" w:rsidR="00E04552" w:rsidRDefault="00D03EDF" w:rsidP="003D6FAB">
      <w:pPr>
        <w:pStyle w:val="Nadpis3"/>
      </w:pPr>
      <w:bookmarkStart w:id="20" w:name="_Toc153438251"/>
      <w:r>
        <w:t>Blokové schéma</w:t>
      </w:r>
      <w:bookmarkEnd w:id="20"/>
    </w:p>
    <w:p w14:paraId="7F26EF3E" w14:textId="77777777" w:rsidR="003D6FAB" w:rsidRDefault="003D6FAB" w:rsidP="003D6FAB">
      <w:pPr>
        <w:pStyle w:val="ObrzekvMP"/>
        <w:keepNext/>
      </w:pPr>
      <w:r>
        <w:rPr>
          <w:noProof/>
        </w:rPr>
        <w:drawing>
          <wp:inline distT="0" distB="0" distL="0" distR="0" wp14:anchorId="3141D8B4" wp14:editId="3846E03B">
            <wp:extent cx="5760720" cy="2972435"/>
            <wp:effectExtent l="0" t="0" r="0" b="0"/>
            <wp:docPr id="1954091217" name="Obrázek 2" descr="Obsah obrázku diagram, Plán, text, Technický výkre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91217" name="Obrázek 2" descr="Obsah obrázku diagram, Plán, text, Technický výkres&#10;&#10;Popis byl vytvořen automaticky"/>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972435"/>
                    </a:xfrm>
                    <a:prstGeom prst="rect">
                      <a:avLst/>
                    </a:prstGeom>
                  </pic:spPr>
                </pic:pic>
              </a:graphicData>
            </a:graphic>
          </wp:inline>
        </w:drawing>
      </w:r>
    </w:p>
    <w:p w14:paraId="6F697913" w14:textId="4A1B2F49" w:rsidR="003D6FAB" w:rsidRPr="003D6FAB" w:rsidRDefault="003D6FAB" w:rsidP="003D6FAB">
      <w:pPr>
        <w:pStyle w:val="Titulek"/>
      </w:pPr>
      <w:bookmarkStart w:id="21" w:name="_Toc153449064"/>
      <w:r>
        <w:t xml:space="preserve">Obrázek </w:t>
      </w:r>
      <w:r w:rsidR="009F1024">
        <w:fldChar w:fldCharType="begin"/>
      </w:r>
      <w:r w:rsidR="009F1024">
        <w:instrText xml:space="preserve"> SEQ Obrázek \* ARABIC </w:instrText>
      </w:r>
      <w:r w:rsidR="009F1024">
        <w:fldChar w:fldCharType="separate"/>
      </w:r>
      <w:r w:rsidR="00AE6BD3">
        <w:rPr>
          <w:noProof/>
        </w:rPr>
        <w:t>7</w:t>
      </w:r>
      <w:r w:rsidR="009F1024">
        <w:rPr>
          <w:noProof/>
        </w:rPr>
        <w:fldChar w:fldCharType="end"/>
      </w:r>
      <w:r>
        <w:t xml:space="preserve">, </w:t>
      </w:r>
      <w:r w:rsidR="00FF72BA">
        <w:t>B</w:t>
      </w:r>
      <w:r>
        <w:t>lokové schéma spínaného zdroje</w:t>
      </w:r>
      <w:bookmarkEnd w:id="21"/>
    </w:p>
    <w:p w14:paraId="78CCB9A6" w14:textId="619CB78D" w:rsidR="00E75A9C" w:rsidRPr="00403AE3" w:rsidRDefault="00A030C2" w:rsidP="00E75A9C">
      <w:pPr>
        <w:pStyle w:val="Sta"/>
      </w:pPr>
      <w:r>
        <w:t xml:space="preserve">Na obrázku je vyobrazeno </w:t>
      </w:r>
      <w:r w:rsidR="006B21E0">
        <w:t xml:space="preserve">blokové schéma spínaného zdroje, který má obvod řízený v primáru. </w:t>
      </w:r>
      <w:r w:rsidR="000A5E1F">
        <w:t xml:space="preserve">Vstupní napětí </w:t>
      </w:r>
      <w:r w:rsidR="00DC2905">
        <w:t>230 Voltů</w:t>
      </w:r>
      <w:r w:rsidR="002E538B">
        <w:t xml:space="preserve"> s frekvencí 50 Hertz</w:t>
      </w:r>
      <w:r w:rsidR="00DC2905">
        <w:t xml:space="preserve"> je</w:t>
      </w:r>
      <w:r w:rsidR="00891FE2">
        <w:t xml:space="preserve"> filtrováno</w:t>
      </w:r>
      <w:r w:rsidR="002E538B">
        <w:t xml:space="preserve"> a </w:t>
      </w:r>
      <w:r w:rsidR="00772C84">
        <w:t>usměrněno</w:t>
      </w:r>
      <w:r w:rsidR="00891FE2">
        <w:t xml:space="preserve"> vysokonapěťovými součástkami</w:t>
      </w:r>
      <w:r w:rsidR="00FF3DF8">
        <w:t xml:space="preserve">, širokopásmový filtr </w:t>
      </w:r>
      <w:r w:rsidR="008811CD">
        <w:t>zabraňuje vracení rušivých signálu zpět do sítě</w:t>
      </w:r>
      <w:r w:rsidR="002E538B">
        <w:t xml:space="preserve">. </w:t>
      </w:r>
      <w:hyperlink r:id="rId25" w:tooltip="Elektronický spínač (stránka neexistuje)" w:history="1">
        <w:r w:rsidR="00772C84" w:rsidRPr="00772C84">
          <w:t xml:space="preserve"> </w:t>
        </w:r>
        <w:r w:rsidR="00772C84">
          <w:t>S</w:t>
        </w:r>
        <w:r w:rsidR="00772C84" w:rsidRPr="00772C84">
          <w:t>pínač</w:t>
        </w:r>
      </w:hyperlink>
      <w:r w:rsidR="00772C84" w:rsidRPr="00772C84">
        <w:t> je řízen ve smyčce </w:t>
      </w:r>
      <w:hyperlink r:id="rId26" w:tooltip="Zpětná vazba" w:history="1">
        <w:r w:rsidR="00772C84" w:rsidRPr="00772C84">
          <w:t>zpětné vazby</w:t>
        </w:r>
      </w:hyperlink>
      <w:r w:rsidR="00772C84" w:rsidRPr="00772C84">
        <w:t> tak, aby výstupní napětí bylo konstantní</w:t>
      </w:r>
      <w:r w:rsidR="00403AE3">
        <w:t xml:space="preserve">. </w:t>
      </w:r>
      <w:r w:rsidR="00403AE3" w:rsidRPr="00403AE3">
        <w:t>Spínač generuje obdélníkové napětí s frekvencí v desítkách kHz. Toto napětí je následně převedeno impulsním transformátorem na požadovanou velikost, usměrněno pomocí Schottkyho diod a dále filtrováno výstupním filtrem.</w:t>
      </w:r>
      <w:r w:rsidR="00FF72BA">
        <w:t xml:space="preserve"> </w:t>
      </w:r>
      <w:sdt>
        <w:sdtPr>
          <w:id w:val="1561903444"/>
          <w:citation/>
        </w:sdtPr>
        <w:sdtEndPr/>
        <w:sdtContent>
          <w:r w:rsidR="00FF72BA">
            <w:fldChar w:fldCharType="begin"/>
          </w:r>
          <w:r w:rsidR="00FF72BA">
            <w:instrText xml:space="preserve"> CITATION Wik231 \l 1029 </w:instrText>
          </w:r>
          <w:r w:rsidR="00FF72BA">
            <w:fldChar w:fldCharType="separate"/>
          </w:r>
          <w:r w:rsidR="00537A25">
            <w:rPr>
              <w:noProof/>
            </w:rPr>
            <w:t>(8)</w:t>
          </w:r>
          <w:r w:rsidR="00FF72BA">
            <w:fldChar w:fldCharType="end"/>
          </w:r>
        </w:sdtContent>
      </w:sdt>
    </w:p>
    <w:p w14:paraId="1648027F" w14:textId="466E27FA" w:rsidR="00D03EDF" w:rsidRDefault="00D03EDF" w:rsidP="00D03EDF">
      <w:pPr>
        <w:pStyle w:val="Nadpis3"/>
      </w:pPr>
      <w:bookmarkStart w:id="22" w:name="_Toc153438252"/>
      <w:r>
        <w:t>Porovnání s lineárními zdroji</w:t>
      </w:r>
      <w:bookmarkEnd w:id="22"/>
    </w:p>
    <w:p w14:paraId="6544BB34" w14:textId="1FC77380" w:rsidR="00755C2B" w:rsidRDefault="00D07EEE" w:rsidP="002C3EB0">
      <w:pPr>
        <w:pStyle w:val="Sta"/>
      </w:pPr>
      <w:r>
        <w:t xml:space="preserve">Oba typy </w:t>
      </w:r>
      <w:r w:rsidR="00946406">
        <w:t>zdrojů mají v elektrotechnice svoje uplatnění</w:t>
      </w:r>
      <w:r w:rsidR="00762B52">
        <w:t>. Spínané zdroje</w:t>
      </w:r>
      <w:r w:rsidR="00F66E11">
        <w:t xml:space="preserve"> jsou obvykle menší a lehčí </w:t>
      </w:r>
      <w:r w:rsidR="002C3EB0">
        <w:t>což je dáno jejich schopností pracovat na vyšších frekvencích a tím snižovat velikost pasivních komponent</w:t>
      </w:r>
      <w:r w:rsidR="001B156D">
        <w:t>,</w:t>
      </w:r>
      <w:r w:rsidR="002C3EB0">
        <w:t xml:space="preserve"> </w:t>
      </w:r>
      <w:r w:rsidR="001B156D">
        <w:t>a</w:t>
      </w:r>
      <w:r w:rsidR="0097423E">
        <w:t xml:space="preserve"> proto se používají právě </w:t>
      </w:r>
      <w:r w:rsidR="001B156D">
        <w:t>například pro nabíječky pro mobilní telefony. Na rozdíl lineární zdroje jsou obvykle větší a těžší</w:t>
      </w:r>
      <w:r w:rsidR="00F71B73">
        <w:t xml:space="preserve">, ale jsou preferovány u aplikací, kde se klade důraz na </w:t>
      </w:r>
      <w:r w:rsidR="000A625D">
        <w:t>stabilitu napětí a nízký šum</w:t>
      </w:r>
      <w:r w:rsidR="00B3492B">
        <w:t>.</w:t>
      </w:r>
      <w:r w:rsidR="004E786F">
        <w:t xml:space="preserve"> </w:t>
      </w:r>
      <w:r w:rsidR="00021E0C">
        <w:t>Další srovnání</w:t>
      </w:r>
      <w:r w:rsidR="003A655D">
        <w:t xml:space="preserve"> mezi zdroji</w:t>
      </w:r>
      <w:r w:rsidR="00021E0C">
        <w:t xml:space="preserve"> je</w:t>
      </w:r>
      <w:r w:rsidR="003A655D">
        <w:t xml:space="preserve"> v</w:t>
      </w:r>
      <w:r w:rsidR="00021E0C">
        <w:t xml:space="preserve"> následující tabulce</w:t>
      </w:r>
      <w:r w:rsidR="0013148B">
        <w:t>.</w:t>
      </w:r>
    </w:p>
    <w:p w14:paraId="5DDC50F1" w14:textId="77777777" w:rsidR="006E133F" w:rsidRPr="00D86F59" w:rsidRDefault="006E133F" w:rsidP="006E133F">
      <w:pPr>
        <w:pStyle w:val="Sta"/>
        <w:ind w:firstLine="0"/>
      </w:pPr>
    </w:p>
    <w:tbl>
      <w:tblPr>
        <w:tblStyle w:val="Mkatabulky"/>
        <w:tblW w:w="0" w:type="auto"/>
        <w:tblLook w:val="04A0" w:firstRow="1" w:lastRow="0" w:firstColumn="1" w:lastColumn="0" w:noHBand="0" w:noVBand="1"/>
      </w:tblPr>
      <w:tblGrid>
        <w:gridCol w:w="3020"/>
        <w:gridCol w:w="3021"/>
        <w:gridCol w:w="3021"/>
      </w:tblGrid>
      <w:tr w:rsidR="00755C2B" w14:paraId="182C2A33" w14:textId="77777777" w:rsidTr="00DD4944">
        <w:trPr>
          <w:trHeight w:val="352"/>
        </w:trPr>
        <w:tc>
          <w:tcPr>
            <w:tcW w:w="3020" w:type="dxa"/>
          </w:tcPr>
          <w:p w14:paraId="010D2148" w14:textId="1D5A05ED" w:rsidR="00755C2B" w:rsidRPr="006E133F" w:rsidRDefault="00FA3395" w:rsidP="006E133F">
            <w:pPr>
              <w:pStyle w:val="Sta"/>
              <w:ind w:firstLine="0"/>
              <w:jc w:val="left"/>
              <w:rPr>
                <w:b/>
                <w:bCs/>
              </w:rPr>
            </w:pPr>
            <w:r w:rsidRPr="006E133F">
              <w:rPr>
                <w:b/>
                <w:bCs/>
              </w:rPr>
              <w:t>Parametr</w:t>
            </w:r>
          </w:p>
        </w:tc>
        <w:tc>
          <w:tcPr>
            <w:tcW w:w="3021" w:type="dxa"/>
          </w:tcPr>
          <w:p w14:paraId="6FC26DE4" w14:textId="27D6A8F6" w:rsidR="00755C2B" w:rsidRPr="006E133F" w:rsidRDefault="00FA3395" w:rsidP="006E133F">
            <w:pPr>
              <w:pStyle w:val="Sta"/>
              <w:ind w:firstLine="0"/>
              <w:jc w:val="center"/>
              <w:rPr>
                <w:b/>
                <w:bCs/>
              </w:rPr>
            </w:pPr>
            <w:r w:rsidRPr="006E133F">
              <w:rPr>
                <w:b/>
                <w:bCs/>
              </w:rPr>
              <w:t>Spínané zdroje</w:t>
            </w:r>
          </w:p>
        </w:tc>
        <w:tc>
          <w:tcPr>
            <w:tcW w:w="3021" w:type="dxa"/>
          </w:tcPr>
          <w:p w14:paraId="10FEC083" w14:textId="28F387CB" w:rsidR="00755C2B" w:rsidRPr="006E133F" w:rsidRDefault="00FA3395" w:rsidP="006E133F">
            <w:pPr>
              <w:pStyle w:val="Sta"/>
              <w:ind w:firstLine="0"/>
              <w:jc w:val="center"/>
              <w:rPr>
                <w:b/>
                <w:bCs/>
              </w:rPr>
            </w:pPr>
            <w:r w:rsidRPr="006E133F">
              <w:rPr>
                <w:b/>
                <w:bCs/>
              </w:rPr>
              <w:t>Lineární zdroje</w:t>
            </w:r>
          </w:p>
        </w:tc>
      </w:tr>
      <w:tr w:rsidR="00755C2B" w14:paraId="289B7682" w14:textId="77777777" w:rsidTr="00DD4944">
        <w:trPr>
          <w:trHeight w:val="352"/>
        </w:trPr>
        <w:tc>
          <w:tcPr>
            <w:tcW w:w="3020" w:type="dxa"/>
          </w:tcPr>
          <w:p w14:paraId="715B9A60" w14:textId="558B6DE8" w:rsidR="00D27A01" w:rsidRDefault="00D27A01" w:rsidP="006E133F">
            <w:pPr>
              <w:pStyle w:val="Sta"/>
              <w:ind w:firstLine="0"/>
              <w:jc w:val="left"/>
            </w:pPr>
            <w:r>
              <w:t>Účinnost</w:t>
            </w:r>
          </w:p>
        </w:tc>
        <w:tc>
          <w:tcPr>
            <w:tcW w:w="3021" w:type="dxa"/>
          </w:tcPr>
          <w:p w14:paraId="623E4963" w14:textId="406A54FC" w:rsidR="00755C2B" w:rsidRDefault="00F213E3" w:rsidP="006E133F">
            <w:pPr>
              <w:pStyle w:val="Sta"/>
              <w:ind w:firstLine="0"/>
              <w:jc w:val="center"/>
            </w:pPr>
            <w:r>
              <w:t>75 [%]</w:t>
            </w:r>
          </w:p>
        </w:tc>
        <w:tc>
          <w:tcPr>
            <w:tcW w:w="3021" w:type="dxa"/>
          </w:tcPr>
          <w:p w14:paraId="0A924631" w14:textId="04E7BE0D" w:rsidR="00755C2B" w:rsidRDefault="001E6345" w:rsidP="006E133F">
            <w:pPr>
              <w:pStyle w:val="Sta"/>
              <w:ind w:firstLine="0"/>
              <w:jc w:val="center"/>
            </w:pPr>
            <w:r>
              <w:t>30 [%]</w:t>
            </w:r>
          </w:p>
        </w:tc>
      </w:tr>
      <w:tr w:rsidR="00755C2B" w14:paraId="542EC215" w14:textId="77777777" w:rsidTr="00DD4944">
        <w:trPr>
          <w:trHeight w:val="352"/>
        </w:trPr>
        <w:tc>
          <w:tcPr>
            <w:tcW w:w="3020" w:type="dxa"/>
          </w:tcPr>
          <w:p w14:paraId="6F1E0F3F" w14:textId="6254D2A5" w:rsidR="00755C2B" w:rsidRDefault="00D27A01" w:rsidP="006E133F">
            <w:pPr>
              <w:pStyle w:val="Sta"/>
              <w:ind w:firstLine="0"/>
              <w:jc w:val="left"/>
            </w:pPr>
            <w:r>
              <w:t>Velikost</w:t>
            </w:r>
          </w:p>
        </w:tc>
        <w:tc>
          <w:tcPr>
            <w:tcW w:w="3021" w:type="dxa"/>
          </w:tcPr>
          <w:p w14:paraId="6F3BE2AA" w14:textId="497D29F1" w:rsidR="00755C2B" w:rsidRDefault="000C7C1B" w:rsidP="006E133F">
            <w:pPr>
              <w:pStyle w:val="Sta"/>
              <w:ind w:firstLine="0"/>
              <w:jc w:val="center"/>
            </w:pPr>
            <w:r>
              <w:t>0,2 [W/cm</w:t>
            </w:r>
            <w:r w:rsidRPr="006E133F">
              <w:rPr>
                <w:vertAlign w:val="superscript"/>
              </w:rPr>
              <w:t>3</w:t>
            </w:r>
            <w:r>
              <w:t>]</w:t>
            </w:r>
          </w:p>
        </w:tc>
        <w:tc>
          <w:tcPr>
            <w:tcW w:w="3021" w:type="dxa"/>
          </w:tcPr>
          <w:p w14:paraId="67737A7C" w14:textId="0338F23A" w:rsidR="00755C2B" w:rsidRDefault="001E6345" w:rsidP="006E133F">
            <w:pPr>
              <w:pStyle w:val="Sta"/>
              <w:ind w:firstLine="0"/>
              <w:jc w:val="center"/>
            </w:pPr>
            <w:r>
              <w:t>0,05 [W/cm</w:t>
            </w:r>
            <w:r w:rsidRPr="006E133F">
              <w:rPr>
                <w:vertAlign w:val="superscript"/>
              </w:rPr>
              <w:t>3</w:t>
            </w:r>
            <w:r>
              <w:t>]</w:t>
            </w:r>
          </w:p>
        </w:tc>
      </w:tr>
      <w:tr w:rsidR="00755C2B" w14:paraId="6A0892EC" w14:textId="77777777" w:rsidTr="00DD4944">
        <w:trPr>
          <w:trHeight w:val="352"/>
        </w:trPr>
        <w:tc>
          <w:tcPr>
            <w:tcW w:w="3020" w:type="dxa"/>
          </w:tcPr>
          <w:p w14:paraId="20D89412" w14:textId="1F1CD011" w:rsidR="00755C2B" w:rsidRDefault="00D27A01" w:rsidP="006E133F">
            <w:pPr>
              <w:pStyle w:val="Sta"/>
              <w:ind w:firstLine="0"/>
              <w:jc w:val="left"/>
            </w:pPr>
            <w:r>
              <w:lastRenderedPageBreak/>
              <w:t>Váha</w:t>
            </w:r>
          </w:p>
        </w:tc>
        <w:tc>
          <w:tcPr>
            <w:tcW w:w="3021" w:type="dxa"/>
          </w:tcPr>
          <w:p w14:paraId="2FB5345B" w14:textId="51436D98" w:rsidR="00755C2B" w:rsidRDefault="000C7C1B" w:rsidP="006E133F">
            <w:pPr>
              <w:pStyle w:val="Sta"/>
              <w:ind w:firstLine="0"/>
              <w:jc w:val="center"/>
            </w:pPr>
            <w:r>
              <w:t>100 [W/kg]</w:t>
            </w:r>
          </w:p>
        </w:tc>
        <w:tc>
          <w:tcPr>
            <w:tcW w:w="3021" w:type="dxa"/>
          </w:tcPr>
          <w:p w14:paraId="55A65B47" w14:textId="4484B17C" w:rsidR="00755C2B" w:rsidRDefault="00A7257A" w:rsidP="006E133F">
            <w:pPr>
              <w:pStyle w:val="Sta"/>
              <w:ind w:firstLine="0"/>
              <w:jc w:val="center"/>
            </w:pPr>
            <w:r>
              <w:t>20 [W/kg]</w:t>
            </w:r>
          </w:p>
        </w:tc>
      </w:tr>
      <w:tr w:rsidR="00755C2B" w14:paraId="63EAF7F3" w14:textId="77777777" w:rsidTr="00DD4944">
        <w:trPr>
          <w:trHeight w:val="352"/>
        </w:trPr>
        <w:tc>
          <w:tcPr>
            <w:tcW w:w="3020" w:type="dxa"/>
          </w:tcPr>
          <w:p w14:paraId="65F969A8" w14:textId="32BB0094" w:rsidR="00755C2B" w:rsidRDefault="00712DF1" w:rsidP="006E133F">
            <w:pPr>
              <w:pStyle w:val="Sta"/>
              <w:ind w:firstLine="0"/>
              <w:jc w:val="left"/>
            </w:pPr>
            <w:r>
              <w:t>Výstupní zvlnění</w:t>
            </w:r>
          </w:p>
        </w:tc>
        <w:tc>
          <w:tcPr>
            <w:tcW w:w="3021" w:type="dxa"/>
          </w:tcPr>
          <w:p w14:paraId="2C5750E3" w14:textId="36540C97" w:rsidR="00755C2B" w:rsidRDefault="000C7C1B" w:rsidP="006E133F">
            <w:pPr>
              <w:pStyle w:val="Sta"/>
              <w:ind w:firstLine="0"/>
              <w:jc w:val="center"/>
            </w:pPr>
            <w:r>
              <w:t>50 [mV]</w:t>
            </w:r>
          </w:p>
        </w:tc>
        <w:tc>
          <w:tcPr>
            <w:tcW w:w="3021" w:type="dxa"/>
          </w:tcPr>
          <w:p w14:paraId="2CC6DBCC" w14:textId="557B572D" w:rsidR="00755C2B" w:rsidRDefault="00A7257A" w:rsidP="006E133F">
            <w:pPr>
              <w:pStyle w:val="Sta"/>
              <w:ind w:firstLine="0"/>
              <w:jc w:val="center"/>
            </w:pPr>
            <w:r>
              <w:t>5 [mV]</w:t>
            </w:r>
          </w:p>
        </w:tc>
      </w:tr>
      <w:tr w:rsidR="00755C2B" w14:paraId="54E14D53" w14:textId="77777777" w:rsidTr="00DD4944">
        <w:trPr>
          <w:trHeight w:val="352"/>
        </w:trPr>
        <w:tc>
          <w:tcPr>
            <w:tcW w:w="3020" w:type="dxa"/>
          </w:tcPr>
          <w:p w14:paraId="4837131F" w14:textId="3BF5AF49" w:rsidR="00755C2B" w:rsidRDefault="00712DF1" w:rsidP="006E133F">
            <w:pPr>
              <w:pStyle w:val="Sta"/>
              <w:ind w:firstLine="0"/>
              <w:jc w:val="left"/>
            </w:pPr>
            <w:r>
              <w:t>Šumové napětí</w:t>
            </w:r>
          </w:p>
        </w:tc>
        <w:tc>
          <w:tcPr>
            <w:tcW w:w="3021" w:type="dxa"/>
          </w:tcPr>
          <w:p w14:paraId="03E5710B" w14:textId="2B3193AC" w:rsidR="00755C2B" w:rsidRDefault="001E6345" w:rsidP="006E133F">
            <w:pPr>
              <w:pStyle w:val="Sta"/>
              <w:ind w:firstLine="0"/>
              <w:jc w:val="center"/>
            </w:pPr>
            <w:r>
              <w:t>200 [mV]</w:t>
            </w:r>
          </w:p>
        </w:tc>
        <w:tc>
          <w:tcPr>
            <w:tcW w:w="3021" w:type="dxa"/>
          </w:tcPr>
          <w:p w14:paraId="142E723D" w14:textId="78CFAB8B" w:rsidR="00755C2B" w:rsidRDefault="00A7257A" w:rsidP="006E133F">
            <w:pPr>
              <w:pStyle w:val="Sta"/>
              <w:ind w:firstLine="0"/>
              <w:jc w:val="center"/>
            </w:pPr>
            <w:r>
              <w:t>50 [mV]</w:t>
            </w:r>
          </w:p>
        </w:tc>
      </w:tr>
      <w:tr w:rsidR="00755C2B" w14:paraId="6586B755" w14:textId="77777777" w:rsidTr="00DD4944">
        <w:trPr>
          <w:trHeight w:val="352"/>
        </w:trPr>
        <w:tc>
          <w:tcPr>
            <w:tcW w:w="3020" w:type="dxa"/>
          </w:tcPr>
          <w:p w14:paraId="626047B6" w14:textId="0C54F207" w:rsidR="00755C2B" w:rsidRDefault="00F213E3" w:rsidP="006E133F">
            <w:pPr>
              <w:pStyle w:val="Sta"/>
              <w:ind w:firstLine="0"/>
              <w:jc w:val="left"/>
            </w:pPr>
            <w:r>
              <w:t>Doba náběhu</w:t>
            </w:r>
          </w:p>
        </w:tc>
        <w:tc>
          <w:tcPr>
            <w:tcW w:w="3021" w:type="dxa"/>
          </w:tcPr>
          <w:p w14:paraId="22ABF3CD" w14:textId="02101C0D" w:rsidR="00755C2B" w:rsidRDefault="001E6345" w:rsidP="006E133F">
            <w:pPr>
              <w:pStyle w:val="Sta"/>
              <w:ind w:firstLine="0"/>
              <w:jc w:val="center"/>
            </w:pPr>
            <w:r>
              <w:t>20 [ms]</w:t>
            </w:r>
          </w:p>
        </w:tc>
        <w:tc>
          <w:tcPr>
            <w:tcW w:w="3021" w:type="dxa"/>
          </w:tcPr>
          <w:p w14:paraId="39B4BB6A" w14:textId="0E33F95B" w:rsidR="00755C2B" w:rsidRDefault="006E133F" w:rsidP="006E133F">
            <w:pPr>
              <w:pStyle w:val="Sta"/>
              <w:ind w:firstLine="0"/>
              <w:jc w:val="center"/>
            </w:pPr>
            <w:r>
              <w:t>2 [ms]</w:t>
            </w:r>
          </w:p>
        </w:tc>
      </w:tr>
      <w:tr w:rsidR="00755C2B" w14:paraId="46607C58" w14:textId="77777777" w:rsidTr="00DD4944">
        <w:trPr>
          <w:trHeight w:val="352"/>
        </w:trPr>
        <w:tc>
          <w:tcPr>
            <w:tcW w:w="3020" w:type="dxa"/>
          </w:tcPr>
          <w:p w14:paraId="7C34324F" w14:textId="21104EC5" w:rsidR="00755C2B" w:rsidRDefault="00F213E3" w:rsidP="006E133F">
            <w:pPr>
              <w:pStyle w:val="Sta"/>
              <w:ind w:firstLine="0"/>
              <w:jc w:val="left"/>
            </w:pPr>
            <w:r>
              <w:t>Cena</w:t>
            </w:r>
          </w:p>
        </w:tc>
        <w:tc>
          <w:tcPr>
            <w:tcW w:w="3021" w:type="dxa"/>
          </w:tcPr>
          <w:p w14:paraId="797AF941" w14:textId="1B234258" w:rsidR="00755C2B" w:rsidRDefault="001E6345" w:rsidP="006E133F">
            <w:pPr>
              <w:pStyle w:val="Sta"/>
              <w:ind w:firstLine="0"/>
              <w:jc w:val="center"/>
            </w:pPr>
            <w:r>
              <w:t>Přibližně konstantní</w:t>
            </w:r>
          </w:p>
        </w:tc>
        <w:tc>
          <w:tcPr>
            <w:tcW w:w="3021" w:type="dxa"/>
          </w:tcPr>
          <w:p w14:paraId="7DB93CDA" w14:textId="6EFA86F8" w:rsidR="00755C2B" w:rsidRDefault="006E133F" w:rsidP="000F13CB">
            <w:pPr>
              <w:pStyle w:val="Sta"/>
              <w:keepNext/>
              <w:ind w:firstLine="0"/>
              <w:jc w:val="center"/>
            </w:pPr>
            <w:r>
              <w:t>Roste s výkonem</w:t>
            </w:r>
          </w:p>
        </w:tc>
      </w:tr>
    </w:tbl>
    <w:p w14:paraId="4FFE5E10" w14:textId="7488E4FF" w:rsidR="00D86F59" w:rsidRDefault="000F13CB" w:rsidP="000F13CB">
      <w:pPr>
        <w:pStyle w:val="Titulek"/>
      </w:pPr>
      <w:r>
        <w:t xml:space="preserve">Tabulka </w:t>
      </w:r>
      <w:r w:rsidR="009F1024">
        <w:fldChar w:fldCharType="begin"/>
      </w:r>
      <w:r w:rsidR="009F1024">
        <w:instrText xml:space="preserve"> SEQ Tabulka \* ARABIC </w:instrText>
      </w:r>
      <w:r w:rsidR="009F1024">
        <w:fldChar w:fldCharType="separate"/>
      </w:r>
      <w:r>
        <w:rPr>
          <w:noProof/>
        </w:rPr>
        <w:t>2</w:t>
      </w:r>
      <w:r w:rsidR="009F1024">
        <w:rPr>
          <w:noProof/>
        </w:rPr>
        <w:fldChar w:fldCharType="end"/>
      </w:r>
      <w:r>
        <w:t xml:space="preserve">, Porovnání spínaných a lineárních zdrojů </w:t>
      </w:r>
      <w:sdt>
        <w:sdtPr>
          <w:id w:val="619111432"/>
          <w:citation/>
        </w:sdtPr>
        <w:sdtEndPr/>
        <w:sdtContent>
          <w:r>
            <w:fldChar w:fldCharType="begin"/>
          </w:r>
          <w:r>
            <w:instrText xml:space="preserve"> CITATION KRA13 \l 1029 </w:instrText>
          </w:r>
          <w:r>
            <w:fldChar w:fldCharType="separate"/>
          </w:r>
          <w:r w:rsidR="00537A25">
            <w:rPr>
              <w:noProof/>
            </w:rPr>
            <w:t>(5)</w:t>
          </w:r>
          <w:r>
            <w:fldChar w:fldCharType="end"/>
          </w:r>
        </w:sdtContent>
      </w:sdt>
    </w:p>
    <w:p w14:paraId="1822ECE6" w14:textId="4147CA75" w:rsidR="001A5A02" w:rsidRDefault="000F16A4" w:rsidP="000F16A4">
      <w:pPr>
        <w:pStyle w:val="Nadpis2"/>
      </w:pPr>
      <w:bookmarkStart w:id="23" w:name="_Toc153438253"/>
      <w:r>
        <w:t>Schéma</w:t>
      </w:r>
      <w:bookmarkEnd w:id="23"/>
    </w:p>
    <w:p w14:paraId="2A07BD5C" w14:textId="1F64BBD8" w:rsidR="00395FFB" w:rsidRDefault="001C2BFA" w:rsidP="00596413">
      <w:r>
        <w:t>Zdroj</w:t>
      </w:r>
      <w:r w:rsidR="00146582">
        <w:t xml:space="preserve"> jsem podle zadaní měl udělat co nejmenší</w:t>
      </w:r>
      <w:r w:rsidR="00E0485C">
        <w:t xml:space="preserve">, </w:t>
      </w:r>
      <w:r w:rsidR="00146582">
        <w:t>nejjednodušší</w:t>
      </w:r>
      <w:r w:rsidR="00D5087C">
        <w:t xml:space="preserve"> a aby nebylo </w:t>
      </w:r>
      <w:r w:rsidR="00E0485C">
        <w:t>po</w:t>
      </w:r>
      <w:r w:rsidR="00D5087C">
        <w:t xml:space="preserve">třeba </w:t>
      </w:r>
      <w:r w:rsidR="00E0485C">
        <w:t>aktivního</w:t>
      </w:r>
      <w:r w:rsidR="00D5087C">
        <w:t xml:space="preserve"> chlazení. </w:t>
      </w:r>
      <w:r w:rsidR="00EE21F5">
        <w:t>Proto</w:t>
      </w:r>
      <w:r w:rsidR="00043D8E">
        <w:t xml:space="preserve"> jsem</w:t>
      </w:r>
      <w:r w:rsidR="00E0485C">
        <w:t xml:space="preserve"> se rozhodl </w:t>
      </w:r>
      <w:r w:rsidR="00EA1015">
        <w:t xml:space="preserve">poupravit schéma z již existujícího </w:t>
      </w:r>
      <w:r w:rsidR="006E6297">
        <w:t>regulátoru napětí XL4015</w:t>
      </w:r>
      <w:r w:rsidR="00322F97">
        <w:t>. Toto zapojení všechny potřebné parametry, které jsem potřeboval na sestavení mého zdroje.</w:t>
      </w:r>
      <w:r w:rsidR="00596413">
        <w:t xml:space="preserve"> </w:t>
      </w:r>
      <w:r w:rsidR="00193666">
        <w:t>Schéma lze rozdělit do několika částí, kter</w:t>
      </w:r>
      <w:r w:rsidR="00934EE5">
        <w:t>é postupně</w:t>
      </w:r>
      <w:r w:rsidR="00043D8E">
        <w:t xml:space="preserve"> </w:t>
      </w:r>
      <w:r w:rsidR="00934EE5">
        <w:t>vysvětlím</w:t>
      </w:r>
      <w:r w:rsidR="006C1385">
        <w:t>.</w:t>
      </w:r>
    </w:p>
    <w:p w14:paraId="5AE56F9E" w14:textId="7711F23E" w:rsidR="006C1385" w:rsidRDefault="006C1385" w:rsidP="00596413">
      <w:r>
        <w:t>První část schéma je vstupní část, která se sklá</w:t>
      </w:r>
      <w:r w:rsidR="00B212F5">
        <w:t xml:space="preserve">dá ze vstupních svorek, </w:t>
      </w:r>
      <w:r w:rsidR="00185F03">
        <w:t xml:space="preserve">proudové pojistky, </w:t>
      </w:r>
      <w:r w:rsidR="00B212F5">
        <w:t xml:space="preserve">diodového můstku </w:t>
      </w:r>
      <w:r w:rsidR="00185F03">
        <w:t>a kondenzátorů</w:t>
      </w:r>
      <w:r w:rsidR="008E5B11">
        <w:t xml:space="preserve">. Diodový můstek je zde pro usměrnění střídavého napětí </w:t>
      </w:r>
      <w:r w:rsidR="00A75072">
        <w:t>z</w:t>
      </w:r>
      <w:r w:rsidR="00230CD9">
        <w:t> </w:t>
      </w:r>
      <w:r w:rsidR="00A75072">
        <w:t>transformátoru</w:t>
      </w:r>
      <w:r w:rsidR="00230CD9">
        <w:t xml:space="preserve"> na napětí stejnosměrné. A filtrační kondenzátory </w:t>
      </w:r>
      <w:r w:rsidR="00C76318">
        <w:t xml:space="preserve">jsou pro </w:t>
      </w:r>
      <w:r w:rsidR="00907E2B">
        <w:t xml:space="preserve">vyrovnání napětí. </w:t>
      </w:r>
      <w:r w:rsidR="002D66B9">
        <w:t>Jejich hodnota je</w:t>
      </w:r>
      <w:r w:rsidR="00D67542">
        <w:t xml:space="preserve"> byla vybrána</w:t>
      </w:r>
      <w:r w:rsidR="002D66B9">
        <w:t xml:space="preserve"> taková, aby bylo dosaženo co nejmenšího zvlnění.</w:t>
      </w:r>
    </w:p>
    <w:p w14:paraId="052E9CC0" w14:textId="77777777" w:rsidR="00E41FD3" w:rsidRDefault="00E41FD3" w:rsidP="00E41FD3">
      <w:pPr>
        <w:pStyle w:val="ObrzekvMP"/>
        <w:keepNext/>
      </w:pPr>
      <w:r>
        <w:rPr>
          <w:noProof/>
        </w:rPr>
        <w:drawing>
          <wp:inline distT="0" distB="0" distL="0" distR="0" wp14:anchorId="4983FCBC" wp14:editId="289E2ABA">
            <wp:extent cx="3413760" cy="2412059"/>
            <wp:effectExtent l="0" t="0" r="0" b="7620"/>
            <wp:docPr id="1176861698" name="Obrázek 1" descr="Obsah obrázku diagram,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61698" name="Obrázek 1" descr="Obsah obrázku diagram, řada/pruh&#10;&#10;Popis byl vytvořen automaticky"/>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28290" cy="2422325"/>
                    </a:xfrm>
                    <a:prstGeom prst="rect">
                      <a:avLst/>
                    </a:prstGeom>
                  </pic:spPr>
                </pic:pic>
              </a:graphicData>
            </a:graphic>
          </wp:inline>
        </w:drawing>
      </w:r>
    </w:p>
    <w:p w14:paraId="03E698B2" w14:textId="616BBDD8" w:rsidR="004D1563" w:rsidRDefault="00E41FD3" w:rsidP="00E41FD3">
      <w:pPr>
        <w:pStyle w:val="Titulek"/>
      </w:pPr>
      <w:bookmarkStart w:id="24" w:name="_Toc153449065"/>
      <w:r>
        <w:t xml:space="preserve">Obrázek </w:t>
      </w:r>
      <w:fldSimple w:instr=" SEQ Obrázek \* ARABIC ">
        <w:r w:rsidR="00AE6BD3">
          <w:rPr>
            <w:noProof/>
          </w:rPr>
          <w:t>8</w:t>
        </w:r>
      </w:fldSimple>
      <w:r>
        <w:t>, Vstupní část schéma</w:t>
      </w:r>
      <w:bookmarkEnd w:id="24"/>
    </w:p>
    <w:p w14:paraId="6E3FA067" w14:textId="0AB78B35" w:rsidR="000141D1" w:rsidRDefault="005D406F" w:rsidP="004D1563">
      <w:pPr>
        <w:pStyle w:val="Sta"/>
      </w:pPr>
      <w:r>
        <w:t>Další část</w:t>
      </w:r>
      <w:r w:rsidR="0085777C">
        <w:t xml:space="preserve"> schématu je</w:t>
      </w:r>
      <w:r w:rsidR="00F26421">
        <w:t xml:space="preserve"> pro</w:t>
      </w:r>
      <w:r w:rsidR="0085777C">
        <w:t xml:space="preserve"> omezení proudu</w:t>
      </w:r>
      <w:r w:rsidR="004A4249">
        <w:t xml:space="preserve">. </w:t>
      </w:r>
      <w:r w:rsidR="004A4249">
        <w:t xml:space="preserve">Na schématu </w:t>
      </w:r>
      <w:r w:rsidR="00B83A74">
        <w:t>je</w:t>
      </w:r>
      <w:r w:rsidR="004A4249">
        <w:t xml:space="preserve"> vidět, že </w:t>
      </w:r>
      <w:r w:rsidR="00B83A74">
        <w:t>používáme</w:t>
      </w:r>
      <w:r w:rsidR="004A4249">
        <w:t xml:space="preserve"> regulátor napětí 78L05, což je regulátor</w:t>
      </w:r>
      <w:r w:rsidR="00B83A74">
        <w:t xml:space="preserve">, který </w:t>
      </w:r>
      <w:r w:rsidR="00DC2E22">
        <w:t>je</w:t>
      </w:r>
      <w:r w:rsidR="004A4249">
        <w:t xml:space="preserve"> k převodu vstupního napětí na </w:t>
      </w:r>
      <w:r w:rsidR="009C3A91">
        <w:t>stálých</w:t>
      </w:r>
      <w:r w:rsidR="004A4249">
        <w:t xml:space="preserve"> </w:t>
      </w:r>
      <w:r w:rsidR="00402736">
        <w:t>5</w:t>
      </w:r>
      <w:r w:rsidR="00233D9A">
        <w:t> </w:t>
      </w:r>
      <w:r w:rsidR="00402736">
        <w:t>V</w:t>
      </w:r>
      <w:r w:rsidR="004A4249">
        <w:t xml:space="preserve"> pro </w:t>
      </w:r>
      <w:r w:rsidR="00967BDD">
        <w:t>integrovaný obvod</w:t>
      </w:r>
      <w:r w:rsidR="004A4249">
        <w:t xml:space="preserve"> TL431. TL431 je </w:t>
      </w:r>
      <w:r w:rsidR="006504DB">
        <w:t xml:space="preserve">napěťová </w:t>
      </w:r>
      <w:r w:rsidR="004A4249">
        <w:t xml:space="preserve">reference nastavená do režimu konstantního proudu s pomocí rezistoru </w:t>
      </w:r>
      <w:r w:rsidR="005A649F">
        <w:t>R</w:t>
      </w:r>
      <w:r w:rsidR="00233D9A">
        <w:t>2</w:t>
      </w:r>
      <w:r w:rsidR="004A4249">
        <w:t xml:space="preserve"> a potenciometru.</w:t>
      </w:r>
      <w:r w:rsidR="00266B2F">
        <w:t xml:space="preserve"> </w:t>
      </w:r>
      <w:r w:rsidR="00266B2F" w:rsidRPr="00266B2F">
        <w:t>Tato reference je porovnávána s</w:t>
      </w:r>
      <w:r w:rsidR="00266B2F">
        <w:t xml:space="preserve"> </w:t>
      </w:r>
      <w:r w:rsidR="00266B2F" w:rsidRPr="00266B2F">
        <w:t xml:space="preserve">napětím z výstupní strany rezistoru </w:t>
      </w:r>
      <w:r w:rsidR="00935216">
        <w:t>R</w:t>
      </w:r>
      <w:r w:rsidR="00233D9A">
        <w:t>9</w:t>
      </w:r>
      <w:r w:rsidR="00935216">
        <w:t xml:space="preserve"> </w:t>
      </w:r>
      <w:r w:rsidR="00266B2F" w:rsidRPr="00266B2F">
        <w:t>k omezení proudu.</w:t>
      </w:r>
      <w:r w:rsidR="00187109">
        <w:t xml:space="preserve"> Konstantní</w:t>
      </w:r>
      <w:r w:rsidR="00855CFF">
        <w:t xml:space="preserve"> r</w:t>
      </w:r>
      <w:r w:rsidR="00A42342">
        <w:t>ežim</w:t>
      </w:r>
      <w:r w:rsidR="00665BF2">
        <w:t xml:space="preserve"> </w:t>
      </w:r>
      <w:r w:rsidR="004E7D5C">
        <w:t>TL431</w:t>
      </w:r>
      <w:r w:rsidR="00855CFF">
        <w:t xml:space="preserve"> </w:t>
      </w:r>
      <w:r w:rsidR="008F69AE" w:rsidRPr="008F69AE">
        <w:t xml:space="preserve">je používán k poskytování stabilního napětí a zároveň udržuje </w:t>
      </w:r>
      <w:r w:rsidR="004E7D5C" w:rsidRPr="008F69AE">
        <w:t>stálý</w:t>
      </w:r>
      <w:r w:rsidR="008F69AE" w:rsidRPr="008F69AE">
        <w:t xml:space="preserve"> proud v obvodu, ve kterém je používán. Je schopen udržovat stálý proud, i když se napětí mění</w:t>
      </w:r>
      <w:r w:rsidR="005A32C8">
        <w:t xml:space="preserve">. Toho využijeme jako </w:t>
      </w:r>
      <w:r w:rsidR="005A32C8">
        <w:t>konstantní zdroj proudu pro operační zesilovače</w:t>
      </w:r>
      <w:r w:rsidR="008F69AE">
        <w:rPr>
          <w:rFonts w:ascii="Segoe UI" w:hAnsi="Segoe UI" w:cs="Segoe UI"/>
          <w:color w:val="374151"/>
        </w:rPr>
        <w:t>.</w:t>
      </w:r>
    </w:p>
    <w:p w14:paraId="5CD3C5FA" w14:textId="77777777" w:rsidR="00C973AB" w:rsidRDefault="00C973AB" w:rsidP="00C973AB">
      <w:pPr>
        <w:pStyle w:val="ObrzekvMP"/>
        <w:keepNext/>
      </w:pPr>
      <w:r>
        <w:rPr>
          <w:noProof/>
        </w:rPr>
        <w:lastRenderedPageBreak/>
        <w:drawing>
          <wp:inline distT="0" distB="0" distL="0" distR="0" wp14:anchorId="45237D64" wp14:editId="5753DCE8">
            <wp:extent cx="4625340" cy="2441152"/>
            <wp:effectExtent l="0" t="0" r="3810" b="0"/>
            <wp:docPr id="1031381414" name="Obrázek 2" descr="Obsah obrázku diagram, text, Plán,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81414" name="Obrázek 2" descr="Obsah obrázku diagram, text, Plán, řada/pruh&#10;&#10;Popis byl vytvořen automaticky"/>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32647" cy="2445008"/>
                    </a:xfrm>
                    <a:prstGeom prst="rect">
                      <a:avLst/>
                    </a:prstGeom>
                  </pic:spPr>
                </pic:pic>
              </a:graphicData>
            </a:graphic>
          </wp:inline>
        </w:drawing>
      </w:r>
    </w:p>
    <w:p w14:paraId="096685AE" w14:textId="526AC9F5" w:rsidR="002F185D" w:rsidRDefault="00C973AB" w:rsidP="00C973AB">
      <w:pPr>
        <w:pStyle w:val="Titulek"/>
      </w:pPr>
      <w:bookmarkStart w:id="25" w:name="_Toc153449066"/>
      <w:r>
        <w:t xml:space="preserve">Obrázek </w:t>
      </w:r>
      <w:fldSimple w:instr=" SEQ Obrázek \* ARABIC ">
        <w:r w:rsidR="00AE6BD3">
          <w:rPr>
            <w:noProof/>
          </w:rPr>
          <w:t>9</w:t>
        </w:r>
      </w:fldSimple>
      <w:r>
        <w:t>, Část schéma pro omezení proudu</w:t>
      </w:r>
      <w:bookmarkEnd w:id="25"/>
    </w:p>
    <w:p w14:paraId="23BE90E0" w14:textId="73189E19" w:rsidR="002B1FB0" w:rsidRDefault="00B5267A" w:rsidP="00C75510">
      <w:pPr>
        <w:pStyle w:val="Sta"/>
      </w:pPr>
      <w:r>
        <w:t xml:space="preserve">K omezení proudu </w:t>
      </w:r>
      <w:r w:rsidR="00DC2E22">
        <w:t>je</w:t>
      </w:r>
      <w:r>
        <w:t xml:space="preserve"> </w:t>
      </w:r>
      <w:r w:rsidR="00FD69F6">
        <w:t>komparátor, který</w:t>
      </w:r>
      <w:r w:rsidR="00FD69F6">
        <w:t xml:space="preserve"> </w:t>
      </w:r>
      <w:r w:rsidR="00FD69F6" w:rsidRPr="00FD69F6">
        <w:t>porovnává výstupní napětí</w:t>
      </w:r>
      <w:r w:rsidR="00FD69F6">
        <w:t xml:space="preserve"> na rezistoru R</w:t>
      </w:r>
      <w:r w:rsidR="00233D9A">
        <w:t>9</w:t>
      </w:r>
      <w:r w:rsidR="00FD69F6" w:rsidRPr="00FD69F6">
        <w:t xml:space="preserve"> s referenčním napětím z</w:t>
      </w:r>
      <w:r w:rsidR="001548AA">
        <w:t xml:space="preserve"> </w:t>
      </w:r>
      <w:r w:rsidR="00FD69F6" w:rsidRPr="00FD69F6">
        <w:t xml:space="preserve">TL431. </w:t>
      </w:r>
      <w:r w:rsidR="00D7131A">
        <w:t>Když je výstupní</w:t>
      </w:r>
      <w:r w:rsidR="00FD69F6" w:rsidRPr="00FD69F6">
        <w:t xml:space="preserve"> napětí větší než referenční napětí, </w:t>
      </w:r>
      <w:r w:rsidR="00347E37">
        <w:t xml:space="preserve">je na výstupu </w:t>
      </w:r>
      <w:r w:rsidR="00CD5B11">
        <w:t xml:space="preserve">kladné </w:t>
      </w:r>
      <w:r w:rsidR="00347E37">
        <w:t>saturační napětí</w:t>
      </w:r>
      <w:r w:rsidR="00CD5B11">
        <w:t xml:space="preserve"> operačního zesilovače</w:t>
      </w:r>
      <w:r w:rsidR="00B43ADB">
        <w:t xml:space="preserve"> to pak následně jde přes </w:t>
      </w:r>
      <w:r w:rsidR="00CE2857">
        <w:t xml:space="preserve">LED </w:t>
      </w:r>
      <w:r w:rsidR="00B43ADB">
        <w:t xml:space="preserve">diodu, která </w:t>
      </w:r>
      <w:r w:rsidR="00E569B5">
        <w:t>ind</w:t>
      </w:r>
      <w:r w:rsidR="00F6514B">
        <w:t xml:space="preserve">ikuje režim omezení, na </w:t>
      </w:r>
      <w:r w:rsidR="003C0256">
        <w:t xml:space="preserve">stabilizátor XL4015, který omezí </w:t>
      </w:r>
      <w:r w:rsidR="00FD6022">
        <w:t>napětí</w:t>
      </w:r>
      <w:r w:rsidR="0037532D">
        <w:t xml:space="preserve">, tak aby </w:t>
      </w:r>
      <w:r w:rsidR="00677AE9">
        <w:t xml:space="preserve">nebylo </w:t>
      </w:r>
      <w:r w:rsidR="00CD77E6">
        <w:t>překročeno požadovaného proudu.</w:t>
      </w:r>
    </w:p>
    <w:p w14:paraId="762CB576" w14:textId="77777777" w:rsidR="00C1661E" w:rsidRDefault="00C1661E" w:rsidP="00C1661E">
      <w:pPr>
        <w:pStyle w:val="ObrzekvMP"/>
        <w:keepNext/>
      </w:pPr>
      <w:r>
        <w:rPr>
          <w:noProof/>
        </w:rPr>
        <w:drawing>
          <wp:inline distT="0" distB="0" distL="0" distR="0" wp14:anchorId="71B0537B" wp14:editId="1B4021A9">
            <wp:extent cx="2415540" cy="2749848"/>
            <wp:effectExtent l="0" t="0" r="3810" b="0"/>
            <wp:docPr id="1416719639" name="Obrázek 3" descr="Obsah obrázku diagram, text,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9639" name="Obrázek 3" descr="Obsah obrázku diagram, text, řada/pruh, Vykreslený graf&#10;&#10;Popis byl vytvořen automaticky"/>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26106" cy="2761876"/>
                    </a:xfrm>
                    <a:prstGeom prst="rect">
                      <a:avLst/>
                    </a:prstGeom>
                  </pic:spPr>
                </pic:pic>
              </a:graphicData>
            </a:graphic>
          </wp:inline>
        </w:drawing>
      </w:r>
    </w:p>
    <w:p w14:paraId="1907143A" w14:textId="1786B9E4" w:rsidR="00157F31" w:rsidRDefault="00C1661E" w:rsidP="00C1661E">
      <w:pPr>
        <w:pStyle w:val="Titulek"/>
      </w:pPr>
      <w:bookmarkStart w:id="26" w:name="_Toc153449067"/>
      <w:r>
        <w:t xml:space="preserve">Obrázek </w:t>
      </w:r>
      <w:fldSimple w:instr=" SEQ Obrázek \* ARABIC ">
        <w:r w:rsidR="00AE6BD3">
          <w:rPr>
            <w:noProof/>
          </w:rPr>
          <w:t>10</w:t>
        </w:r>
      </w:fldSimple>
      <w:r>
        <w:t>, Zapojení komparátoru</w:t>
      </w:r>
      <w:bookmarkEnd w:id="26"/>
    </w:p>
    <w:p w14:paraId="7150FEFD" w14:textId="0DB0B670" w:rsidR="005215B8" w:rsidRPr="005215B8" w:rsidRDefault="005215B8" w:rsidP="005215B8">
      <w:pPr>
        <w:pStyle w:val="Sta"/>
      </w:pPr>
      <w:r>
        <w:t xml:space="preserve">Regulace napětí je </w:t>
      </w:r>
      <w:r w:rsidR="009B584A">
        <w:t>také</w:t>
      </w:r>
      <w:r>
        <w:t xml:space="preserve"> provedena pomocí </w:t>
      </w:r>
      <w:r w:rsidR="009B584A">
        <w:t xml:space="preserve">stabilizátoru XL4015, u kterého </w:t>
      </w:r>
      <w:r w:rsidR="00B0277F">
        <w:t>se na zpětnou vazbu FB připojí odpo</w:t>
      </w:r>
      <w:r w:rsidR="00B4583D">
        <w:t>rový dělič, který se skládá z potenciometru a rezistoru R</w:t>
      </w:r>
      <w:r w:rsidR="00233D9A">
        <w:t>6</w:t>
      </w:r>
      <w:r w:rsidR="00B4583D">
        <w:t>.</w:t>
      </w:r>
      <w:r w:rsidR="00946CAF">
        <w:t xml:space="preserve"> Na výstupu stabilizátoru je cívka, </w:t>
      </w:r>
      <w:r w:rsidR="00550628">
        <w:t>Schottkyho</w:t>
      </w:r>
      <w:r w:rsidR="00946CAF">
        <w:t xml:space="preserve"> dioda a kondenzátor</w:t>
      </w:r>
      <w:r w:rsidR="00D226DA">
        <w:t>y</w:t>
      </w:r>
      <w:r w:rsidR="00550628">
        <w:t xml:space="preserve">. </w:t>
      </w:r>
      <w:r w:rsidR="00A11DFA">
        <w:t>Ty jsou zde pro udržení stabilního výstupního napětí.</w:t>
      </w:r>
      <w:r w:rsidR="00F60B08">
        <w:t xml:space="preserve"> </w:t>
      </w:r>
      <w:r w:rsidR="00BB7497">
        <w:t>Dále lze ještě vidět kondenzátor C6, který je</w:t>
      </w:r>
      <w:r w:rsidR="00B7313B">
        <w:t xml:space="preserve"> </w:t>
      </w:r>
      <w:r w:rsidR="00D73082">
        <w:t xml:space="preserve">zapojen </w:t>
      </w:r>
      <w:r w:rsidR="00B7313B">
        <w:t>podle</w:t>
      </w:r>
      <w:r w:rsidR="00D73082">
        <w:t xml:space="preserve"> doporučení v</w:t>
      </w:r>
      <w:r w:rsidR="00B7313B">
        <w:t xml:space="preserve"> datasheetu s hodnotou 1uF </w:t>
      </w:r>
      <w:r w:rsidR="00D533AA">
        <w:t xml:space="preserve">a </w:t>
      </w:r>
      <w:proofErr w:type="gramStart"/>
      <w:r w:rsidR="00D533AA">
        <w:t>slouží</w:t>
      </w:r>
      <w:proofErr w:type="gramEnd"/>
      <w:r w:rsidR="00D533AA">
        <w:t xml:space="preserve"> jako externí kapacita stabilizátoru.</w:t>
      </w:r>
    </w:p>
    <w:p w14:paraId="68A66D70" w14:textId="77777777" w:rsidR="00470891" w:rsidRDefault="00470891" w:rsidP="00470891">
      <w:pPr>
        <w:pStyle w:val="ObrzekvMP"/>
        <w:keepNext/>
      </w:pPr>
      <w:r>
        <w:rPr>
          <w:noProof/>
        </w:rPr>
        <w:lastRenderedPageBreak/>
        <w:drawing>
          <wp:inline distT="0" distB="0" distL="0" distR="0" wp14:anchorId="1162CE94" wp14:editId="6E2C8F14">
            <wp:extent cx="5760720" cy="1826895"/>
            <wp:effectExtent l="0" t="0" r="0" b="1905"/>
            <wp:docPr id="1354182274" name="Obrázek 4" descr="Obsah obrázku diagram, text, řada/pruh,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82274" name="Obrázek 4" descr="Obsah obrázku diagram, text, řada/pruh, Plán&#10;&#10;Popis byl vytvořen automaticky"/>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1826895"/>
                    </a:xfrm>
                    <a:prstGeom prst="rect">
                      <a:avLst/>
                    </a:prstGeom>
                  </pic:spPr>
                </pic:pic>
              </a:graphicData>
            </a:graphic>
          </wp:inline>
        </w:drawing>
      </w:r>
    </w:p>
    <w:p w14:paraId="35B2D60A" w14:textId="29459784" w:rsidR="00157F31" w:rsidRPr="00470891" w:rsidRDefault="00470891" w:rsidP="00470891">
      <w:pPr>
        <w:pStyle w:val="Titulek"/>
      </w:pPr>
      <w:bookmarkStart w:id="27" w:name="_Toc153449068"/>
      <w:r>
        <w:t xml:space="preserve">Obrázek </w:t>
      </w:r>
      <w:fldSimple w:instr=" SEQ Obrázek \* ARABIC ">
        <w:r w:rsidR="00AE6BD3">
          <w:rPr>
            <w:noProof/>
          </w:rPr>
          <w:t>11</w:t>
        </w:r>
      </w:fldSimple>
      <w:r>
        <w:t>, Část schéma pro regulaci napětí</w:t>
      </w:r>
      <w:bookmarkEnd w:id="27"/>
    </w:p>
    <w:p w14:paraId="42D57085" w14:textId="425E62B8" w:rsidR="00E46541" w:rsidRDefault="008F143E" w:rsidP="00C75510">
      <w:pPr>
        <w:pStyle w:val="Sta"/>
      </w:pPr>
      <w:r>
        <w:t xml:space="preserve">A jako poslední část schématu </w:t>
      </w:r>
      <w:r w:rsidR="00861E93">
        <w:t xml:space="preserve">je </w:t>
      </w:r>
      <w:r w:rsidR="00861E93" w:rsidRPr="00861E93">
        <w:t>k indikaci nabíjení baterie</w:t>
      </w:r>
      <w:r w:rsidR="00791AF8">
        <w:t xml:space="preserve">. Tato funkce není </w:t>
      </w:r>
      <w:r w:rsidR="00C90F8D">
        <w:t>potřebná</w:t>
      </w:r>
      <w:r w:rsidR="0082196C">
        <w:t xml:space="preserve"> </w:t>
      </w:r>
      <w:r w:rsidR="0082196C">
        <w:t>pro funkci zdroje</w:t>
      </w:r>
      <w:r w:rsidR="004951C2">
        <w:t>, ale pro</w:t>
      </w:r>
      <w:r w:rsidR="0082196C">
        <w:t xml:space="preserve"> výrobkové</w:t>
      </w:r>
      <w:r w:rsidR="004951C2">
        <w:t xml:space="preserve"> testov</w:t>
      </w:r>
      <w:r w:rsidR="0082196C">
        <w:t>ání</w:t>
      </w:r>
      <w:r w:rsidR="004951C2">
        <w:t xml:space="preserve"> účely se hodí.</w:t>
      </w:r>
      <w:r w:rsidR="00C90F8D">
        <w:t xml:space="preserve"> </w:t>
      </w:r>
      <w:r w:rsidR="002B709D">
        <w:t>Jelikož</w:t>
      </w:r>
      <w:r w:rsidR="00C90F8D">
        <w:t xml:space="preserve"> používám </w:t>
      </w:r>
      <w:r w:rsidR="00D7434F">
        <w:t>integrovaný obvod LM358</w:t>
      </w:r>
      <w:r w:rsidR="007D75DF">
        <w:t>, který obsahuje dva komparátory</w:t>
      </w:r>
      <w:r w:rsidR="00245C03">
        <w:t>, je vhodné využít oba</w:t>
      </w:r>
      <w:r w:rsidR="00861E93" w:rsidRPr="00861E93">
        <w:t xml:space="preserve">. </w:t>
      </w:r>
      <w:r w:rsidR="009D2643">
        <w:t>Zapojení je velmi jednoduché,</w:t>
      </w:r>
      <w:r w:rsidR="007D2C4E">
        <w:t xml:space="preserve"> protože</w:t>
      </w:r>
      <w:r w:rsidR="00861E93" w:rsidRPr="00861E93">
        <w:t xml:space="preserve"> když je baterie plně nabitá, výstup klesne, což zapne LED </w:t>
      </w:r>
      <w:r w:rsidR="009D2997">
        <w:t xml:space="preserve">diodu </w:t>
      </w:r>
      <w:r w:rsidR="00861E93" w:rsidRPr="00861E93">
        <w:t>pro signalizaci dokončeného nabíjení. Pokud je baterie v procesu nabíjení, svítí druh</w:t>
      </w:r>
      <w:r w:rsidR="009D2997">
        <w:t>á</w:t>
      </w:r>
      <w:r w:rsidR="00861E93" w:rsidRPr="00861E93">
        <w:t xml:space="preserve"> </w:t>
      </w:r>
      <w:r w:rsidR="009D2997">
        <w:t>LED dioda</w:t>
      </w:r>
      <w:r w:rsidR="00861E93" w:rsidRPr="00861E93">
        <w:t>, indikující probíhající nabíjení.</w:t>
      </w:r>
    </w:p>
    <w:p w14:paraId="09C0DECB" w14:textId="77777777" w:rsidR="00B5325F" w:rsidRDefault="006A2A55" w:rsidP="00B5325F">
      <w:pPr>
        <w:pStyle w:val="ObrzekvMP"/>
        <w:keepNext/>
      </w:pPr>
      <w:r>
        <w:rPr>
          <w:noProof/>
        </w:rPr>
        <w:drawing>
          <wp:inline distT="0" distB="0" distL="0" distR="0" wp14:anchorId="5EAB6D8F" wp14:editId="16884DDE">
            <wp:extent cx="2461260" cy="2101786"/>
            <wp:effectExtent l="0" t="0" r="0" b="0"/>
            <wp:docPr id="619046962" name="Obrázek 5" descr="Obsah obrázku diagram, text, řada/pruh,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46962" name="Obrázek 5" descr="Obsah obrázku diagram, text, řada/pruh, Plán&#10;&#10;Popis byl vytvořen automaticky"/>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82345" cy="2119792"/>
                    </a:xfrm>
                    <a:prstGeom prst="rect">
                      <a:avLst/>
                    </a:prstGeom>
                  </pic:spPr>
                </pic:pic>
              </a:graphicData>
            </a:graphic>
          </wp:inline>
        </w:drawing>
      </w:r>
    </w:p>
    <w:p w14:paraId="6AF4ABF0" w14:textId="384F6259" w:rsidR="0003098C" w:rsidRPr="006A2A55" w:rsidRDefault="00B5325F" w:rsidP="00B5325F">
      <w:pPr>
        <w:pStyle w:val="Titulek"/>
      </w:pPr>
      <w:bookmarkStart w:id="28" w:name="_Toc153449069"/>
      <w:r>
        <w:t xml:space="preserve">Obrázek </w:t>
      </w:r>
      <w:fldSimple w:instr=" SEQ Obrázek \* ARABIC ">
        <w:r w:rsidR="00AE6BD3">
          <w:rPr>
            <w:noProof/>
          </w:rPr>
          <w:t>12</w:t>
        </w:r>
      </w:fldSimple>
      <w:r>
        <w:t>, Část schéma pro indikaci nabíjení baterie</w:t>
      </w:r>
      <w:bookmarkEnd w:id="28"/>
    </w:p>
    <w:p w14:paraId="2EABB132" w14:textId="5C66279B" w:rsidR="002A5FC6" w:rsidRDefault="002A5FC6" w:rsidP="002A5FC6">
      <w:pPr>
        <w:pStyle w:val="Nadpis2"/>
      </w:pPr>
      <w:bookmarkStart w:id="29" w:name="_Toc153438254"/>
      <w:r>
        <w:t>Deska plošných spojů</w:t>
      </w:r>
      <w:bookmarkEnd w:id="29"/>
    </w:p>
    <w:p w14:paraId="576AE999" w14:textId="6D568C00" w:rsidR="00DD1B54" w:rsidRPr="00DD1B54" w:rsidRDefault="003C3038" w:rsidP="003C3038">
      <w:pPr>
        <w:pStyle w:val="Sta"/>
      </w:pPr>
      <w:r>
        <w:t xml:space="preserve">Desku jsem </w:t>
      </w:r>
      <w:r w:rsidR="00625DEB">
        <w:t xml:space="preserve">stejně jako schéma </w:t>
      </w:r>
      <w:r>
        <w:t>navrhoval v programu EAGLE 7.7.0</w:t>
      </w:r>
      <w:r w:rsidR="00625DEB">
        <w:t xml:space="preserve">. </w:t>
      </w:r>
      <w:r w:rsidR="00D63509">
        <w:t>P</w:t>
      </w:r>
      <w:r w:rsidR="00F42CDD">
        <w:t xml:space="preserve">ři návrhu jsem </w:t>
      </w:r>
      <w:r w:rsidR="003743D3">
        <w:t>m</w:t>
      </w:r>
      <w:r w:rsidR="00671D7B">
        <w:t xml:space="preserve">usel </w:t>
      </w:r>
      <w:r w:rsidR="00F42CDD">
        <w:t>dáva</w:t>
      </w:r>
      <w:r w:rsidR="00671D7B">
        <w:t>t</w:t>
      </w:r>
      <w:r w:rsidR="00F42CDD">
        <w:t xml:space="preserve"> pozor hlavně na rozpoložení součástek</w:t>
      </w:r>
      <w:r w:rsidR="00BC2F2E">
        <w:t>.</w:t>
      </w:r>
      <w:r w:rsidR="00CC6C75">
        <w:t xml:space="preserve"> Dále na </w:t>
      </w:r>
      <w:r w:rsidR="003F4BEF">
        <w:t xml:space="preserve">šířku vodících cest tak, aby </w:t>
      </w:r>
      <w:r w:rsidR="00EB60F2">
        <w:t>v část</w:t>
      </w:r>
      <w:r w:rsidR="00AD19FB">
        <w:t>ech</w:t>
      </w:r>
      <w:r w:rsidR="00BE4DBC">
        <w:t xml:space="preserve">, kde mohou být až desítky voltů </w:t>
      </w:r>
      <w:r w:rsidR="00A56B79">
        <w:t xml:space="preserve">nebyla </w:t>
      </w:r>
      <w:r w:rsidR="00015AB8">
        <w:t xml:space="preserve">příliš </w:t>
      </w:r>
      <w:r w:rsidR="00A56B79">
        <w:t xml:space="preserve">úzká. </w:t>
      </w:r>
      <w:r w:rsidR="00EC2AF8">
        <w:t xml:space="preserve">Jelikož jsem </w:t>
      </w:r>
      <w:r w:rsidR="00990E7A">
        <w:t>desku nechával vyrobit u firmy JLCPCB,</w:t>
      </w:r>
      <w:r w:rsidR="00B37913">
        <w:t xml:space="preserve"> </w:t>
      </w:r>
      <w:r w:rsidR="00520168">
        <w:t>která</w:t>
      </w:r>
      <w:r w:rsidR="00990E7A">
        <w:t xml:space="preserve"> umožňuje výrobu </w:t>
      </w:r>
      <w:r w:rsidR="00720215">
        <w:t xml:space="preserve">oboustranných </w:t>
      </w:r>
      <w:r w:rsidR="00990E7A">
        <w:t>DPS</w:t>
      </w:r>
      <w:r w:rsidR="00720215">
        <w:t>, tak jsem mohl cesty vést</w:t>
      </w:r>
      <w:r w:rsidR="00015AB8">
        <w:t xml:space="preserve"> po obou</w:t>
      </w:r>
      <w:r w:rsidR="00720215">
        <w:t xml:space="preserve"> </w:t>
      </w:r>
      <w:r w:rsidR="00B11836">
        <w:t>stran</w:t>
      </w:r>
      <w:r w:rsidR="00015AB8">
        <w:t>ách</w:t>
      </w:r>
      <w:r w:rsidR="00B11836">
        <w:t>,</w:t>
      </w:r>
      <w:r w:rsidR="00990E7A">
        <w:t xml:space="preserve"> </w:t>
      </w:r>
      <w:r w:rsidR="009B1EED">
        <w:t xml:space="preserve">a to mi celý návrh </w:t>
      </w:r>
      <w:r w:rsidR="00B11836">
        <w:t>hodně ulehčilo.</w:t>
      </w:r>
      <w:r w:rsidR="00AD19FB">
        <w:t xml:space="preserve"> </w:t>
      </w:r>
      <w:r w:rsidR="00766212">
        <w:t>Při návrhu jsem se také snažil, aby byla odděle</w:t>
      </w:r>
      <w:r w:rsidR="00A67C42">
        <w:t>ná silová a řídící část.</w:t>
      </w:r>
      <w:r w:rsidR="004C557F">
        <w:t xml:space="preserve"> </w:t>
      </w:r>
      <w:r w:rsidR="00B74FE5">
        <w:t xml:space="preserve">Na obou stranách desky je také rozlitá měď, která je </w:t>
      </w:r>
      <w:r w:rsidR="00D3525B">
        <w:t xml:space="preserve">připojená na GND. </w:t>
      </w:r>
      <w:r w:rsidR="00E71442">
        <w:t xml:space="preserve">Proto jsem </w:t>
      </w:r>
      <w:r w:rsidR="001160E8">
        <w:t>pro lepší výsledek</w:t>
      </w:r>
      <w:r w:rsidR="00E71442">
        <w:t xml:space="preserve"> následně </w:t>
      </w:r>
      <w:r w:rsidR="00066F34">
        <w:t>na vybraných místech</w:t>
      </w:r>
      <w:r w:rsidR="001160E8">
        <w:t xml:space="preserve"> </w:t>
      </w:r>
      <w:r w:rsidR="00066F34">
        <w:t>přidal řadu prokovů</w:t>
      </w:r>
      <w:r w:rsidR="001160E8">
        <w:t>.</w:t>
      </w:r>
    </w:p>
    <w:p w14:paraId="6F9990DA" w14:textId="49E6A19D" w:rsidR="000F16A4" w:rsidRPr="000F16A4" w:rsidRDefault="007D36F2" w:rsidP="007D36F2">
      <w:pPr>
        <w:pStyle w:val="Nadpis1"/>
      </w:pPr>
      <w:bookmarkStart w:id="30" w:name="_Toc153438255"/>
      <w:r>
        <w:lastRenderedPageBreak/>
        <w:t>Praktická část</w:t>
      </w:r>
      <w:bookmarkEnd w:id="30"/>
    </w:p>
    <w:p w14:paraId="487EE141" w14:textId="0128BC98" w:rsidR="000F13CB" w:rsidRDefault="005258A0" w:rsidP="005258A0">
      <w:pPr>
        <w:pStyle w:val="Nadpis2"/>
      </w:pPr>
      <w:bookmarkStart w:id="31" w:name="_Toc153438256"/>
      <w:r>
        <w:t>Výroba DPS</w:t>
      </w:r>
      <w:bookmarkEnd w:id="31"/>
    </w:p>
    <w:p w14:paraId="7ABAAEA9" w14:textId="27767B41" w:rsidR="005258A0" w:rsidRDefault="00181319" w:rsidP="005258A0">
      <w:pPr>
        <w:pStyle w:val="Sta"/>
      </w:pPr>
      <w:r>
        <w:t xml:space="preserve">Desku jsem nechal vyrobit u </w:t>
      </w:r>
      <w:r w:rsidR="00520168">
        <w:t>společnosti</w:t>
      </w:r>
      <w:r>
        <w:t xml:space="preserve"> </w:t>
      </w:r>
      <w:r w:rsidR="00390AE9">
        <w:t>JLCPCB</w:t>
      </w:r>
      <w:r w:rsidR="00520168">
        <w:t>, což je čínská firma specializována na výrobu desek plošných spojů</w:t>
      </w:r>
      <w:r w:rsidR="00390AE9">
        <w:t xml:space="preserve">. Objednání bylo velmi </w:t>
      </w:r>
      <w:r w:rsidR="00520168">
        <w:t>snadné</w:t>
      </w:r>
      <w:r w:rsidR="00390AE9">
        <w:t xml:space="preserve">, stačilo pouze </w:t>
      </w:r>
      <w:r w:rsidR="00E84FC5">
        <w:t xml:space="preserve">připravit </w:t>
      </w:r>
      <w:r w:rsidR="009D1DFA">
        <w:t xml:space="preserve">Gerber </w:t>
      </w:r>
      <w:r w:rsidR="00E84FC5">
        <w:t xml:space="preserve">soubory a ty nahrát </w:t>
      </w:r>
      <w:r w:rsidR="00DC37DD">
        <w:t>při objednávce</w:t>
      </w:r>
      <w:r w:rsidR="005D13F9">
        <w:t>.</w:t>
      </w:r>
      <w:r w:rsidR="009D1DFA">
        <w:t xml:space="preserve"> To se dalo zvládnout za pár minout za</w:t>
      </w:r>
      <w:r w:rsidR="00DC37DD">
        <w:t xml:space="preserve"> </w:t>
      </w:r>
      <w:r w:rsidR="009D1DFA">
        <w:t xml:space="preserve">pomocí návodu na jejich stránce. </w:t>
      </w:r>
      <w:r w:rsidR="005D13F9">
        <w:t>D</w:t>
      </w:r>
      <w:r w:rsidR="00DC37DD">
        <w:t xml:space="preserve">ále jsem si už mohl vybrat </w:t>
      </w:r>
      <w:r w:rsidR="001D5E1F">
        <w:t>parametry jako</w:t>
      </w:r>
      <w:r w:rsidR="00191D06">
        <w:t xml:space="preserve"> počet desek či jejich barvu.</w:t>
      </w:r>
      <w:r w:rsidR="00B03F64">
        <w:t xml:space="preserve"> </w:t>
      </w:r>
      <w:r w:rsidR="00CC6429">
        <w:t>Výroba pěti desek mě</w:t>
      </w:r>
      <w:r w:rsidR="00066B1C">
        <w:t xml:space="preserve"> </w:t>
      </w:r>
      <w:r w:rsidR="00386A8D">
        <w:t xml:space="preserve">pak </w:t>
      </w:r>
      <w:r w:rsidR="00066B1C">
        <w:t>bez dopravy stála</w:t>
      </w:r>
      <w:r w:rsidR="00E96A85">
        <w:t xml:space="preserve"> něco</w:t>
      </w:r>
      <w:r w:rsidR="00CC6429">
        <w:t xml:space="preserve"> </w:t>
      </w:r>
      <w:r w:rsidR="007E3A01">
        <w:t>okolo 50 Kč.</w:t>
      </w:r>
      <w:r w:rsidR="00D373BC">
        <w:t xml:space="preserve"> </w:t>
      </w:r>
      <w:r w:rsidR="000847C9">
        <w:t xml:space="preserve">Pro výrobu desky u firmy jsem se rozhodl </w:t>
      </w:r>
      <w:r w:rsidR="00674336">
        <w:t>z</w:t>
      </w:r>
      <w:r w:rsidR="00000C84">
        <w:t xml:space="preserve"> několika</w:t>
      </w:r>
      <w:r w:rsidR="00674336">
        <w:t xml:space="preserve"> důvodů</w:t>
      </w:r>
      <w:r w:rsidR="00000C84">
        <w:t xml:space="preserve">. Jeden z </w:t>
      </w:r>
      <w:r w:rsidR="00520168">
        <w:t>nich</w:t>
      </w:r>
      <w:r w:rsidR="00000C84">
        <w:t xml:space="preserve"> byla </w:t>
      </w:r>
      <w:r w:rsidR="00B9376F">
        <w:t xml:space="preserve">určitě </w:t>
      </w:r>
      <w:r w:rsidR="00000C84">
        <w:t xml:space="preserve">kvalita vyrobené desky, následně </w:t>
      </w:r>
      <w:r w:rsidR="00923BB3">
        <w:t xml:space="preserve">možnost </w:t>
      </w:r>
      <w:r w:rsidR="00B9376F">
        <w:t xml:space="preserve">výroby </w:t>
      </w:r>
      <w:r w:rsidR="00923BB3">
        <w:t xml:space="preserve">oboustranné desky a také kvůli její </w:t>
      </w:r>
      <w:r w:rsidR="00B9376F">
        <w:t xml:space="preserve">přívětivé </w:t>
      </w:r>
      <w:r w:rsidR="00923BB3">
        <w:t>pořizovací ceně.</w:t>
      </w:r>
    </w:p>
    <w:p w14:paraId="5DD4E0A7" w14:textId="7E4E804C" w:rsidR="004C1EDF" w:rsidRDefault="002B0410" w:rsidP="002B0410">
      <w:pPr>
        <w:pStyle w:val="Nadpis2"/>
      </w:pPr>
      <w:bookmarkStart w:id="32" w:name="_Toc153438257"/>
      <w:r>
        <w:t>První verze DPS</w:t>
      </w:r>
      <w:bookmarkEnd w:id="32"/>
    </w:p>
    <w:p w14:paraId="31CB3516" w14:textId="78007C25" w:rsidR="002B0410" w:rsidRDefault="00B424B2" w:rsidP="002B0410">
      <w:pPr>
        <w:pStyle w:val="Sta"/>
      </w:pPr>
      <w:r>
        <w:t xml:space="preserve">V první verzi </w:t>
      </w:r>
      <w:r w:rsidR="00461FCA">
        <w:t>jsem</w:t>
      </w:r>
      <w:r>
        <w:t xml:space="preserve"> </w:t>
      </w:r>
      <w:r w:rsidR="00461FCA">
        <w:t xml:space="preserve">udělal několik chyb, které jsem se následně pokusil opravit. Jedna z hlavních chyb bylo špatné přečtení </w:t>
      </w:r>
      <w:r w:rsidR="00AA58D7">
        <w:t xml:space="preserve">datasheetu u stabilizátoru XL4015, kde jsem </w:t>
      </w:r>
      <w:r w:rsidR="0061636A">
        <w:t>si myslel, že ploška na stabilizátoru je zem. T</w:t>
      </w:r>
      <w:r w:rsidR="005357F7">
        <w:t xml:space="preserve">o jsem pak při zkoušce funkčnosti </w:t>
      </w:r>
      <w:r w:rsidR="00EB3F5F">
        <w:t xml:space="preserve">desky </w:t>
      </w:r>
      <w:r w:rsidR="005357F7">
        <w:t>musel napravit</w:t>
      </w:r>
      <w:r w:rsidR="00EB3F5F">
        <w:t xml:space="preserve"> </w:t>
      </w:r>
      <w:r w:rsidR="00AE7424">
        <w:t>oříznutím této plošky</w:t>
      </w:r>
      <w:r w:rsidR="005E7E9D">
        <w:t xml:space="preserve"> v</w:t>
      </w:r>
      <w:r w:rsidR="00D818B2">
        <w:t>yvrtáním prokovů</w:t>
      </w:r>
      <w:r w:rsidR="00AE7424">
        <w:t>. Mezi další chyby patřil</w:t>
      </w:r>
      <w:r w:rsidR="008622CA">
        <w:t xml:space="preserve"> špatný výběr pouzder </w:t>
      </w:r>
      <w:r w:rsidR="005F3C9A">
        <w:t>k součástkám, které jsem chtěl použít.</w:t>
      </w:r>
      <w:r w:rsidR="004230A5">
        <w:t xml:space="preserve"> </w:t>
      </w:r>
      <w:r w:rsidR="006F2741">
        <w:t>To však pro první test tolik nevadilo.</w:t>
      </w:r>
      <w:r w:rsidR="005F3C9A">
        <w:t xml:space="preserve"> </w:t>
      </w:r>
      <w:r w:rsidR="00AF6ECA">
        <w:t xml:space="preserve">Dále jsem se na základě měření rozhodl rozšířit zapojení </w:t>
      </w:r>
      <w:r w:rsidR="00512267">
        <w:t>o dva kondenzátory s větší kapacitou pro menší výsledný zvlnění.</w:t>
      </w:r>
      <w:r w:rsidR="00D818B2">
        <w:t xml:space="preserve"> </w:t>
      </w:r>
      <w:r w:rsidR="00B04BE5">
        <w:t xml:space="preserve">Mezi další úpravy desky patři přidání </w:t>
      </w:r>
      <w:r w:rsidR="00A02C68">
        <w:t>možnosti vyvedení potenciometrů mimo desku</w:t>
      </w:r>
      <w:r w:rsidR="00E64DEB">
        <w:t xml:space="preserve"> a použití větších svorek na vstupu a výstupu</w:t>
      </w:r>
      <w:r w:rsidR="00A02C68">
        <w:t xml:space="preserve">. </w:t>
      </w:r>
      <w:r w:rsidR="00D818B2">
        <w:t xml:space="preserve">Pak jsem už jen upravil maličkosti jako je popis </w:t>
      </w:r>
      <w:r w:rsidR="00B81E37">
        <w:t>součástek</w:t>
      </w:r>
      <w:r w:rsidR="00A02C68">
        <w:t xml:space="preserve"> a </w:t>
      </w:r>
      <w:r w:rsidR="006D42D9">
        <w:t>přidal díry na rozích desky pro případné připevnění do krabičky.</w:t>
      </w:r>
    </w:p>
    <w:p w14:paraId="71FDA146" w14:textId="77777777" w:rsidR="00AE6BD3" w:rsidRDefault="00D94EEC" w:rsidP="00AE6BD3">
      <w:pPr>
        <w:pStyle w:val="ObrzekvMP"/>
        <w:keepNext/>
      </w:pPr>
      <w:r>
        <w:rPr>
          <w:noProof/>
        </w:rPr>
        <w:drawing>
          <wp:inline distT="0" distB="0" distL="0" distR="0" wp14:anchorId="428D01FE" wp14:editId="71BE812E">
            <wp:extent cx="3223260" cy="2621741"/>
            <wp:effectExtent l="0" t="0" r="0" b="7620"/>
            <wp:docPr id="1247624406" name="Obrázek 6" descr="Obsah obrázku obvod, Elektronické inženýrství, Elektronická součástka, elektron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24406" name="Obrázek 6" descr="Obsah obrázku obvod, Elektronické inženýrství, Elektronická součástka, elektronika&#10;&#10;Popis byl vytvořen automaticky"/>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33385" cy="2629976"/>
                    </a:xfrm>
                    <a:prstGeom prst="rect">
                      <a:avLst/>
                    </a:prstGeom>
                  </pic:spPr>
                </pic:pic>
              </a:graphicData>
            </a:graphic>
          </wp:inline>
        </w:drawing>
      </w:r>
    </w:p>
    <w:p w14:paraId="7C7B392E" w14:textId="6814A565" w:rsidR="00D94EEC" w:rsidRPr="002B0410" w:rsidRDefault="00AE6BD3" w:rsidP="00AE6BD3">
      <w:pPr>
        <w:pStyle w:val="Titulek"/>
      </w:pPr>
      <w:bookmarkStart w:id="33" w:name="_Toc153449070"/>
      <w:r>
        <w:t xml:space="preserve">Obrázek </w:t>
      </w:r>
      <w:fldSimple w:instr=" SEQ Obrázek \* ARABIC ">
        <w:r>
          <w:rPr>
            <w:noProof/>
          </w:rPr>
          <w:t>13</w:t>
        </w:r>
      </w:fldSimple>
      <w:r>
        <w:t>, Neosazená první verze DPS</w:t>
      </w:r>
      <w:bookmarkEnd w:id="33"/>
    </w:p>
    <w:p w14:paraId="6A78D536" w14:textId="77777777" w:rsidR="0023432B" w:rsidRDefault="00440DE5" w:rsidP="00440DE5">
      <w:pPr>
        <w:pStyle w:val="Neslovannadpis"/>
      </w:pPr>
      <w:bookmarkStart w:id="34" w:name="_Toc86047603"/>
      <w:bookmarkStart w:id="35" w:name="_Toc86055210"/>
      <w:bookmarkStart w:id="36" w:name="_Toc153438258"/>
      <w:r>
        <w:lastRenderedPageBreak/>
        <w:t>Závěr</w:t>
      </w:r>
      <w:bookmarkEnd w:id="34"/>
      <w:bookmarkEnd w:id="35"/>
      <w:bookmarkEnd w:id="36"/>
    </w:p>
    <w:p w14:paraId="38985587" w14:textId="77777777" w:rsidR="001E67F6" w:rsidRDefault="00440DE5" w:rsidP="00F96D91">
      <w:r>
        <w:t>Tak jsem se dostal až na konec.</w:t>
      </w:r>
    </w:p>
    <w:p w14:paraId="4715FEE0" w14:textId="77777777" w:rsidR="006F508F" w:rsidRDefault="006F508F" w:rsidP="00440DE5">
      <w:pPr>
        <w:pStyle w:val="Neslovannadpis"/>
      </w:pPr>
      <w:bookmarkStart w:id="37" w:name="_Toc86047604"/>
      <w:bookmarkStart w:id="38" w:name="_Toc86055211"/>
      <w:bookmarkStart w:id="39" w:name="_Toc153438259"/>
      <w:r>
        <w:lastRenderedPageBreak/>
        <w:t>Seznam zkratek a odborných výrazů</w:t>
      </w:r>
      <w:bookmarkEnd w:id="37"/>
      <w:bookmarkEnd w:id="38"/>
      <w:bookmarkEnd w:id="39"/>
    </w:p>
    <w:p w14:paraId="074D4DB3" w14:textId="77777777" w:rsidR="002225C4" w:rsidRPr="002225C4" w:rsidRDefault="002225C4" w:rsidP="002225C4">
      <w:pPr>
        <w:pStyle w:val="Sta"/>
        <w:rPr>
          <w:lang w:eastAsia="en-US"/>
        </w:rPr>
      </w:pPr>
    </w:p>
    <w:p w14:paraId="2EBF3159" w14:textId="77777777" w:rsidR="00440DE5" w:rsidRDefault="00440DE5" w:rsidP="00440DE5">
      <w:pPr>
        <w:pStyle w:val="Neslovannadpis"/>
      </w:pPr>
      <w:bookmarkStart w:id="40" w:name="_Toc86047605"/>
      <w:bookmarkStart w:id="41" w:name="_Toc86055212"/>
      <w:bookmarkStart w:id="42" w:name="_Toc153438260"/>
      <w:r>
        <w:lastRenderedPageBreak/>
        <w:t>Seznam obrázků</w:t>
      </w:r>
      <w:bookmarkEnd w:id="40"/>
      <w:bookmarkEnd w:id="41"/>
      <w:bookmarkEnd w:id="42"/>
    </w:p>
    <w:p w14:paraId="75122671" w14:textId="6AD02AF0" w:rsidR="00AE6BD3" w:rsidRDefault="0055622D">
      <w:pPr>
        <w:pStyle w:val="Seznamobrzk"/>
        <w:tabs>
          <w:tab w:val="right" w:leader="dot" w:pos="9062"/>
        </w:tabs>
        <w:rPr>
          <w:rFonts w:eastAsiaTheme="minorEastAsia"/>
          <w:noProof/>
          <w:kern w:val="2"/>
          <w:sz w:val="22"/>
          <w:lang w:eastAsia="cs-CZ"/>
          <w14:ligatures w14:val="standardContextual"/>
        </w:rPr>
      </w:pPr>
      <w:r>
        <w:fldChar w:fldCharType="begin"/>
      </w:r>
      <w:r>
        <w:instrText xml:space="preserve"> TOC \h \z \c "Obrázek" </w:instrText>
      </w:r>
      <w:r>
        <w:fldChar w:fldCharType="separate"/>
      </w:r>
      <w:hyperlink w:anchor="_Toc153449058" w:history="1">
        <w:r w:rsidR="00AE6BD3" w:rsidRPr="00B62289">
          <w:rPr>
            <w:rStyle w:val="Hypertextovodkaz"/>
            <w:noProof/>
          </w:rPr>
          <w:t>Obrázek 1, Schématická značka transformátoru</w:t>
        </w:r>
        <w:r w:rsidR="00AE6BD3">
          <w:rPr>
            <w:noProof/>
            <w:webHidden/>
          </w:rPr>
          <w:tab/>
        </w:r>
        <w:r w:rsidR="00AE6BD3">
          <w:rPr>
            <w:noProof/>
            <w:webHidden/>
          </w:rPr>
          <w:fldChar w:fldCharType="begin"/>
        </w:r>
        <w:r w:rsidR="00AE6BD3">
          <w:rPr>
            <w:noProof/>
            <w:webHidden/>
          </w:rPr>
          <w:instrText xml:space="preserve"> PAGEREF _Toc153449058 \h </w:instrText>
        </w:r>
        <w:r w:rsidR="00AE6BD3">
          <w:rPr>
            <w:noProof/>
            <w:webHidden/>
          </w:rPr>
        </w:r>
        <w:r w:rsidR="00AE6BD3">
          <w:rPr>
            <w:noProof/>
            <w:webHidden/>
          </w:rPr>
          <w:fldChar w:fldCharType="separate"/>
        </w:r>
        <w:r w:rsidR="00AE6BD3">
          <w:rPr>
            <w:noProof/>
            <w:webHidden/>
          </w:rPr>
          <w:t>2</w:t>
        </w:r>
        <w:r w:rsidR="00AE6BD3">
          <w:rPr>
            <w:noProof/>
            <w:webHidden/>
          </w:rPr>
          <w:fldChar w:fldCharType="end"/>
        </w:r>
      </w:hyperlink>
    </w:p>
    <w:p w14:paraId="5459B8AE" w14:textId="42BD569B" w:rsidR="00AE6BD3" w:rsidRDefault="00AE6BD3">
      <w:pPr>
        <w:pStyle w:val="Seznamobrzk"/>
        <w:tabs>
          <w:tab w:val="right" w:leader="dot" w:pos="9062"/>
        </w:tabs>
        <w:rPr>
          <w:rFonts w:eastAsiaTheme="minorEastAsia"/>
          <w:noProof/>
          <w:kern w:val="2"/>
          <w:sz w:val="22"/>
          <w:lang w:eastAsia="cs-CZ"/>
          <w14:ligatures w14:val="standardContextual"/>
        </w:rPr>
      </w:pPr>
      <w:hyperlink w:anchor="_Toc153449059" w:history="1">
        <w:r w:rsidRPr="00B62289">
          <w:rPr>
            <w:rStyle w:val="Hypertextovodkaz"/>
            <w:noProof/>
          </w:rPr>
          <w:t>Obrázek 2, Schéma zapojení jednocestného usměrňovače, zobrazení napětí na zátěži</w:t>
        </w:r>
        <w:r>
          <w:rPr>
            <w:noProof/>
            <w:webHidden/>
          </w:rPr>
          <w:tab/>
        </w:r>
        <w:r>
          <w:rPr>
            <w:noProof/>
            <w:webHidden/>
          </w:rPr>
          <w:fldChar w:fldCharType="begin"/>
        </w:r>
        <w:r>
          <w:rPr>
            <w:noProof/>
            <w:webHidden/>
          </w:rPr>
          <w:instrText xml:space="preserve"> PAGEREF _Toc153449059 \h </w:instrText>
        </w:r>
        <w:r>
          <w:rPr>
            <w:noProof/>
            <w:webHidden/>
          </w:rPr>
        </w:r>
        <w:r>
          <w:rPr>
            <w:noProof/>
            <w:webHidden/>
          </w:rPr>
          <w:fldChar w:fldCharType="separate"/>
        </w:r>
        <w:r>
          <w:rPr>
            <w:noProof/>
            <w:webHidden/>
          </w:rPr>
          <w:t>3</w:t>
        </w:r>
        <w:r>
          <w:rPr>
            <w:noProof/>
            <w:webHidden/>
          </w:rPr>
          <w:fldChar w:fldCharType="end"/>
        </w:r>
      </w:hyperlink>
    </w:p>
    <w:p w14:paraId="110EE054" w14:textId="7A68961B" w:rsidR="00AE6BD3" w:rsidRDefault="00AE6BD3">
      <w:pPr>
        <w:pStyle w:val="Seznamobrzk"/>
        <w:tabs>
          <w:tab w:val="right" w:leader="dot" w:pos="9062"/>
        </w:tabs>
        <w:rPr>
          <w:rFonts w:eastAsiaTheme="minorEastAsia"/>
          <w:noProof/>
          <w:kern w:val="2"/>
          <w:sz w:val="22"/>
          <w:lang w:eastAsia="cs-CZ"/>
          <w14:ligatures w14:val="standardContextual"/>
        </w:rPr>
      </w:pPr>
      <w:hyperlink w:anchor="_Toc153449060" w:history="1">
        <w:r w:rsidRPr="00B62289">
          <w:rPr>
            <w:rStyle w:val="Hypertextovodkaz"/>
            <w:noProof/>
          </w:rPr>
          <w:t>Obrázek 3, Schéma zapojení dvoucestného usměrňovače, zobrazení napětí na zátěži</w:t>
        </w:r>
        <w:r>
          <w:rPr>
            <w:noProof/>
            <w:webHidden/>
          </w:rPr>
          <w:tab/>
        </w:r>
        <w:r>
          <w:rPr>
            <w:noProof/>
            <w:webHidden/>
          </w:rPr>
          <w:fldChar w:fldCharType="begin"/>
        </w:r>
        <w:r>
          <w:rPr>
            <w:noProof/>
            <w:webHidden/>
          </w:rPr>
          <w:instrText xml:space="preserve"> PAGEREF _Toc153449060 \h </w:instrText>
        </w:r>
        <w:r>
          <w:rPr>
            <w:noProof/>
            <w:webHidden/>
          </w:rPr>
        </w:r>
        <w:r>
          <w:rPr>
            <w:noProof/>
            <w:webHidden/>
          </w:rPr>
          <w:fldChar w:fldCharType="separate"/>
        </w:r>
        <w:r>
          <w:rPr>
            <w:noProof/>
            <w:webHidden/>
          </w:rPr>
          <w:t>3</w:t>
        </w:r>
        <w:r>
          <w:rPr>
            <w:noProof/>
            <w:webHidden/>
          </w:rPr>
          <w:fldChar w:fldCharType="end"/>
        </w:r>
      </w:hyperlink>
    </w:p>
    <w:p w14:paraId="02C0A653" w14:textId="5749BBF2" w:rsidR="00AE6BD3" w:rsidRDefault="00AE6BD3">
      <w:pPr>
        <w:pStyle w:val="Seznamobrzk"/>
        <w:tabs>
          <w:tab w:val="right" w:leader="dot" w:pos="9062"/>
        </w:tabs>
        <w:rPr>
          <w:rFonts w:eastAsiaTheme="minorEastAsia"/>
          <w:noProof/>
          <w:kern w:val="2"/>
          <w:sz w:val="22"/>
          <w:lang w:eastAsia="cs-CZ"/>
          <w14:ligatures w14:val="standardContextual"/>
        </w:rPr>
      </w:pPr>
      <w:hyperlink w:anchor="_Toc153449061" w:history="1">
        <w:r w:rsidRPr="00B62289">
          <w:rPr>
            <w:rStyle w:val="Hypertextovodkaz"/>
            <w:noProof/>
          </w:rPr>
          <w:t>Obrázek 4, Schéma zapojení můstkového usměrňovače, zobrazení napětí na zátěži</w:t>
        </w:r>
        <w:r>
          <w:rPr>
            <w:noProof/>
            <w:webHidden/>
          </w:rPr>
          <w:tab/>
        </w:r>
        <w:r>
          <w:rPr>
            <w:noProof/>
            <w:webHidden/>
          </w:rPr>
          <w:fldChar w:fldCharType="begin"/>
        </w:r>
        <w:r>
          <w:rPr>
            <w:noProof/>
            <w:webHidden/>
          </w:rPr>
          <w:instrText xml:space="preserve"> PAGEREF _Toc153449061 \h </w:instrText>
        </w:r>
        <w:r>
          <w:rPr>
            <w:noProof/>
            <w:webHidden/>
          </w:rPr>
        </w:r>
        <w:r>
          <w:rPr>
            <w:noProof/>
            <w:webHidden/>
          </w:rPr>
          <w:fldChar w:fldCharType="separate"/>
        </w:r>
        <w:r>
          <w:rPr>
            <w:noProof/>
            <w:webHidden/>
          </w:rPr>
          <w:t>4</w:t>
        </w:r>
        <w:r>
          <w:rPr>
            <w:noProof/>
            <w:webHidden/>
          </w:rPr>
          <w:fldChar w:fldCharType="end"/>
        </w:r>
      </w:hyperlink>
    </w:p>
    <w:p w14:paraId="33B96D49" w14:textId="6F0E1453" w:rsidR="00AE6BD3" w:rsidRDefault="00AE6BD3">
      <w:pPr>
        <w:pStyle w:val="Seznamobrzk"/>
        <w:tabs>
          <w:tab w:val="right" w:leader="dot" w:pos="9062"/>
        </w:tabs>
        <w:rPr>
          <w:rFonts w:eastAsiaTheme="minorEastAsia"/>
          <w:noProof/>
          <w:kern w:val="2"/>
          <w:sz w:val="22"/>
          <w:lang w:eastAsia="cs-CZ"/>
          <w14:ligatures w14:val="standardContextual"/>
        </w:rPr>
      </w:pPr>
      <w:hyperlink w:anchor="_Toc153449062" w:history="1">
        <w:r w:rsidRPr="00B62289">
          <w:rPr>
            <w:rStyle w:val="Hypertextovodkaz"/>
            <w:noProof/>
          </w:rPr>
          <w:t>Obrázek 5, Zapojení můstkového usměrňovače s kondenzátorem 470uF, zobrazení napětí na zátěži</w:t>
        </w:r>
        <w:r>
          <w:rPr>
            <w:noProof/>
            <w:webHidden/>
          </w:rPr>
          <w:tab/>
        </w:r>
        <w:r>
          <w:rPr>
            <w:noProof/>
            <w:webHidden/>
          </w:rPr>
          <w:fldChar w:fldCharType="begin"/>
        </w:r>
        <w:r>
          <w:rPr>
            <w:noProof/>
            <w:webHidden/>
          </w:rPr>
          <w:instrText xml:space="preserve"> PAGEREF _Toc153449062 \h </w:instrText>
        </w:r>
        <w:r>
          <w:rPr>
            <w:noProof/>
            <w:webHidden/>
          </w:rPr>
        </w:r>
        <w:r>
          <w:rPr>
            <w:noProof/>
            <w:webHidden/>
          </w:rPr>
          <w:fldChar w:fldCharType="separate"/>
        </w:r>
        <w:r>
          <w:rPr>
            <w:noProof/>
            <w:webHidden/>
          </w:rPr>
          <w:t>4</w:t>
        </w:r>
        <w:r>
          <w:rPr>
            <w:noProof/>
            <w:webHidden/>
          </w:rPr>
          <w:fldChar w:fldCharType="end"/>
        </w:r>
      </w:hyperlink>
    </w:p>
    <w:p w14:paraId="6BA246A9" w14:textId="2546C489" w:rsidR="00AE6BD3" w:rsidRDefault="00AE6BD3">
      <w:pPr>
        <w:pStyle w:val="Seznamobrzk"/>
        <w:tabs>
          <w:tab w:val="right" w:leader="dot" w:pos="9062"/>
        </w:tabs>
        <w:rPr>
          <w:rFonts w:eastAsiaTheme="minorEastAsia"/>
          <w:noProof/>
          <w:kern w:val="2"/>
          <w:sz w:val="22"/>
          <w:lang w:eastAsia="cs-CZ"/>
          <w14:ligatures w14:val="standardContextual"/>
        </w:rPr>
      </w:pPr>
      <w:hyperlink w:anchor="_Toc153449063" w:history="1">
        <w:r w:rsidRPr="00B62289">
          <w:rPr>
            <w:rStyle w:val="Hypertextovodkaz"/>
            <w:noProof/>
          </w:rPr>
          <w:t>Obrázek 6, Zapojení stabilizátoru se Zenerovou diodou</w:t>
        </w:r>
        <w:r>
          <w:rPr>
            <w:noProof/>
            <w:webHidden/>
          </w:rPr>
          <w:tab/>
        </w:r>
        <w:r>
          <w:rPr>
            <w:noProof/>
            <w:webHidden/>
          </w:rPr>
          <w:fldChar w:fldCharType="begin"/>
        </w:r>
        <w:r>
          <w:rPr>
            <w:noProof/>
            <w:webHidden/>
          </w:rPr>
          <w:instrText xml:space="preserve"> PAGEREF _Toc153449063 \h </w:instrText>
        </w:r>
        <w:r>
          <w:rPr>
            <w:noProof/>
            <w:webHidden/>
          </w:rPr>
        </w:r>
        <w:r>
          <w:rPr>
            <w:noProof/>
            <w:webHidden/>
          </w:rPr>
          <w:fldChar w:fldCharType="separate"/>
        </w:r>
        <w:r>
          <w:rPr>
            <w:noProof/>
            <w:webHidden/>
          </w:rPr>
          <w:t>5</w:t>
        </w:r>
        <w:r>
          <w:rPr>
            <w:noProof/>
            <w:webHidden/>
          </w:rPr>
          <w:fldChar w:fldCharType="end"/>
        </w:r>
      </w:hyperlink>
    </w:p>
    <w:p w14:paraId="4B7DBAA1" w14:textId="3CF316C4" w:rsidR="00AE6BD3" w:rsidRDefault="00AE6BD3">
      <w:pPr>
        <w:pStyle w:val="Seznamobrzk"/>
        <w:tabs>
          <w:tab w:val="right" w:leader="dot" w:pos="9062"/>
        </w:tabs>
        <w:rPr>
          <w:rFonts w:eastAsiaTheme="minorEastAsia"/>
          <w:noProof/>
          <w:kern w:val="2"/>
          <w:sz w:val="22"/>
          <w:lang w:eastAsia="cs-CZ"/>
          <w14:ligatures w14:val="standardContextual"/>
        </w:rPr>
      </w:pPr>
      <w:hyperlink w:anchor="_Toc153449064" w:history="1">
        <w:r w:rsidRPr="00B62289">
          <w:rPr>
            <w:rStyle w:val="Hypertextovodkaz"/>
            <w:noProof/>
          </w:rPr>
          <w:t>Obrázek 7, Blokové schéma spínaného zdroje</w:t>
        </w:r>
        <w:r>
          <w:rPr>
            <w:noProof/>
            <w:webHidden/>
          </w:rPr>
          <w:tab/>
        </w:r>
        <w:r>
          <w:rPr>
            <w:noProof/>
            <w:webHidden/>
          </w:rPr>
          <w:fldChar w:fldCharType="begin"/>
        </w:r>
        <w:r>
          <w:rPr>
            <w:noProof/>
            <w:webHidden/>
          </w:rPr>
          <w:instrText xml:space="preserve"> PAGEREF _Toc153449064 \h </w:instrText>
        </w:r>
        <w:r>
          <w:rPr>
            <w:noProof/>
            <w:webHidden/>
          </w:rPr>
        </w:r>
        <w:r>
          <w:rPr>
            <w:noProof/>
            <w:webHidden/>
          </w:rPr>
          <w:fldChar w:fldCharType="separate"/>
        </w:r>
        <w:r>
          <w:rPr>
            <w:noProof/>
            <w:webHidden/>
          </w:rPr>
          <w:t>7</w:t>
        </w:r>
        <w:r>
          <w:rPr>
            <w:noProof/>
            <w:webHidden/>
          </w:rPr>
          <w:fldChar w:fldCharType="end"/>
        </w:r>
      </w:hyperlink>
    </w:p>
    <w:p w14:paraId="316D886F" w14:textId="3159467C" w:rsidR="00AE6BD3" w:rsidRDefault="00AE6BD3">
      <w:pPr>
        <w:pStyle w:val="Seznamobrzk"/>
        <w:tabs>
          <w:tab w:val="right" w:leader="dot" w:pos="9062"/>
        </w:tabs>
        <w:rPr>
          <w:rFonts w:eastAsiaTheme="minorEastAsia"/>
          <w:noProof/>
          <w:kern w:val="2"/>
          <w:sz w:val="22"/>
          <w:lang w:eastAsia="cs-CZ"/>
          <w14:ligatures w14:val="standardContextual"/>
        </w:rPr>
      </w:pPr>
      <w:hyperlink w:anchor="_Toc153449065" w:history="1">
        <w:r w:rsidRPr="00B62289">
          <w:rPr>
            <w:rStyle w:val="Hypertextovodkaz"/>
            <w:noProof/>
          </w:rPr>
          <w:t>Obrázek 8, Vstupní část schéma</w:t>
        </w:r>
        <w:r>
          <w:rPr>
            <w:noProof/>
            <w:webHidden/>
          </w:rPr>
          <w:tab/>
        </w:r>
        <w:r>
          <w:rPr>
            <w:noProof/>
            <w:webHidden/>
          </w:rPr>
          <w:fldChar w:fldCharType="begin"/>
        </w:r>
        <w:r>
          <w:rPr>
            <w:noProof/>
            <w:webHidden/>
          </w:rPr>
          <w:instrText xml:space="preserve"> PAGEREF _Toc153449065 \h </w:instrText>
        </w:r>
        <w:r>
          <w:rPr>
            <w:noProof/>
            <w:webHidden/>
          </w:rPr>
        </w:r>
        <w:r>
          <w:rPr>
            <w:noProof/>
            <w:webHidden/>
          </w:rPr>
          <w:fldChar w:fldCharType="separate"/>
        </w:r>
        <w:r>
          <w:rPr>
            <w:noProof/>
            <w:webHidden/>
          </w:rPr>
          <w:t>8</w:t>
        </w:r>
        <w:r>
          <w:rPr>
            <w:noProof/>
            <w:webHidden/>
          </w:rPr>
          <w:fldChar w:fldCharType="end"/>
        </w:r>
      </w:hyperlink>
    </w:p>
    <w:p w14:paraId="5217CAE9" w14:textId="0792BBFC" w:rsidR="00AE6BD3" w:rsidRDefault="00AE6BD3">
      <w:pPr>
        <w:pStyle w:val="Seznamobrzk"/>
        <w:tabs>
          <w:tab w:val="right" w:leader="dot" w:pos="9062"/>
        </w:tabs>
        <w:rPr>
          <w:rFonts w:eastAsiaTheme="minorEastAsia"/>
          <w:noProof/>
          <w:kern w:val="2"/>
          <w:sz w:val="22"/>
          <w:lang w:eastAsia="cs-CZ"/>
          <w14:ligatures w14:val="standardContextual"/>
        </w:rPr>
      </w:pPr>
      <w:hyperlink w:anchor="_Toc153449066" w:history="1">
        <w:r w:rsidRPr="00B62289">
          <w:rPr>
            <w:rStyle w:val="Hypertextovodkaz"/>
            <w:noProof/>
          </w:rPr>
          <w:t>Obrázek 9, Část schéma pro omezení proudu</w:t>
        </w:r>
        <w:r>
          <w:rPr>
            <w:noProof/>
            <w:webHidden/>
          </w:rPr>
          <w:tab/>
        </w:r>
        <w:r>
          <w:rPr>
            <w:noProof/>
            <w:webHidden/>
          </w:rPr>
          <w:fldChar w:fldCharType="begin"/>
        </w:r>
        <w:r>
          <w:rPr>
            <w:noProof/>
            <w:webHidden/>
          </w:rPr>
          <w:instrText xml:space="preserve"> PAGEREF _Toc153449066 \h </w:instrText>
        </w:r>
        <w:r>
          <w:rPr>
            <w:noProof/>
            <w:webHidden/>
          </w:rPr>
        </w:r>
        <w:r>
          <w:rPr>
            <w:noProof/>
            <w:webHidden/>
          </w:rPr>
          <w:fldChar w:fldCharType="separate"/>
        </w:r>
        <w:r>
          <w:rPr>
            <w:noProof/>
            <w:webHidden/>
          </w:rPr>
          <w:t>9</w:t>
        </w:r>
        <w:r>
          <w:rPr>
            <w:noProof/>
            <w:webHidden/>
          </w:rPr>
          <w:fldChar w:fldCharType="end"/>
        </w:r>
      </w:hyperlink>
    </w:p>
    <w:p w14:paraId="75D03C82" w14:textId="2296E63E" w:rsidR="00AE6BD3" w:rsidRDefault="00AE6BD3">
      <w:pPr>
        <w:pStyle w:val="Seznamobrzk"/>
        <w:tabs>
          <w:tab w:val="right" w:leader="dot" w:pos="9062"/>
        </w:tabs>
        <w:rPr>
          <w:rFonts w:eastAsiaTheme="minorEastAsia"/>
          <w:noProof/>
          <w:kern w:val="2"/>
          <w:sz w:val="22"/>
          <w:lang w:eastAsia="cs-CZ"/>
          <w14:ligatures w14:val="standardContextual"/>
        </w:rPr>
      </w:pPr>
      <w:hyperlink w:anchor="_Toc153449067" w:history="1">
        <w:r w:rsidRPr="00B62289">
          <w:rPr>
            <w:rStyle w:val="Hypertextovodkaz"/>
            <w:noProof/>
          </w:rPr>
          <w:t>Obrázek 10, Zapojení komparátoru</w:t>
        </w:r>
        <w:r>
          <w:rPr>
            <w:noProof/>
            <w:webHidden/>
          </w:rPr>
          <w:tab/>
        </w:r>
        <w:r>
          <w:rPr>
            <w:noProof/>
            <w:webHidden/>
          </w:rPr>
          <w:fldChar w:fldCharType="begin"/>
        </w:r>
        <w:r>
          <w:rPr>
            <w:noProof/>
            <w:webHidden/>
          </w:rPr>
          <w:instrText xml:space="preserve"> PAGEREF _Toc153449067 \h </w:instrText>
        </w:r>
        <w:r>
          <w:rPr>
            <w:noProof/>
            <w:webHidden/>
          </w:rPr>
        </w:r>
        <w:r>
          <w:rPr>
            <w:noProof/>
            <w:webHidden/>
          </w:rPr>
          <w:fldChar w:fldCharType="separate"/>
        </w:r>
        <w:r>
          <w:rPr>
            <w:noProof/>
            <w:webHidden/>
          </w:rPr>
          <w:t>9</w:t>
        </w:r>
        <w:r>
          <w:rPr>
            <w:noProof/>
            <w:webHidden/>
          </w:rPr>
          <w:fldChar w:fldCharType="end"/>
        </w:r>
      </w:hyperlink>
    </w:p>
    <w:p w14:paraId="50AE4EB2" w14:textId="2817FC4F" w:rsidR="00AE6BD3" w:rsidRDefault="00AE6BD3">
      <w:pPr>
        <w:pStyle w:val="Seznamobrzk"/>
        <w:tabs>
          <w:tab w:val="right" w:leader="dot" w:pos="9062"/>
        </w:tabs>
        <w:rPr>
          <w:rFonts w:eastAsiaTheme="minorEastAsia"/>
          <w:noProof/>
          <w:kern w:val="2"/>
          <w:sz w:val="22"/>
          <w:lang w:eastAsia="cs-CZ"/>
          <w14:ligatures w14:val="standardContextual"/>
        </w:rPr>
      </w:pPr>
      <w:hyperlink w:anchor="_Toc153449068" w:history="1">
        <w:r w:rsidRPr="00B62289">
          <w:rPr>
            <w:rStyle w:val="Hypertextovodkaz"/>
            <w:noProof/>
          </w:rPr>
          <w:t>Obrázek 11, Část schéma pro regulaci napětí</w:t>
        </w:r>
        <w:r>
          <w:rPr>
            <w:noProof/>
            <w:webHidden/>
          </w:rPr>
          <w:tab/>
        </w:r>
        <w:r>
          <w:rPr>
            <w:noProof/>
            <w:webHidden/>
          </w:rPr>
          <w:fldChar w:fldCharType="begin"/>
        </w:r>
        <w:r>
          <w:rPr>
            <w:noProof/>
            <w:webHidden/>
          </w:rPr>
          <w:instrText xml:space="preserve"> PAGEREF _Toc153449068 \h </w:instrText>
        </w:r>
        <w:r>
          <w:rPr>
            <w:noProof/>
            <w:webHidden/>
          </w:rPr>
        </w:r>
        <w:r>
          <w:rPr>
            <w:noProof/>
            <w:webHidden/>
          </w:rPr>
          <w:fldChar w:fldCharType="separate"/>
        </w:r>
        <w:r>
          <w:rPr>
            <w:noProof/>
            <w:webHidden/>
          </w:rPr>
          <w:t>10</w:t>
        </w:r>
        <w:r>
          <w:rPr>
            <w:noProof/>
            <w:webHidden/>
          </w:rPr>
          <w:fldChar w:fldCharType="end"/>
        </w:r>
      </w:hyperlink>
    </w:p>
    <w:p w14:paraId="4A0DEC16" w14:textId="6DEE1344" w:rsidR="00AE6BD3" w:rsidRDefault="00AE6BD3">
      <w:pPr>
        <w:pStyle w:val="Seznamobrzk"/>
        <w:tabs>
          <w:tab w:val="right" w:leader="dot" w:pos="9062"/>
        </w:tabs>
        <w:rPr>
          <w:rFonts w:eastAsiaTheme="minorEastAsia"/>
          <w:noProof/>
          <w:kern w:val="2"/>
          <w:sz w:val="22"/>
          <w:lang w:eastAsia="cs-CZ"/>
          <w14:ligatures w14:val="standardContextual"/>
        </w:rPr>
      </w:pPr>
      <w:hyperlink w:anchor="_Toc153449069" w:history="1">
        <w:r w:rsidRPr="00B62289">
          <w:rPr>
            <w:rStyle w:val="Hypertextovodkaz"/>
            <w:noProof/>
          </w:rPr>
          <w:t>Obrázek 12, Část schéma pro indikaci nabíjení baterie</w:t>
        </w:r>
        <w:r>
          <w:rPr>
            <w:noProof/>
            <w:webHidden/>
          </w:rPr>
          <w:tab/>
        </w:r>
        <w:r>
          <w:rPr>
            <w:noProof/>
            <w:webHidden/>
          </w:rPr>
          <w:fldChar w:fldCharType="begin"/>
        </w:r>
        <w:r>
          <w:rPr>
            <w:noProof/>
            <w:webHidden/>
          </w:rPr>
          <w:instrText xml:space="preserve"> PAGEREF _Toc153449069 \h </w:instrText>
        </w:r>
        <w:r>
          <w:rPr>
            <w:noProof/>
            <w:webHidden/>
          </w:rPr>
        </w:r>
        <w:r>
          <w:rPr>
            <w:noProof/>
            <w:webHidden/>
          </w:rPr>
          <w:fldChar w:fldCharType="separate"/>
        </w:r>
        <w:r>
          <w:rPr>
            <w:noProof/>
            <w:webHidden/>
          </w:rPr>
          <w:t>10</w:t>
        </w:r>
        <w:r>
          <w:rPr>
            <w:noProof/>
            <w:webHidden/>
          </w:rPr>
          <w:fldChar w:fldCharType="end"/>
        </w:r>
      </w:hyperlink>
    </w:p>
    <w:p w14:paraId="1326F7A3" w14:textId="519BF14C" w:rsidR="00AE6BD3" w:rsidRDefault="00AE6BD3">
      <w:pPr>
        <w:pStyle w:val="Seznamobrzk"/>
        <w:tabs>
          <w:tab w:val="right" w:leader="dot" w:pos="9062"/>
        </w:tabs>
        <w:rPr>
          <w:rFonts w:eastAsiaTheme="minorEastAsia"/>
          <w:noProof/>
          <w:kern w:val="2"/>
          <w:sz w:val="22"/>
          <w:lang w:eastAsia="cs-CZ"/>
          <w14:ligatures w14:val="standardContextual"/>
        </w:rPr>
      </w:pPr>
      <w:hyperlink w:anchor="_Toc153449070" w:history="1">
        <w:r w:rsidRPr="00B62289">
          <w:rPr>
            <w:rStyle w:val="Hypertextovodkaz"/>
            <w:noProof/>
          </w:rPr>
          <w:t>Obrázek 13, První verze DPS</w:t>
        </w:r>
        <w:r>
          <w:rPr>
            <w:noProof/>
            <w:webHidden/>
          </w:rPr>
          <w:tab/>
        </w:r>
        <w:r>
          <w:rPr>
            <w:noProof/>
            <w:webHidden/>
          </w:rPr>
          <w:fldChar w:fldCharType="begin"/>
        </w:r>
        <w:r>
          <w:rPr>
            <w:noProof/>
            <w:webHidden/>
          </w:rPr>
          <w:instrText xml:space="preserve"> PAGEREF _Toc153449070 \h </w:instrText>
        </w:r>
        <w:r>
          <w:rPr>
            <w:noProof/>
            <w:webHidden/>
          </w:rPr>
        </w:r>
        <w:r>
          <w:rPr>
            <w:noProof/>
            <w:webHidden/>
          </w:rPr>
          <w:fldChar w:fldCharType="separate"/>
        </w:r>
        <w:r>
          <w:rPr>
            <w:noProof/>
            <w:webHidden/>
          </w:rPr>
          <w:t>11</w:t>
        </w:r>
        <w:r>
          <w:rPr>
            <w:noProof/>
            <w:webHidden/>
          </w:rPr>
          <w:fldChar w:fldCharType="end"/>
        </w:r>
      </w:hyperlink>
    </w:p>
    <w:p w14:paraId="19EAC265" w14:textId="58F6F46A" w:rsidR="00F121E9" w:rsidRPr="00F121E9" w:rsidRDefault="0055622D" w:rsidP="00F121E9">
      <w:pPr>
        <w:pStyle w:val="Sta"/>
        <w:rPr>
          <w:lang w:eastAsia="en-US"/>
        </w:rPr>
      </w:pPr>
      <w:r>
        <w:rPr>
          <w:lang w:eastAsia="en-US"/>
        </w:rPr>
        <w:fldChar w:fldCharType="end"/>
      </w:r>
    </w:p>
    <w:bookmarkStart w:id="43" w:name="_Toc153438261" w:displacedByCustomXml="next"/>
    <w:bookmarkStart w:id="44" w:name="_Toc86055213" w:displacedByCustomXml="next"/>
    <w:bookmarkStart w:id="45" w:name="_Toc86047606"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47FCE575" w14:textId="77777777" w:rsidR="00440DE5" w:rsidRPr="00394D8A" w:rsidRDefault="002570DC" w:rsidP="00394D8A">
          <w:pPr>
            <w:pStyle w:val="Neslovannadpis"/>
          </w:pPr>
          <w:r w:rsidRPr="00394D8A">
            <w:t>Použité zdroje</w:t>
          </w:r>
          <w:bookmarkEnd w:id="45"/>
          <w:bookmarkEnd w:id="44"/>
          <w:bookmarkEnd w:id="43"/>
        </w:p>
        <w:p w14:paraId="51A2E46F" w14:textId="77777777" w:rsidR="00537A25" w:rsidRDefault="00440DE5" w:rsidP="00537A25">
          <w:pPr>
            <w:pStyle w:val="Bibliografie"/>
            <w:rPr>
              <w:noProof/>
              <w:szCs w:val="24"/>
            </w:rPr>
          </w:pPr>
          <w:r>
            <w:fldChar w:fldCharType="begin"/>
          </w:r>
          <w:r>
            <w:instrText>BIBLIOGRAPHY</w:instrText>
          </w:r>
          <w:r>
            <w:fldChar w:fldCharType="separate"/>
          </w:r>
          <w:r w:rsidR="00537A25">
            <w:rPr>
              <w:noProof/>
            </w:rPr>
            <w:t xml:space="preserve">1. </w:t>
          </w:r>
          <w:r w:rsidR="00537A25">
            <w:rPr>
              <w:b/>
              <w:bCs/>
              <w:noProof/>
            </w:rPr>
            <w:t>Wikipedia Foundation.</w:t>
          </w:r>
          <w:r w:rsidR="00537A25">
            <w:rPr>
              <w:noProof/>
            </w:rPr>
            <w:t xml:space="preserve"> Stabilizovaný zdroj. </w:t>
          </w:r>
          <w:r w:rsidR="00537A25">
            <w:rPr>
              <w:i/>
              <w:iCs/>
              <w:noProof/>
            </w:rPr>
            <w:t xml:space="preserve">Wikipedie Otevřená encyklopedie. </w:t>
          </w:r>
          <w:r w:rsidR="00537A25">
            <w:rPr>
              <w:noProof/>
            </w:rPr>
            <w:t>[Online] 12. listopad 2022. [Citace: 9. listopad 2023.] https://cs.wikipedia.org/wiki/Stabilizovan%C3%BD_zdroj.</w:t>
          </w:r>
        </w:p>
        <w:p w14:paraId="71225901" w14:textId="77777777" w:rsidR="00537A25" w:rsidRDefault="00537A25" w:rsidP="00537A25">
          <w:pPr>
            <w:pStyle w:val="Bibliografie"/>
            <w:rPr>
              <w:noProof/>
            </w:rPr>
          </w:pPr>
          <w:r>
            <w:rPr>
              <w:noProof/>
            </w:rPr>
            <w:t xml:space="preserve">2. </w:t>
          </w:r>
          <w:r>
            <w:rPr>
              <w:b/>
              <w:bCs/>
              <w:noProof/>
            </w:rPr>
            <w:t>KREJČIŘÍK, Alexandr.</w:t>
          </w:r>
          <w:r>
            <w:rPr>
              <w:noProof/>
            </w:rPr>
            <w:t xml:space="preserve"> </w:t>
          </w:r>
          <w:r>
            <w:rPr>
              <w:i/>
              <w:iCs/>
              <w:noProof/>
            </w:rPr>
            <w:t xml:space="preserve">Lineární napájecí zdroje. </w:t>
          </w:r>
          <w:r>
            <w:rPr>
              <w:noProof/>
            </w:rPr>
            <w:t>2001 : BEN - Technická literatura, Praha. ISBN 80-7300-002-4.</w:t>
          </w:r>
        </w:p>
        <w:p w14:paraId="4DBD5DAB" w14:textId="77777777" w:rsidR="00537A25" w:rsidRDefault="00537A25" w:rsidP="00537A25">
          <w:pPr>
            <w:pStyle w:val="Bibliografie"/>
            <w:rPr>
              <w:noProof/>
            </w:rPr>
          </w:pPr>
          <w:r>
            <w:rPr>
              <w:noProof/>
            </w:rPr>
            <w:t xml:space="preserve">3. </w:t>
          </w:r>
          <w:r>
            <w:rPr>
              <w:b/>
              <w:bCs/>
              <w:noProof/>
            </w:rPr>
            <w:t>ELUC.</w:t>
          </w:r>
          <w:r>
            <w:rPr>
              <w:noProof/>
            </w:rPr>
            <w:t xml:space="preserve"> Usměrňovače. </w:t>
          </w:r>
          <w:r>
            <w:rPr>
              <w:i/>
              <w:iCs/>
              <w:noProof/>
            </w:rPr>
            <w:t xml:space="preserve">ELUC ikap. </w:t>
          </w:r>
          <w:r>
            <w:rPr>
              <w:noProof/>
            </w:rPr>
            <w:t>[Online] [Citace: 9. listopad 2023.] https://eluc.ikap.cz/verejne/lekce/652.</w:t>
          </w:r>
        </w:p>
        <w:p w14:paraId="74BF4EF2" w14:textId="77777777" w:rsidR="00537A25" w:rsidRDefault="00537A25" w:rsidP="00537A25">
          <w:pPr>
            <w:pStyle w:val="Bibliografie"/>
            <w:rPr>
              <w:noProof/>
            </w:rPr>
          </w:pPr>
          <w:r>
            <w:rPr>
              <w:noProof/>
            </w:rPr>
            <w:t xml:space="preserve">4. </w:t>
          </w:r>
          <w:r>
            <w:rPr>
              <w:b/>
              <w:bCs/>
              <w:noProof/>
            </w:rPr>
            <w:t>Wikipedia Foundation.</w:t>
          </w:r>
          <w:r>
            <w:rPr>
              <w:noProof/>
            </w:rPr>
            <w:t xml:space="preserve"> Usměrňovací můstek. </w:t>
          </w:r>
          <w:r>
            <w:rPr>
              <w:i/>
              <w:iCs/>
              <w:noProof/>
            </w:rPr>
            <w:t xml:space="preserve">Wikipedie Otevřená encyklopedie. </w:t>
          </w:r>
          <w:r>
            <w:rPr>
              <w:noProof/>
            </w:rPr>
            <w:t>[Online] 20. prosinec 2021. [Citace: 9. listopad 2023.] https://cs.wikipedia.org/wiki/Usm%C4%9Br%C5%88ovac%C3%AD_m%C5%AFstek.</w:t>
          </w:r>
        </w:p>
        <w:p w14:paraId="6A449458" w14:textId="77777777" w:rsidR="00537A25" w:rsidRDefault="00537A25" w:rsidP="00537A25">
          <w:pPr>
            <w:pStyle w:val="Bibliografie"/>
            <w:rPr>
              <w:noProof/>
            </w:rPr>
          </w:pPr>
          <w:r>
            <w:rPr>
              <w:noProof/>
            </w:rPr>
            <w:t xml:space="preserve">5. </w:t>
          </w:r>
          <w:r>
            <w:rPr>
              <w:b/>
              <w:bCs/>
              <w:noProof/>
            </w:rPr>
            <w:t>KRAJC, David.</w:t>
          </w:r>
          <w:r>
            <w:rPr>
              <w:noProof/>
            </w:rPr>
            <w:t xml:space="preserve"> </w:t>
          </w:r>
          <w:r>
            <w:rPr>
              <w:i/>
              <w:iCs/>
              <w:noProof/>
            </w:rPr>
            <w:t xml:space="preserve">Měřicí přípravek se spínaným zdrojem. </w:t>
          </w:r>
          <w:r>
            <w:rPr>
              <w:noProof/>
            </w:rPr>
            <w:t>[Online] 2013. [Citace: 9. listopad 2023.] Dostupné z https://core.ac.uk/download/pdf/17305262.pdf. Bakalářská práce. Technická univerzita Ostrava. Ing. Petr Vaculík, Ph.D..</w:t>
          </w:r>
        </w:p>
        <w:p w14:paraId="63FBECAD" w14:textId="77777777" w:rsidR="00537A25" w:rsidRDefault="00537A25" w:rsidP="00537A25">
          <w:pPr>
            <w:pStyle w:val="Bibliografie"/>
            <w:rPr>
              <w:noProof/>
            </w:rPr>
          </w:pPr>
          <w:r>
            <w:rPr>
              <w:noProof/>
            </w:rPr>
            <w:t xml:space="preserve">6. </w:t>
          </w:r>
          <w:r>
            <w:rPr>
              <w:b/>
              <w:bCs/>
              <w:noProof/>
            </w:rPr>
            <w:t>Wikipedia Foundation.</w:t>
          </w:r>
          <w:r>
            <w:rPr>
              <w:noProof/>
            </w:rPr>
            <w:t xml:space="preserve"> Stabilizátor napětí. </w:t>
          </w:r>
          <w:r>
            <w:rPr>
              <w:i/>
              <w:iCs/>
              <w:noProof/>
            </w:rPr>
            <w:t xml:space="preserve">Wikipedie Otevřená encyklopedie. </w:t>
          </w:r>
          <w:r>
            <w:rPr>
              <w:noProof/>
            </w:rPr>
            <w:t>[Online] 17. duben 2023. [Citace: 16. listopad 2023.] https://cs.wikipedia.org/wiki/Stabiliz%C3%A1tor_nap%C4%9Bt%C3%AD.</w:t>
          </w:r>
        </w:p>
        <w:p w14:paraId="52B39A97" w14:textId="77777777" w:rsidR="00537A25" w:rsidRDefault="00537A25" w:rsidP="00537A25">
          <w:pPr>
            <w:pStyle w:val="Bibliografie"/>
            <w:rPr>
              <w:noProof/>
            </w:rPr>
          </w:pPr>
          <w:r>
            <w:rPr>
              <w:noProof/>
            </w:rPr>
            <w:t xml:space="preserve">7. </w:t>
          </w:r>
          <w:r>
            <w:rPr>
              <w:b/>
              <w:bCs/>
              <w:noProof/>
            </w:rPr>
            <w:t>XLSEMI.</w:t>
          </w:r>
          <w:r>
            <w:rPr>
              <w:noProof/>
            </w:rPr>
            <w:t xml:space="preserve"> XL4015, 5A, 180KHz, 36V Buck DC to DC Converter. </w:t>
          </w:r>
          <w:r>
            <w:rPr>
              <w:i/>
              <w:iCs/>
              <w:noProof/>
            </w:rPr>
            <w:t xml:space="preserve">XL4015 datasheet. </w:t>
          </w:r>
          <w:r>
            <w:rPr>
              <w:noProof/>
            </w:rPr>
            <w:t>[Online] [Citace: 16. listopad 2023.] https://www.hadex.cz/spec/m408b.pdf.</w:t>
          </w:r>
        </w:p>
        <w:p w14:paraId="4F3E625B" w14:textId="77777777" w:rsidR="00537A25" w:rsidRDefault="00537A25" w:rsidP="00537A25">
          <w:pPr>
            <w:pStyle w:val="Bibliografie"/>
            <w:rPr>
              <w:noProof/>
            </w:rPr>
          </w:pPr>
          <w:r>
            <w:rPr>
              <w:noProof/>
            </w:rPr>
            <w:t xml:space="preserve">8. </w:t>
          </w:r>
          <w:r>
            <w:rPr>
              <w:b/>
              <w:bCs/>
              <w:noProof/>
            </w:rPr>
            <w:t>Wikipedia Foundation.</w:t>
          </w:r>
          <w:r>
            <w:rPr>
              <w:noProof/>
            </w:rPr>
            <w:t xml:space="preserve"> Spínaný zdroj. </w:t>
          </w:r>
          <w:r>
            <w:rPr>
              <w:i/>
              <w:iCs/>
              <w:noProof/>
            </w:rPr>
            <w:t xml:space="preserve">Wikipedie Otevřená encyklopedie. </w:t>
          </w:r>
          <w:r>
            <w:rPr>
              <w:noProof/>
            </w:rPr>
            <w:t>[Online] 7. květen 2023. [Citace: 30. Listopad 2023.] https://cs.wikipedia.org/wiki/Sp%C3%ADnan%C3%BD_zdroj.</w:t>
          </w:r>
        </w:p>
        <w:p w14:paraId="608920A8" w14:textId="77777777" w:rsidR="00440DE5" w:rsidRDefault="00440DE5" w:rsidP="00537A25">
          <w:pPr>
            <w:rPr>
              <w:b/>
              <w:bCs/>
            </w:rPr>
          </w:pPr>
          <w:r>
            <w:rPr>
              <w:b/>
              <w:bCs/>
            </w:rPr>
            <w:fldChar w:fldCharType="end"/>
          </w:r>
        </w:p>
      </w:sdtContent>
    </w:sdt>
    <w:p w14:paraId="5C56889C" w14:textId="77777777" w:rsidR="00CC09F3" w:rsidRPr="00CC09F3" w:rsidRDefault="00CC09F3" w:rsidP="00CC09F3"/>
    <w:p w14:paraId="335240D9" w14:textId="77777777" w:rsidR="00CC09F3" w:rsidRDefault="00CC09F3" w:rsidP="00CC09F3">
      <w:pPr>
        <w:rPr>
          <w:b/>
          <w:bCs/>
        </w:rPr>
      </w:pPr>
    </w:p>
    <w:p w14:paraId="3E4B2CA7" w14:textId="77777777" w:rsidR="00CC09F3" w:rsidRDefault="00CC09F3" w:rsidP="00CC09F3">
      <w:pPr>
        <w:rPr>
          <w:b/>
          <w:bCs/>
        </w:rPr>
      </w:pPr>
    </w:p>
    <w:p w14:paraId="0FB1CD3A" w14:textId="7B05FD30" w:rsidR="00CC09F3" w:rsidRPr="00CC09F3" w:rsidRDefault="00CC09F3" w:rsidP="00CC09F3">
      <w:pPr>
        <w:tabs>
          <w:tab w:val="left" w:pos="7668"/>
        </w:tabs>
        <w:sectPr w:rsidR="00CC09F3" w:rsidRPr="00CC09F3" w:rsidSect="0082261A">
          <w:footerReference w:type="even" r:id="rId33"/>
          <w:footerReference w:type="default" r:id="rId34"/>
          <w:type w:val="oddPage"/>
          <w:pgSz w:w="11906" w:h="16838"/>
          <w:pgMar w:top="1417" w:right="1417" w:bottom="1417" w:left="1417" w:header="708" w:footer="708" w:gutter="0"/>
          <w:pgNumType w:start="1"/>
          <w:cols w:space="708"/>
          <w:docGrid w:linePitch="360"/>
        </w:sectPr>
      </w:pPr>
      <w:r>
        <w:tab/>
      </w:r>
    </w:p>
    <w:p w14:paraId="331AE5CA" w14:textId="77777777" w:rsidR="00440DE5" w:rsidRDefault="00440DE5" w:rsidP="00440DE5">
      <w:pPr>
        <w:pStyle w:val="Nadpisplohy"/>
      </w:pPr>
      <w:bookmarkStart w:id="46" w:name="_Toc86047607"/>
      <w:bookmarkStart w:id="47" w:name="_Toc86055214"/>
      <w:bookmarkStart w:id="48" w:name="_Toc153438262"/>
      <w:r>
        <w:lastRenderedPageBreak/>
        <w:t>Seznam přiložených souborů</w:t>
      </w:r>
      <w:bookmarkEnd w:id="46"/>
      <w:bookmarkEnd w:id="47"/>
      <w:bookmarkEnd w:id="48"/>
    </w:p>
    <w:p w14:paraId="25069F53" w14:textId="4824BA5A" w:rsidR="001E67F6" w:rsidRPr="00F846B4" w:rsidRDefault="001E67F6" w:rsidP="00E978B7">
      <w:pPr>
        <w:pStyle w:val="Odstavecseseznamem"/>
        <w:ind w:left="1276"/>
      </w:pP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23A8D2" w14:textId="77777777" w:rsidR="00281CB6" w:rsidRDefault="00281CB6" w:rsidP="00A758D8">
      <w:pPr>
        <w:spacing w:line="240" w:lineRule="auto"/>
      </w:pPr>
      <w:r>
        <w:separator/>
      </w:r>
    </w:p>
  </w:endnote>
  <w:endnote w:type="continuationSeparator" w:id="0">
    <w:p w14:paraId="13A0A9B1" w14:textId="77777777" w:rsidR="00281CB6" w:rsidRDefault="00281CB6"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1" w:fontKey="{C2CF22B2-B349-4960-A8F6-73AFE713A4CD}"/>
    <w:embedBold r:id="rId2" w:fontKey="{A1EF0556-FB5B-410D-BAC3-6D56ABDB111B}"/>
    <w:embedItalic r:id="rId3" w:fontKey="{FC2A934A-DA16-4C81-B68B-D47483769CCB}"/>
  </w:font>
  <w:font w:name="Calibri">
    <w:panose1 w:val="020F0502020204030204"/>
    <w:charset w:val="EE"/>
    <w:family w:val="swiss"/>
    <w:pitch w:val="variable"/>
    <w:sig w:usb0="E4002EFF" w:usb1="C200247B" w:usb2="00000009" w:usb3="00000000" w:csb0="000001FF" w:csb1="00000000"/>
    <w:embedRegular r:id="rId4" w:fontKey="{21756769-2858-4709-9C88-2654F428F937}"/>
    <w:embedItalic r:id="rId5" w:fontKey="{B4E61044-0946-498A-BDFA-98A6412EC27A}"/>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DF4ACD57-B325-4A30-8915-65AD099F8D24}"/>
  </w:font>
  <w:font w:name="Cambria Math">
    <w:panose1 w:val="02040503050406030204"/>
    <w:charset w:val="EE"/>
    <w:family w:val="roman"/>
    <w:pitch w:val="variable"/>
    <w:sig w:usb0="E00006FF" w:usb1="420024FF" w:usb2="02000000" w:usb3="00000000" w:csb0="0000019F" w:csb1="00000000"/>
    <w:embedItalic r:id="rId7" w:fontKey="{78EA8076-54DB-4044-A721-03CC90A61F4B}"/>
  </w:font>
  <w:font w:name="Segoe UI">
    <w:panose1 w:val="020B0502040204020203"/>
    <w:charset w:val="EE"/>
    <w:family w:val="swiss"/>
    <w:pitch w:val="variable"/>
    <w:sig w:usb0="E4002EFF" w:usb1="C000E47F" w:usb2="00000009" w:usb3="00000000" w:csb0="000001FF" w:csb1="00000000"/>
    <w:embedRegular r:id="rId8" w:fontKey="{6162B3E8-528D-4966-B17B-9FF9318CD7E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94EA2" w14:textId="77777777" w:rsidR="00566029" w:rsidRDefault="00566029">
    <w:pPr>
      <w:pStyle w:val="Zpat"/>
      <w:jc w:val="right"/>
    </w:pPr>
  </w:p>
  <w:p w14:paraId="7BDA5E1C"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94EF4" w14:textId="77777777" w:rsidR="00EA593D" w:rsidRDefault="00EA593D">
    <w:pPr>
      <w:pStyle w:val="Zpat"/>
      <w:jc w:val="right"/>
    </w:pPr>
  </w:p>
  <w:p w14:paraId="56A6B9F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37FF7" w14:textId="77777777" w:rsidR="001D4A0E" w:rsidRDefault="001D4A0E">
    <w:pPr>
      <w:pStyle w:val="Zpat"/>
      <w:jc w:val="right"/>
    </w:pPr>
  </w:p>
  <w:p w14:paraId="1840D45D"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FBE03"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EndPr/>
    <w:sdtContent>
      <w:p w14:paraId="59302856"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2788411D"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FA67EB" w14:textId="77777777" w:rsidR="00281CB6" w:rsidRDefault="00281CB6" w:rsidP="00A758D8">
      <w:pPr>
        <w:spacing w:line="240" w:lineRule="auto"/>
      </w:pPr>
      <w:r>
        <w:separator/>
      </w:r>
    </w:p>
  </w:footnote>
  <w:footnote w:type="continuationSeparator" w:id="0">
    <w:p w14:paraId="34F3A998" w14:textId="77777777" w:rsidR="00281CB6" w:rsidRDefault="00281CB6"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BD3C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481E89053BAE45659690579E7F56FD5F"/>
      </w:placeholder>
      <w:dataBinding w:prefixMappings="xmlns:ns0='http://purl.org/dc/elements/1.1/' xmlns:ns1='http://schemas.openxmlformats.org/package/2006/metadata/core-properties' " w:xpath="/ns1:coreProperties[1]/ns0:title[1]" w:storeItemID="{6C3C8BC8-F283-45AE-878A-BAB7291924A1}"/>
      <w:text/>
    </w:sdtPr>
    <w:sdtEndPr/>
    <w:sdtContent>
      <w:p w14:paraId="16D3BEDD" w14:textId="7ADC5257" w:rsidR="00A758D8" w:rsidRPr="00A758D8" w:rsidRDefault="00B75784" w:rsidP="00A758D8">
        <w:pPr>
          <w:pStyle w:val="Zhlav"/>
        </w:pPr>
        <w:r>
          <w:t>Regulovatelný lineární zdroj</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abstractNum w:abstractNumId="23" w15:restartNumberingAfterBreak="0">
    <w:nsid w:val="68960472"/>
    <w:multiLevelType w:val="hybridMultilevel"/>
    <w:tmpl w:val="C80E48CC"/>
    <w:lvl w:ilvl="0" w:tplc="7A2088A6">
      <w:start w:val="1"/>
      <w:numFmt w:val="decimal"/>
      <w:lvlText w:val="%1)"/>
      <w:lvlJc w:val="left"/>
      <w:pPr>
        <w:ind w:left="1211" w:hanging="360"/>
      </w:pPr>
      <w:rPr>
        <w:rFonts w:hint="default"/>
      </w:rPr>
    </w:lvl>
    <w:lvl w:ilvl="1" w:tplc="04050019" w:tentative="1">
      <w:start w:val="1"/>
      <w:numFmt w:val="lowerLetter"/>
      <w:lvlText w:val="%2."/>
      <w:lvlJc w:val="left"/>
      <w:pPr>
        <w:ind w:left="1931" w:hanging="360"/>
      </w:pPr>
    </w:lvl>
    <w:lvl w:ilvl="2" w:tplc="0405001B" w:tentative="1">
      <w:start w:val="1"/>
      <w:numFmt w:val="lowerRoman"/>
      <w:lvlText w:val="%3."/>
      <w:lvlJc w:val="right"/>
      <w:pPr>
        <w:ind w:left="2651" w:hanging="180"/>
      </w:pPr>
    </w:lvl>
    <w:lvl w:ilvl="3" w:tplc="0405000F" w:tentative="1">
      <w:start w:val="1"/>
      <w:numFmt w:val="decimal"/>
      <w:lvlText w:val="%4."/>
      <w:lvlJc w:val="left"/>
      <w:pPr>
        <w:ind w:left="3371" w:hanging="360"/>
      </w:pPr>
    </w:lvl>
    <w:lvl w:ilvl="4" w:tplc="04050019" w:tentative="1">
      <w:start w:val="1"/>
      <w:numFmt w:val="lowerLetter"/>
      <w:lvlText w:val="%5."/>
      <w:lvlJc w:val="left"/>
      <w:pPr>
        <w:ind w:left="4091" w:hanging="360"/>
      </w:pPr>
    </w:lvl>
    <w:lvl w:ilvl="5" w:tplc="0405001B" w:tentative="1">
      <w:start w:val="1"/>
      <w:numFmt w:val="lowerRoman"/>
      <w:lvlText w:val="%6."/>
      <w:lvlJc w:val="right"/>
      <w:pPr>
        <w:ind w:left="4811" w:hanging="180"/>
      </w:pPr>
    </w:lvl>
    <w:lvl w:ilvl="6" w:tplc="0405000F" w:tentative="1">
      <w:start w:val="1"/>
      <w:numFmt w:val="decimal"/>
      <w:lvlText w:val="%7."/>
      <w:lvlJc w:val="left"/>
      <w:pPr>
        <w:ind w:left="5531" w:hanging="360"/>
      </w:pPr>
    </w:lvl>
    <w:lvl w:ilvl="7" w:tplc="04050019" w:tentative="1">
      <w:start w:val="1"/>
      <w:numFmt w:val="lowerLetter"/>
      <w:lvlText w:val="%8."/>
      <w:lvlJc w:val="left"/>
      <w:pPr>
        <w:ind w:left="6251" w:hanging="360"/>
      </w:pPr>
    </w:lvl>
    <w:lvl w:ilvl="8" w:tplc="0405001B" w:tentative="1">
      <w:start w:val="1"/>
      <w:numFmt w:val="lowerRoman"/>
      <w:lvlText w:val="%9."/>
      <w:lvlJc w:val="right"/>
      <w:pPr>
        <w:ind w:left="6971" w:hanging="180"/>
      </w:pPr>
    </w:lvl>
  </w:abstractNum>
  <w:num w:numId="1" w16cid:durableId="125245523">
    <w:abstractNumId w:val="11"/>
  </w:num>
  <w:num w:numId="2" w16cid:durableId="401222200">
    <w:abstractNumId w:val="17"/>
  </w:num>
  <w:num w:numId="3" w16cid:durableId="153781838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95793777">
    <w:abstractNumId w:val="14"/>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0"/>
  </w:num>
  <w:num w:numId="11" w16cid:durableId="2117407843">
    <w:abstractNumId w:val="22"/>
  </w:num>
  <w:num w:numId="12" w16cid:durableId="211313003">
    <w:abstractNumId w:val="13"/>
  </w:num>
  <w:num w:numId="13" w16cid:durableId="1847402926">
    <w:abstractNumId w:val="12"/>
  </w:num>
  <w:num w:numId="14" w16cid:durableId="1219853395">
    <w:abstractNumId w:val="10"/>
  </w:num>
  <w:num w:numId="15" w16cid:durableId="1597903488">
    <w:abstractNumId w:val="16"/>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1"/>
  </w:num>
  <w:num w:numId="22" w16cid:durableId="931822061">
    <w:abstractNumId w:val="15"/>
  </w:num>
  <w:num w:numId="23" w16cid:durableId="940800493">
    <w:abstractNumId w:val="19"/>
  </w:num>
  <w:num w:numId="24" w16cid:durableId="166556846">
    <w:abstractNumId w:val="18"/>
  </w:num>
  <w:num w:numId="25" w16cid:durableId="871843262">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784"/>
    <w:rsid w:val="00000C84"/>
    <w:rsid w:val="00001ACD"/>
    <w:rsid w:val="00003D42"/>
    <w:rsid w:val="000108F4"/>
    <w:rsid w:val="00014010"/>
    <w:rsid w:val="000141D1"/>
    <w:rsid w:val="00015AB8"/>
    <w:rsid w:val="00015B0F"/>
    <w:rsid w:val="00017F02"/>
    <w:rsid w:val="00020772"/>
    <w:rsid w:val="00021E0C"/>
    <w:rsid w:val="0003098C"/>
    <w:rsid w:val="000316FC"/>
    <w:rsid w:val="00033683"/>
    <w:rsid w:val="000356A7"/>
    <w:rsid w:val="000408DD"/>
    <w:rsid w:val="00041C46"/>
    <w:rsid w:val="00042EBE"/>
    <w:rsid w:val="00043D8E"/>
    <w:rsid w:val="000641A4"/>
    <w:rsid w:val="00066B1C"/>
    <w:rsid w:val="00066F34"/>
    <w:rsid w:val="0008422D"/>
    <w:rsid w:val="000847C9"/>
    <w:rsid w:val="00090E82"/>
    <w:rsid w:val="00090FD3"/>
    <w:rsid w:val="00091FD2"/>
    <w:rsid w:val="000A5E1F"/>
    <w:rsid w:val="000A625D"/>
    <w:rsid w:val="000B2C4F"/>
    <w:rsid w:val="000B4C23"/>
    <w:rsid w:val="000B57D7"/>
    <w:rsid w:val="000C2780"/>
    <w:rsid w:val="000C4596"/>
    <w:rsid w:val="000C4EE9"/>
    <w:rsid w:val="000C7C1B"/>
    <w:rsid w:val="000D032E"/>
    <w:rsid w:val="000D2C27"/>
    <w:rsid w:val="000E3A34"/>
    <w:rsid w:val="000F13CB"/>
    <w:rsid w:val="000F16A4"/>
    <w:rsid w:val="000F1E46"/>
    <w:rsid w:val="000F34AE"/>
    <w:rsid w:val="000F34C4"/>
    <w:rsid w:val="000F3870"/>
    <w:rsid w:val="000F602E"/>
    <w:rsid w:val="001160E8"/>
    <w:rsid w:val="001227B1"/>
    <w:rsid w:val="001307D1"/>
    <w:rsid w:val="0013142B"/>
    <w:rsid w:val="0013148B"/>
    <w:rsid w:val="00131C57"/>
    <w:rsid w:val="00133218"/>
    <w:rsid w:val="0013391F"/>
    <w:rsid w:val="00134DAB"/>
    <w:rsid w:val="0013767E"/>
    <w:rsid w:val="00141C01"/>
    <w:rsid w:val="00142C9E"/>
    <w:rsid w:val="00143956"/>
    <w:rsid w:val="001458D5"/>
    <w:rsid w:val="00146582"/>
    <w:rsid w:val="00152B58"/>
    <w:rsid w:val="00153774"/>
    <w:rsid w:val="001548AA"/>
    <w:rsid w:val="00157F31"/>
    <w:rsid w:val="00162802"/>
    <w:rsid w:val="00163AEF"/>
    <w:rsid w:val="00167E56"/>
    <w:rsid w:val="00175F32"/>
    <w:rsid w:val="00180E64"/>
    <w:rsid w:val="00181319"/>
    <w:rsid w:val="00185F03"/>
    <w:rsid w:val="001860A3"/>
    <w:rsid w:val="00186B58"/>
    <w:rsid w:val="00187109"/>
    <w:rsid w:val="00191CC2"/>
    <w:rsid w:val="00191D06"/>
    <w:rsid w:val="00193666"/>
    <w:rsid w:val="00194E12"/>
    <w:rsid w:val="0019547A"/>
    <w:rsid w:val="001A021E"/>
    <w:rsid w:val="001A0C0C"/>
    <w:rsid w:val="001A5A02"/>
    <w:rsid w:val="001A7622"/>
    <w:rsid w:val="001B0FA2"/>
    <w:rsid w:val="001B156D"/>
    <w:rsid w:val="001C16A4"/>
    <w:rsid w:val="001C2BFA"/>
    <w:rsid w:val="001C3288"/>
    <w:rsid w:val="001C3D54"/>
    <w:rsid w:val="001D0486"/>
    <w:rsid w:val="001D2F4E"/>
    <w:rsid w:val="001D4A0E"/>
    <w:rsid w:val="001D4D5B"/>
    <w:rsid w:val="001D5E02"/>
    <w:rsid w:val="001D5E1F"/>
    <w:rsid w:val="001E4D49"/>
    <w:rsid w:val="001E6345"/>
    <w:rsid w:val="001E67F6"/>
    <w:rsid w:val="002130D4"/>
    <w:rsid w:val="002215B3"/>
    <w:rsid w:val="00221F4B"/>
    <w:rsid w:val="002225C4"/>
    <w:rsid w:val="00225640"/>
    <w:rsid w:val="00226A15"/>
    <w:rsid w:val="00230CD9"/>
    <w:rsid w:val="00231A71"/>
    <w:rsid w:val="00232033"/>
    <w:rsid w:val="00233C79"/>
    <w:rsid w:val="00233D9A"/>
    <w:rsid w:val="0023432B"/>
    <w:rsid w:val="00236BCF"/>
    <w:rsid w:val="00245C03"/>
    <w:rsid w:val="0025007B"/>
    <w:rsid w:val="002529E8"/>
    <w:rsid w:val="002570DC"/>
    <w:rsid w:val="00260DD6"/>
    <w:rsid w:val="00266B2F"/>
    <w:rsid w:val="002678D7"/>
    <w:rsid w:val="0027440E"/>
    <w:rsid w:val="00281CB6"/>
    <w:rsid w:val="00293475"/>
    <w:rsid w:val="00293B59"/>
    <w:rsid w:val="002A0254"/>
    <w:rsid w:val="002A2254"/>
    <w:rsid w:val="002A3D29"/>
    <w:rsid w:val="002A5FC6"/>
    <w:rsid w:val="002B0410"/>
    <w:rsid w:val="002B1FB0"/>
    <w:rsid w:val="002B709D"/>
    <w:rsid w:val="002C3EB0"/>
    <w:rsid w:val="002D1F1C"/>
    <w:rsid w:val="002D66B9"/>
    <w:rsid w:val="002D6ED0"/>
    <w:rsid w:val="002D74BC"/>
    <w:rsid w:val="002E49E5"/>
    <w:rsid w:val="002E4B2B"/>
    <w:rsid w:val="002E538B"/>
    <w:rsid w:val="002E56DA"/>
    <w:rsid w:val="002E5F79"/>
    <w:rsid w:val="002F185D"/>
    <w:rsid w:val="002F5A9C"/>
    <w:rsid w:val="00301189"/>
    <w:rsid w:val="003043DB"/>
    <w:rsid w:val="0031126D"/>
    <w:rsid w:val="00316450"/>
    <w:rsid w:val="00316B35"/>
    <w:rsid w:val="00322F97"/>
    <w:rsid w:val="00325FA0"/>
    <w:rsid w:val="00327C8F"/>
    <w:rsid w:val="00330F82"/>
    <w:rsid w:val="00333658"/>
    <w:rsid w:val="003351CF"/>
    <w:rsid w:val="003368F0"/>
    <w:rsid w:val="003376A1"/>
    <w:rsid w:val="00340171"/>
    <w:rsid w:val="00341B93"/>
    <w:rsid w:val="00342407"/>
    <w:rsid w:val="00347E37"/>
    <w:rsid w:val="00355AD1"/>
    <w:rsid w:val="003634D4"/>
    <w:rsid w:val="00363661"/>
    <w:rsid w:val="003654A2"/>
    <w:rsid w:val="003743D3"/>
    <w:rsid w:val="0037532D"/>
    <w:rsid w:val="003755AD"/>
    <w:rsid w:val="003818B0"/>
    <w:rsid w:val="003841D8"/>
    <w:rsid w:val="00384405"/>
    <w:rsid w:val="00386A8D"/>
    <w:rsid w:val="0038706C"/>
    <w:rsid w:val="00390AE9"/>
    <w:rsid w:val="00391277"/>
    <w:rsid w:val="0039338E"/>
    <w:rsid w:val="00394D8A"/>
    <w:rsid w:val="0039556A"/>
    <w:rsid w:val="00395FFB"/>
    <w:rsid w:val="00397F77"/>
    <w:rsid w:val="003A06D6"/>
    <w:rsid w:val="003A655D"/>
    <w:rsid w:val="003B7252"/>
    <w:rsid w:val="003B7C36"/>
    <w:rsid w:val="003C0256"/>
    <w:rsid w:val="003C161E"/>
    <w:rsid w:val="003C27C8"/>
    <w:rsid w:val="003C3038"/>
    <w:rsid w:val="003D36BA"/>
    <w:rsid w:val="003D6FAB"/>
    <w:rsid w:val="003E00D4"/>
    <w:rsid w:val="003E45D5"/>
    <w:rsid w:val="003E75D7"/>
    <w:rsid w:val="003F37FD"/>
    <w:rsid w:val="003F4BEF"/>
    <w:rsid w:val="003F549A"/>
    <w:rsid w:val="003F6398"/>
    <w:rsid w:val="003F7BB4"/>
    <w:rsid w:val="00401E48"/>
    <w:rsid w:val="00402736"/>
    <w:rsid w:val="00403AE3"/>
    <w:rsid w:val="004049D0"/>
    <w:rsid w:val="00410755"/>
    <w:rsid w:val="004201B7"/>
    <w:rsid w:val="004230A5"/>
    <w:rsid w:val="00424092"/>
    <w:rsid w:val="00433E28"/>
    <w:rsid w:val="00440DE5"/>
    <w:rsid w:val="004424A5"/>
    <w:rsid w:val="00450315"/>
    <w:rsid w:val="004606B4"/>
    <w:rsid w:val="00461C6E"/>
    <w:rsid w:val="00461FCA"/>
    <w:rsid w:val="00470891"/>
    <w:rsid w:val="00470CED"/>
    <w:rsid w:val="00473784"/>
    <w:rsid w:val="00473CE3"/>
    <w:rsid w:val="00474140"/>
    <w:rsid w:val="0049179B"/>
    <w:rsid w:val="004951C2"/>
    <w:rsid w:val="004A0958"/>
    <w:rsid w:val="004A4249"/>
    <w:rsid w:val="004A65CA"/>
    <w:rsid w:val="004B21AE"/>
    <w:rsid w:val="004B4624"/>
    <w:rsid w:val="004B7D54"/>
    <w:rsid w:val="004C01E0"/>
    <w:rsid w:val="004C1EDF"/>
    <w:rsid w:val="004C2091"/>
    <w:rsid w:val="004C4149"/>
    <w:rsid w:val="004C557F"/>
    <w:rsid w:val="004D1563"/>
    <w:rsid w:val="004D2E54"/>
    <w:rsid w:val="004D589A"/>
    <w:rsid w:val="004E239A"/>
    <w:rsid w:val="004E343E"/>
    <w:rsid w:val="004E4101"/>
    <w:rsid w:val="004E786F"/>
    <w:rsid w:val="004E7D5C"/>
    <w:rsid w:val="004F562E"/>
    <w:rsid w:val="00510BEA"/>
    <w:rsid w:val="00510C29"/>
    <w:rsid w:val="00512267"/>
    <w:rsid w:val="005147A4"/>
    <w:rsid w:val="00516A45"/>
    <w:rsid w:val="005200FE"/>
    <w:rsid w:val="00520168"/>
    <w:rsid w:val="005215B8"/>
    <w:rsid w:val="005258A0"/>
    <w:rsid w:val="005260FA"/>
    <w:rsid w:val="005322EE"/>
    <w:rsid w:val="0053374C"/>
    <w:rsid w:val="005357F7"/>
    <w:rsid w:val="00537A25"/>
    <w:rsid w:val="005414FB"/>
    <w:rsid w:val="005415E3"/>
    <w:rsid w:val="00550214"/>
    <w:rsid w:val="00550628"/>
    <w:rsid w:val="0055622D"/>
    <w:rsid w:val="00561831"/>
    <w:rsid w:val="00566029"/>
    <w:rsid w:val="005666FF"/>
    <w:rsid w:val="00584945"/>
    <w:rsid w:val="00591248"/>
    <w:rsid w:val="00594895"/>
    <w:rsid w:val="00595F60"/>
    <w:rsid w:val="0059635B"/>
    <w:rsid w:val="00596413"/>
    <w:rsid w:val="005A07ED"/>
    <w:rsid w:val="005A0DE1"/>
    <w:rsid w:val="005A32C8"/>
    <w:rsid w:val="005A649F"/>
    <w:rsid w:val="005B21E6"/>
    <w:rsid w:val="005B4377"/>
    <w:rsid w:val="005B5135"/>
    <w:rsid w:val="005B54DB"/>
    <w:rsid w:val="005B5CD2"/>
    <w:rsid w:val="005D0649"/>
    <w:rsid w:val="005D13F9"/>
    <w:rsid w:val="005D1F93"/>
    <w:rsid w:val="005D406F"/>
    <w:rsid w:val="005D4CFA"/>
    <w:rsid w:val="005E5590"/>
    <w:rsid w:val="005E5940"/>
    <w:rsid w:val="005E7E9D"/>
    <w:rsid w:val="005F3C9A"/>
    <w:rsid w:val="00607832"/>
    <w:rsid w:val="006156A0"/>
    <w:rsid w:val="0061636A"/>
    <w:rsid w:val="00622C30"/>
    <w:rsid w:val="00625DEB"/>
    <w:rsid w:val="00626A22"/>
    <w:rsid w:val="0063326B"/>
    <w:rsid w:val="006440B3"/>
    <w:rsid w:val="006504DB"/>
    <w:rsid w:val="00653C1B"/>
    <w:rsid w:val="00657CCD"/>
    <w:rsid w:val="006600D9"/>
    <w:rsid w:val="00660B62"/>
    <w:rsid w:val="00665BF2"/>
    <w:rsid w:val="00671473"/>
    <w:rsid w:val="00671D7B"/>
    <w:rsid w:val="00674336"/>
    <w:rsid w:val="006753A1"/>
    <w:rsid w:val="00677695"/>
    <w:rsid w:val="00677AE9"/>
    <w:rsid w:val="006803EF"/>
    <w:rsid w:val="0068064C"/>
    <w:rsid w:val="00683B3D"/>
    <w:rsid w:val="00684A49"/>
    <w:rsid w:val="006916EF"/>
    <w:rsid w:val="006A03F7"/>
    <w:rsid w:val="006A2A55"/>
    <w:rsid w:val="006A70F2"/>
    <w:rsid w:val="006B21E0"/>
    <w:rsid w:val="006B3E4C"/>
    <w:rsid w:val="006C1385"/>
    <w:rsid w:val="006C7CDC"/>
    <w:rsid w:val="006D42D9"/>
    <w:rsid w:val="006D7635"/>
    <w:rsid w:val="006E133F"/>
    <w:rsid w:val="006E6297"/>
    <w:rsid w:val="006F2741"/>
    <w:rsid w:val="006F3E2A"/>
    <w:rsid w:val="006F508F"/>
    <w:rsid w:val="00703E75"/>
    <w:rsid w:val="007062A4"/>
    <w:rsid w:val="0071240F"/>
    <w:rsid w:val="00712DF1"/>
    <w:rsid w:val="00713A63"/>
    <w:rsid w:val="00717018"/>
    <w:rsid w:val="007171AB"/>
    <w:rsid w:val="00720215"/>
    <w:rsid w:val="00721563"/>
    <w:rsid w:val="0072341F"/>
    <w:rsid w:val="00723DB5"/>
    <w:rsid w:val="0073581E"/>
    <w:rsid w:val="00744F48"/>
    <w:rsid w:val="00752DCD"/>
    <w:rsid w:val="007551F8"/>
    <w:rsid w:val="007554D3"/>
    <w:rsid w:val="00755C2B"/>
    <w:rsid w:val="00757796"/>
    <w:rsid w:val="00760A20"/>
    <w:rsid w:val="00762B52"/>
    <w:rsid w:val="00766212"/>
    <w:rsid w:val="0076675A"/>
    <w:rsid w:val="00772C84"/>
    <w:rsid w:val="00774DEB"/>
    <w:rsid w:val="00781325"/>
    <w:rsid w:val="00782072"/>
    <w:rsid w:val="00785E72"/>
    <w:rsid w:val="007862B1"/>
    <w:rsid w:val="00791AF8"/>
    <w:rsid w:val="007A0BEE"/>
    <w:rsid w:val="007A6199"/>
    <w:rsid w:val="007B644D"/>
    <w:rsid w:val="007C033B"/>
    <w:rsid w:val="007C5CBF"/>
    <w:rsid w:val="007D2201"/>
    <w:rsid w:val="007D2C4E"/>
    <w:rsid w:val="007D36F2"/>
    <w:rsid w:val="007D75DF"/>
    <w:rsid w:val="007E3A01"/>
    <w:rsid w:val="007E5869"/>
    <w:rsid w:val="007F2376"/>
    <w:rsid w:val="007F4DD7"/>
    <w:rsid w:val="00800C96"/>
    <w:rsid w:val="0080721F"/>
    <w:rsid w:val="008157A9"/>
    <w:rsid w:val="0082196C"/>
    <w:rsid w:val="0082261A"/>
    <w:rsid w:val="00823281"/>
    <w:rsid w:val="00826268"/>
    <w:rsid w:val="00831A72"/>
    <w:rsid w:val="008325F7"/>
    <w:rsid w:val="00843B1D"/>
    <w:rsid w:val="008455CA"/>
    <w:rsid w:val="00846019"/>
    <w:rsid w:val="00853B98"/>
    <w:rsid w:val="00855CFF"/>
    <w:rsid w:val="0085777C"/>
    <w:rsid w:val="00860B28"/>
    <w:rsid w:val="00861E93"/>
    <w:rsid w:val="008622CA"/>
    <w:rsid w:val="008654D0"/>
    <w:rsid w:val="008672DE"/>
    <w:rsid w:val="008811CD"/>
    <w:rsid w:val="00882BB5"/>
    <w:rsid w:val="00885291"/>
    <w:rsid w:val="00885F8A"/>
    <w:rsid w:val="00891FE2"/>
    <w:rsid w:val="00893404"/>
    <w:rsid w:val="008948C8"/>
    <w:rsid w:val="00894C45"/>
    <w:rsid w:val="0089623C"/>
    <w:rsid w:val="00897BC3"/>
    <w:rsid w:val="008A3154"/>
    <w:rsid w:val="008A3F11"/>
    <w:rsid w:val="008A4B35"/>
    <w:rsid w:val="008A6950"/>
    <w:rsid w:val="008B0182"/>
    <w:rsid w:val="008B142A"/>
    <w:rsid w:val="008B1E8F"/>
    <w:rsid w:val="008B4666"/>
    <w:rsid w:val="008B5308"/>
    <w:rsid w:val="008C2750"/>
    <w:rsid w:val="008C2CC1"/>
    <w:rsid w:val="008D27F3"/>
    <w:rsid w:val="008D33A8"/>
    <w:rsid w:val="008D44C6"/>
    <w:rsid w:val="008E0A3C"/>
    <w:rsid w:val="008E5B11"/>
    <w:rsid w:val="008F143E"/>
    <w:rsid w:val="008F1C9C"/>
    <w:rsid w:val="008F220E"/>
    <w:rsid w:val="008F69AE"/>
    <w:rsid w:val="00904207"/>
    <w:rsid w:val="00907E2B"/>
    <w:rsid w:val="009100F5"/>
    <w:rsid w:val="009121F9"/>
    <w:rsid w:val="00923BB3"/>
    <w:rsid w:val="00934EE5"/>
    <w:rsid w:val="00935216"/>
    <w:rsid w:val="00936540"/>
    <w:rsid w:val="009375CD"/>
    <w:rsid w:val="009409D1"/>
    <w:rsid w:val="00942401"/>
    <w:rsid w:val="00942E8F"/>
    <w:rsid w:val="00946406"/>
    <w:rsid w:val="0094680E"/>
    <w:rsid w:val="00946CAF"/>
    <w:rsid w:val="00951B3A"/>
    <w:rsid w:val="009521D9"/>
    <w:rsid w:val="00957126"/>
    <w:rsid w:val="0096726D"/>
    <w:rsid w:val="00967BDD"/>
    <w:rsid w:val="009728A2"/>
    <w:rsid w:val="00972CEA"/>
    <w:rsid w:val="009739F6"/>
    <w:rsid w:val="0097423E"/>
    <w:rsid w:val="009775F9"/>
    <w:rsid w:val="009872D9"/>
    <w:rsid w:val="00990E7A"/>
    <w:rsid w:val="0099295D"/>
    <w:rsid w:val="00996D0E"/>
    <w:rsid w:val="009A70A7"/>
    <w:rsid w:val="009B0E4F"/>
    <w:rsid w:val="009B1EED"/>
    <w:rsid w:val="009B55BD"/>
    <w:rsid w:val="009B584A"/>
    <w:rsid w:val="009B5972"/>
    <w:rsid w:val="009B7930"/>
    <w:rsid w:val="009C3A91"/>
    <w:rsid w:val="009C5C95"/>
    <w:rsid w:val="009D1DFA"/>
    <w:rsid w:val="009D2643"/>
    <w:rsid w:val="009D2997"/>
    <w:rsid w:val="009D7896"/>
    <w:rsid w:val="009D7DBF"/>
    <w:rsid w:val="009E0CE1"/>
    <w:rsid w:val="009E3A61"/>
    <w:rsid w:val="009E4D3C"/>
    <w:rsid w:val="009E57ED"/>
    <w:rsid w:val="009F1024"/>
    <w:rsid w:val="009F35ED"/>
    <w:rsid w:val="009F5684"/>
    <w:rsid w:val="009F7789"/>
    <w:rsid w:val="009F783A"/>
    <w:rsid w:val="00A0287D"/>
    <w:rsid w:val="00A02C68"/>
    <w:rsid w:val="00A030C2"/>
    <w:rsid w:val="00A11DFA"/>
    <w:rsid w:val="00A12AE8"/>
    <w:rsid w:val="00A12E06"/>
    <w:rsid w:val="00A15D68"/>
    <w:rsid w:val="00A25E71"/>
    <w:rsid w:val="00A306FC"/>
    <w:rsid w:val="00A32ADA"/>
    <w:rsid w:val="00A33175"/>
    <w:rsid w:val="00A42342"/>
    <w:rsid w:val="00A5073C"/>
    <w:rsid w:val="00A56B79"/>
    <w:rsid w:val="00A56E9C"/>
    <w:rsid w:val="00A64017"/>
    <w:rsid w:val="00A651FD"/>
    <w:rsid w:val="00A66459"/>
    <w:rsid w:val="00A66EE4"/>
    <w:rsid w:val="00A67C42"/>
    <w:rsid w:val="00A70B3D"/>
    <w:rsid w:val="00A718E8"/>
    <w:rsid w:val="00A7257A"/>
    <w:rsid w:val="00A75072"/>
    <w:rsid w:val="00A758D8"/>
    <w:rsid w:val="00A76A01"/>
    <w:rsid w:val="00A80B15"/>
    <w:rsid w:val="00A84821"/>
    <w:rsid w:val="00A85C9B"/>
    <w:rsid w:val="00A957FC"/>
    <w:rsid w:val="00AA178D"/>
    <w:rsid w:val="00AA58D7"/>
    <w:rsid w:val="00AA7E67"/>
    <w:rsid w:val="00AB2E51"/>
    <w:rsid w:val="00AB6D4C"/>
    <w:rsid w:val="00AC3DE8"/>
    <w:rsid w:val="00AD19FB"/>
    <w:rsid w:val="00AD37D6"/>
    <w:rsid w:val="00AD7B7C"/>
    <w:rsid w:val="00AE6BD3"/>
    <w:rsid w:val="00AE736B"/>
    <w:rsid w:val="00AE7424"/>
    <w:rsid w:val="00AF584C"/>
    <w:rsid w:val="00AF6ECA"/>
    <w:rsid w:val="00B00CCB"/>
    <w:rsid w:val="00B0277F"/>
    <w:rsid w:val="00B03F64"/>
    <w:rsid w:val="00B04BE5"/>
    <w:rsid w:val="00B04C76"/>
    <w:rsid w:val="00B06BFF"/>
    <w:rsid w:val="00B07E86"/>
    <w:rsid w:val="00B11836"/>
    <w:rsid w:val="00B144B1"/>
    <w:rsid w:val="00B15475"/>
    <w:rsid w:val="00B212F5"/>
    <w:rsid w:val="00B31600"/>
    <w:rsid w:val="00B3492B"/>
    <w:rsid w:val="00B37913"/>
    <w:rsid w:val="00B424B2"/>
    <w:rsid w:val="00B43ADB"/>
    <w:rsid w:val="00B4583D"/>
    <w:rsid w:val="00B4604C"/>
    <w:rsid w:val="00B5267A"/>
    <w:rsid w:val="00B5325F"/>
    <w:rsid w:val="00B5482B"/>
    <w:rsid w:val="00B57484"/>
    <w:rsid w:val="00B70626"/>
    <w:rsid w:val="00B7313B"/>
    <w:rsid w:val="00B74FE5"/>
    <w:rsid w:val="00B754A9"/>
    <w:rsid w:val="00B75784"/>
    <w:rsid w:val="00B81E37"/>
    <w:rsid w:val="00B83A74"/>
    <w:rsid w:val="00B83BAE"/>
    <w:rsid w:val="00B9376F"/>
    <w:rsid w:val="00B97F98"/>
    <w:rsid w:val="00BA0CDE"/>
    <w:rsid w:val="00BA365E"/>
    <w:rsid w:val="00BA57A3"/>
    <w:rsid w:val="00BA5A27"/>
    <w:rsid w:val="00BB7497"/>
    <w:rsid w:val="00BC2F2E"/>
    <w:rsid w:val="00BC5EF5"/>
    <w:rsid w:val="00BC6B36"/>
    <w:rsid w:val="00BD15C4"/>
    <w:rsid w:val="00BD3411"/>
    <w:rsid w:val="00BD3DC1"/>
    <w:rsid w:val="00BD4CAA"/>
    <w:rsid w:val="00BE0D35"/>
    <w:rsid w:val="00BE40FB"/>
    <w:rsid w:val="00BE4DBC"/>
    <w:rsid w:val="00BE54FC"/>
    <w:rsid w:val="00BE669A"/>
    <w:rsid w:val="00BE7960"/>
    <w:rsid w:val="00C04BE2"/>
    <w:rsid w:val="00C04D36"/>
    <w:rsid w:val="00C0508A"/>
    <w:rsid w:val="00C06E5A"/>
    <w:rsid w:val="00C1073B"/>
    <w:rsid w:val="00C129E0"/>
    <w:rsid w:val="00C14575"/>
    <w:rsid w:val="00C1661E"/>
    <w:rsid w:val="00C26029"/>
    <w:rsid w:val="00C36783"/>
    <w:rsid w:val="00C41DB3"/>
    <w:rsid w:val="00C41FAF"/>
    <w:rsid w:val="00C444A6"/>
    <w:rsid w:val="00C52EC9"/>
    <w:rsid w:val="00C54CB0"/>
    <w:rsid w:val="00C57E34"/>
    <w:rsid w:val="00C70560"/>
    <w:rsid w:val="00C710A3"/>
    <w:rsid w:val="00C72271"/>
    <w:rsid w:val="00C73C44"/>
    <w:rsid w:val="00C75510"/>
    <w:rsid w:val="00C76318"/>
    <w:rsid w:val="00C81B13"/>
    <w:rsid w:val="00C82084"/>
    <w:rsid w:val="00C87048"/>
    <w:rsid w:val="00C90F8D"/>
    <w:rsid w:val="00C90FE3"/>
    <w:rsid w:val="00C957EB"/>
    <w:rsid w:val="00C973AB"/>
    <w:rsid w:val="00CA404C"/>
    <w:rsid w:val="00CC09F3"/>
    <w:rsid w:val="00CC40AA"/>
    <w:rsid w:val="00CC5042"/>
    <w:rsid w:val="00CC6429"/>
    <w:rsid w:val="00CC6C75"/>
    <w:rsid w:val="00CC719B"/>
    <w:rsid w:val="00CD5B11"/>
    <w:rsid w:val="00CD77E6"/>
    <w:rsid w:val="00CE07E8"/>
    <w:rsid w:val="00CE2857"/>
    <w:rsid w:val="00CE2967"/>
    <w:rsid w:val="00CE2ADC"/>
    <w:rsid w:val="00CF0975"/>
    <w:rsid w:val="00CF447A"/>
    <w:rsid w:val="00CF53C1"/>
    <w:rsid w:val="00D00F95"/>
    <w:rsid w:val="00D020A7"/>
    <w:rsid w:val="00D03EDF"/>
    <w:rsid w:val="00D051EC"/>
    <w:rsid w:val="00D05563"/>
    <w:rsid w:val="00D06100"/>
    <w:rsid w:val="00D07EEE"/>
    <w:rsid w:val="00D147F8"/>
    <w:rsid w:val="00D1631B"/>
    <w:rsid w:val="00D21933"/>
    <w:rsid w:val="00D226DA"/>
    <w:rsid w:val="00D24784"/>
    <w:rsid w:val="00D271A9"/>
    <w:rsid w:val="00D27A01"/>
    <w:rsid w:val="00D30CBD"/>
    <w:rsid w:val="00D30F23"/>
    <w:rsid w:val="00D3525B"/>
    <w:rsid w:val="00D373BC"/>
    <w:rsid w:val="00D40714"/>
    <w:rsid w:val="00D42BD8"/>
    <w:rsid w:val="00D4315D"/>
    <w:rsid w:val="00D5087C"/>
    <w:rsid w:val="00D533AA"/>
    <w:rsid w:val="00D61FC6"/>
    <w:rsid w:val="00D624E1"/>
    <w:rsid w:val="00D63509"/>
    <w:rsid w:val="00D639CF"/>
    <w:rsid w:val="00D67542"/>
    <w:rsid w:val="00D7131A"/>
    <w:rsid w:val="00D719D9"/>
    <w:rsid w:val="00D73082"/>
    <w:rsid w:val="00D73BCF"/>
    <w:rsid w:val="00D7434F"/>
    <w:rsid w:val="00D75D8C"/>
    <w:rsid w:val="00D76D3D"/>
    <w:rsid w:val="00D818B2"/>
    <w:rsid w:val="00D84B9C"/>
    <w:rsid w:val="00D86F59"/>
    <w:rsid w:val="00D94EEC"/>
    <w:rsid w:val="00DA06C1"/>
    <w:rsid w:val="00DA4549"/>
    <w:rsid w:val="00DB3268"/>
    <w:rsid w:val="00DB5D73"/>
    <w:rsid w:val="00DB614E"/>
    <w:rsid w:val="00DC1B17"/>
    <w:rsid w:val="00DC2238"/>
    <w:rsid w:val="00DC2905"/>
    <w:rsid w:val="00DC2E22"/>
    <w:rsid w:val="00DC37DD"/>
    <w:rsid w:val="00DD1B54"/>
    <w:rsid w:val="00DD4944"/>
    <w:rsid w:val="00DD685E"/>
    <w:rsid w:val="00DE0003"/>
    <w:rsid w:val="00DE0C0E"/>
    <w:rsid w:val="00DE1354"/>
    <w:rsid w:val="00DE3545"/>
    <w:rsid w:val="00DE4F90"/>
    <w:rsid w:val="00DF0EB8"/>
    <w:rsid w:val="00DF1B92"/>
    <w:rsid w:val="00E002D8"/>
    <w:rsid w:val="00E04552"/>
    <w:rsid w:val="00E0485C"/>
    <w:rsid w:val="00E12DC7"/>
    <w:rsid w:val="00E267FD"/>
    <w:rsid w:val="00E3305B"/>
    <w:rsid w:val="00E41FD3"/>
    <w:rsid w:val="00E46541"/>
    <w:rsid w:val="00E51E94"/>
    <w:rsid w:val="00E569B5"/>
    <w:rsid w:val="00E644B6"/>
    <w:rsid w:val="00E6498E"/>
    <w:rsid w:val="00E64DEB"/>
    <w:rsid w:val="00E67D10"/>
    <w:rsid w:val="00E71442"/>
    <w:rsid w:val="00E75A9C"/>
    <w:rsid w:val="00E83DF9"/>
    <w:rsid w:val="00E84FC5"/>
    <w:rsid w:val="00E8517D"/>
    <w:rsid w:val="00E8582C"/>
    <w:rsid w:val="00E96A85"/>
    <w:rsid w:val="00E978B7"/>
    <w:rsid w:val="00EA1015"/>
    <w:rsid w:val="00EA593D"/>
    <w:rsid w:val="00EB3F5F"/>
    <w:rsid w:val="00EB47AF"/>
    <w:rsid w:val="00EB4DDC"/>
    <w:rsid w:val="00EB60F2"/>
    <w:rsid w:val="00EC2AF8"/>
    <w:rsid w:val="00EC6317"/>
    <w:rsid w:val="00ED2B8E"/>
    <w:rsid w:val="00ED36EA"/>
    <w:rsid w:val="00EE21F5"/>
    <w:rsid w:val="00EE32A5"/>
    <w:rsid w:val="00EE3B0B"/>
    <w:rsid w:val="00EF3D1C"/>
    <w:rsid w:val="00EF4FB5"/>
    <w:rsid w:val="00EF5E8B"/>
    <w:rsid w:val="00F02199"/>
    <w:rsid w:val="00F11CD7"/>
    <w:rsid w:val="00F121E9"/>
    <w:rsid w:val="00F17E61"/>
    <w:rsid w:val="00F20CB6"/>
    <w:rsid w:val="00F213E3"/>
    <w:rsid w:val="00F26421"/>
    <w:rsid w:val="00F30881"/>
    <w:rsid w:val="00F42CDD"/>
    <w:rsid w:val="00F44905"/>
    <w:rsid w:val="00F53964"/>
    <w:rsid w:val="00F548D9"/>
    <w:rsid w:val="00F5549C"/>
    <w:rsid w:val="00F56058"/>
    <w:rsid w:val="00F60B08"/>
    <w:rsid w:val="00F64EB4"/>
    <w:rsid w:val="00F6514B"/>
    <w:rsid w:val="00F66E11"/>
    <w:rsid w:val="00F71A1C"/>
    <w:rsid w:val="00F71B73"/>
    <w:rsid w:val="00F770B3"/>
    <w:rsid w:val="00F8196E"/>
    <w:rsid w:val="00F8211B"/>
    <w:rsid w:val="00F823F4"/>
    <w:rsid w:val="00F846B4"/>
    <w:rsid w:val="00F85D41"/>
    <w:rsid w:val="00F91626"/>
    <w:rsid w:val="00F96D91"/>
    <w:rsid w:val="00FA11C5"/>
    <w:rsid w:val="00FA205A"/>
    <w:rsid w:val="00FA3395"/>
    <w:rsid w:val="00FB2CC5"/>
    <w:rsid w:val="00FB33F5"/>
    <w:rsid w:val="00FD33EC"/>
    <w:rsid w:val="00FD6022"/>
    <w:rsid w:val="00FD69F6"/>
    <w:rsid w:val="00FE3632"/>
    <w:rsid w:val="00FF263B"/>
    <w:rsid w:val="00FF2EB7"/>
    <w:rsid w:val="00FF3DF8"/>
    <w:rsid w:val="00FF72B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909499"/>
  <w15:chartTrackingRefBased/>
  <w15:docId w15:val="{951E8128-167C-4FF4-9C79-2E42919E5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table" w:styleId="Mkatabulky">
    <w:name w:val="Table Grid"/>
    <w:basedOn w:val="Normlntabulka"/>
    <w:uiPriority w:val="39"/>
    <w:rsid w:val="00F449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7418">
      <w:bodyDiv w:val="1"/>
      <w:marLeft w:val="0"/>
      <w:marRight w:val="0"/>
      <w:marTop w:val="0"/>
      <w:marBottom w:val="0"/>
      <w:divBdr>
        <w:top w:val="none" w:sz="0" w:space="0" w:color="auto"/>
        <w:left w:val="none" w:sz="0" w:space="0" w:color="auto"/>
        <w:bottom w:val="none" w:sz="0" w:space="0" w:color="auto"/>
        <w:right w:val="none" w:sz="0" w:space="0" w:color="auto"/>
      </w:divBdr>
    </w:div>
    <w:div w:id="7602488">
      <w:bodyDiv w:val="1"/>
      <w:marLeft w:val="0"/>
      <w:marRight w:val="0"/>
      <w:marTop w:val="0"/>
      <w:marBottom w:val="0"/>
      <w:divBdr>
        <w:top w:val="none" w:sz="0" w:space="0" w:color="auto"/>
        <w:left w:val="none" w:sz="0" w:space="0" w:color="auto"/>
        <w:bottom w:val="none" w:sz="0" w:space="0" w:color="auto"/>
        <w:right w:val="none" w:sz="0" w:space="0" w:color="auto"/>
      </w:divBdr>
    </w:div>
    <w:div w:id="9722007">
      <w:bodyDiv w:val="1"/>
      <w:marLeft w:val="0"/>
      <w:marRight w:val="0"/>
      <w:marTop w:val="0"/>
      <w:marBottom w:val="0"/>
      <w:divBdr>
        <w:top w:val="none" w:sz="0" w:space="0" w:color="auto"/>
        <w:left w:val="none" w:sz="0" w:space="0" w:color="auto"/>
        <w:bottom w:val="none" w:sz="0" w:space="0" w:color="auto"/>
        <w:right w:val="none" w:sz="0" w:space="0" w:color="auto"/>
      </w:divBdr>
    </w:div>
    <w:div w:id="11955550">
      <w:bodyDiv w:val="1"/>
      <w:marLeft w:val="0"/>
      <w:marRight w:val="0"/>
      <w:marTop w:val="0"/>
      <w:marBottom w:val="0"/>
      <w:divBdr>
        <w:top w:val="none" w:sz="0" w:space="0" w:color="auto"/>
        <w:left w:val="none" w:sz="0" w:space="0" w:color="auto"/>
        <w:bottom w:val="none" w:sz="0" w:space="0" w:color="auto"/>
        <w:right w:val="none" w:sz="0" w:space="0" w:color="auto"/>
      </w:divBdr>
    </w:div>
    <w:div w:id="16393968">
      <w:bodyDiv w:val="1"/>
      <w:marLeft w:val="0"/>
      <w:marRight w:val="0"/>
      <w:marTop w:val="0"/>
      <w:marBottom w:val="0"/>
      <w:divBdr>
        <w:top w:val="none" w:sz="0" w:space="0" w:color="auto"/>
        <w:left w:val="none" w:sz="0" w:space="0" w:color="auto"/>
        <w:bottom w:val="none" w:sz="0" w:space="0" w:color="auto"/>
        <w:right w:val="none" w:sz="0" w:space="0" w:color="auto"/>
      </w:divBdr>
    </w:div>
    <w:div w:id="17463346">
      <w:bodyDiv w:val="1"/>
      <w:marLeft w:val="0"/>
      <w:marRight w:val="0"/>
      <w:marTop w:val="0"/>
      <w:marBottom w:val="0"/>
      <w:divBdr>
        <w:top w:val="none" w:sz="0" w:space="0" w:color="auto"/>
        <w:left w:val="none" w:sz="0" w:space="0" w:color="auto"/>
        <w:bottom w:val="none" w:sz="0" w:space="0" w:color="auto"/>
        <w:right w:val="none" w:sz="0" w:space="0" w:color="auto"/>
      </w:divBdr>
    </w:div>
    <w:div w:id="21515487">
      <w:bodyDiv w:val="1"/>
      <w:marLeft w:val="0"/>
      <w:marRight w:val="0"/>
      <w:marTop w:val="0"/>
      <w:marBottom w:val="0"/>
      <w:divBdr>
        <w:top w:val="none" w:sz="0" w:space="0" w:color="auto"/>
        <w:left w:val="none" w:sz="0" w:space="0" w:color="auto"/>
        <w:bottom w:val="none" w:sz="0" w:space="0" w:color="auto"/>
        <w:right w:val="none" w:sz="0" w:space="0" w:color="auto"/>
      </w:divBdr>
    </w:div>
    <w:div w:id="32314511">
      <w:bodyDiv w:val="1"/>
      <w:marLeft w:val="0"/>
      <w:marRight w:val="0"/>
      <w:marTop w:val="0"/>
      <w:marBottom w:val="0"/>
      <w:divBdr>
        <w:top w:val="none" w:sz="0" w:space="0" w:color="auto"/>
        <w:left w:val="none" w:sz="0" w:space="0" w:color="auto"/>
        <w:bottom w:val="none" w:sz="0" w:space="0" w:color="auto"/>
        <w:right w:val="none" w:sz="0" w:space="0" w:color="auto"/>
      </w:divBdr>
    </w:div>
    <w:div w:id="32577676">
      <w:bodyDiv w:val="1"/>
      <w:marLeft w:val="0"/>
      <w:marRight w:val="0"/>
      <w:marTop w:val="0"/>
      <w:marBottom w:val="0"/>
      <w:divBdr>
        <w:top w:val="none" w:sz="0" w:space="0" w:color="auto"/>
        <w:left w:val="none" w:sz="0" w:space="0" w:color="auto"/>
        <w:bottom w:val="none" w:sz="0" w:space="0" w:color="auto"/>
        <w:right w:val="none" w:sz="0" w:space="0" w:color="auto"/>
      </w:divBdr>
    </w:div>
    <w:div w:id="48572284">
      <w:bodyDiv w:val="1"/>
      <w:marLeft w:val="0"/>
      <w:marRight w:val="0"/>
      <w:marTop w:val="0"/>
      <w:marBottom w:val="0"/>
      <w:divBdr>
        <w:top w:val="none" w:sz="0" w:space="0" w:color="auto"/>
        <w:left w:val="none" w:sz="0" w:space="0" w:color="auto"/>
        <w:bottom w:val="none" w:sz="0" w:space="0" w:color="auto"/>
        <w:right w:val="none" w:sz="0" w:space="0" w:color="auto"/>
      </w:divBdr>
    </w:div>
    <w:div w:id="59252750">
      <w:bodyDiv w:val="1"/>
      <w:marLeft w:val="0"/>
      <w:marRight w:val="0"/>
      <w:marTop w:val="0"/>
      <w:marBottom w:val="0"/>
      <w:divBdr>
        <w:top w:val="none" w:sz="0" w:space="0" w:color="auto"/>
        <w:left w:val="none" w:sz="0" w:space="0" w:color="auto"/>
        <w:bottom w:val="none" w:sz="0" w:space="0" w:color="auto"/>
        <w:right w:val="none" w:sz="0" w:space="0" w:color="auto"/>
      </w:divBdr>
    </w:div>
    <w:div w:id="63797297">
      <w:bodyDiv w:val="1"/>
      <w:marLeft w:val="0"/>
      <w:marRight w:val="0"/>
      <w:marTop w:val="0"/>
      <w:marBottom w:val="0"/>
      <w:divBdr>
        <w:top w:val="none" w:sz="0" w:space="0" w:color="auto"/>
        <w:left w:val="none" w:sz="0" w:space="0" w:color="auto"/>
        <w:bottom w:val="none" w:sz="0" w:space="0" w:color="auto"/>
        <w:right w:val="none" w:sz="0" w:space="0" w:color="auto"/>
      </w:divBdr>
    </w:div>
    <w:div w:id="67964691">
      <w:bodyDiv w:val="1"/>
      <w:marLeft w:val="0"/>
      <w:marRight w:val="0"/>
      <w:marTop w:val="0"/>
      <w:marBottom w:val="0"/>
      <w:divBdr>
        <w:top w:val="none" w:sz="0" w:space="0" w:color="auto"/>
        <w:left w:val="none" w:sz="0" w:space="0" w:color="auto"/>
        <w:bottom w:val="none" w:sz="0" w:space="0" w:color="auto"/>
        <w:right w:val="none" w:sz="0" w:space="0" w:color="auto"/>
      </w:divBdr>
    </w:div>
    <w:div w:id="68309795">
      <w:bodyDiv w:val="1"/>
      <w:marLeft w:val="0"/>
      <w:marRight w:val="0"/>
      <w:marTop w:val="0"/>
      <w:marBottom w:val="0"/>
      <w:divBdr>
        <w:top w:val="none" w:sz="0" w:space="0" w:color="auto"/>
        <w:left w:val="none" w:sz="0" w:space="0" w:color="auto"/>
        <w:bottom w:val="none" w:sz="0" w:space="0" w:color="auto"/>
        <w:right w:val="none" w:sz="0" w:space="0" w:color="auto"/>
      </w:divBdr>
    </w:div>
    <w:div w:id="73473934">
      <w:bodyDiv w:val="1"/>
      <w:marLeft w:val="0"/>
      <w:marRight w:val="0"/>
      <w:marTop w:val="0"/>
      <w:marBottom w:val="0"/>
      <w:divBdr>
        <w:top w:val="none" w:sz="0" w:space="0" w:color="auto"/>
        <w:left w:val="none" w:sz="0" w:space="0" w:color="auto"/>
        <w:bottom w:val="none" w:sz="0" w:space="0" w:color="auto"/>
        <w:right w:val="none" w:sz="0" w:space="0" w:color="auto"/>
      </w:divBdr>
    </w:div>
    <w:div w:id="104233053">
      <w:bodyDiv w:val="1"/>
      <w:marLeft w:val="0"/>
      <w:marRight w:val="0"/>
      <w:marTop w:val="0"/>
      <w:marBottom w:val="0"/>
      <w:divBdr>
        <w:top w:val="none" w:sz="0" w:space="0" w:color="auto"/>
        <w:left w:val="none" w:sz="0" w:space="0" w:color="auto"/>
        <w:bottom w:val="none" w:sz="0" w:space="0" w:color="auto"/>
        <w:right w:val="none" w:sz="0" w:space="0" w:color="auto"/>
      </w:divBdr>
    </w:div>
    <w:div w:id="120928234">
      <w:bodyDiv w:val="1"/>
      <w:marLeft w:val="0"/>
      <w:marRight w:val="0"/>
      <w:marTop w:val="0"/>
      <w:marBottom w:val="0"/>
      <w:divBdr>
        <w:top w:val="none" w:sz="0" w:space="0" w:color="auto"/>
        <w:left w:val="none" w:sz="0" w:space="0" w:color="auto"/>
        <w:bottom w:val="none" w:sz="0" w:space="0" w:color="auto"/>
        <w:right w:val="none" w:sz="0" w:space="0" w:color="auto"/>
      </w:divBdr>
    </w:div>
    <w:div w:id="145442028">
      <w:bodyDiv w:val="1"/>
      <w:marLeft w:val="0"/>
      <w:marRight w:val="0"/>
      <w:marTop w:val="0"/>
      <w:marBottom w:val="0"/>
      <w:divBdr>
        <w:top w:val="none" w:sz="0" w:space="0" w:color="auto"/>
        <w:left w:val="none" w:sz="0" w:space="0" w:color="auto"/>
        <w:bottom w:val="none" w:sz="0" w:space="0" w:color="auto"/>
        <w:right w:val="none" w:sz="0" w:space="0" w:color="auto"/>
      </w:divBdr>
    </w:div>
    <w:div w:id="154420959">
      <w:bodyDiv w:val="1"/>
      <w:marLeft w:val="0"/>
      <w:marRight w:val="0"/>
      <w:marTop w:val="0"/>
      <w:marBottom w:val="0"/>
      <w:divBdr>
        <w:top w:val="none" w:sz="0" w:space="0" w:color="auto"/>
        <w:left w:val="none" w:sz="0" w:space="0" w:color="auto"/>
        <w:bottom w:val="none" w:sz="0" w:space="0" w:color="auto"/>
        <w:right w:val="none" w:sz="0" w:space="0" w:color="auto"/>
      </w:divBdr>
    </w:div>
    <w:div w:id="157692296">
      <w:bodyDiv w:val="1"/>
      <w:marLeft w:val="0"/>
      <w:marRight w:val="0"/>
      <w:marTop w:val="0"/>
      <w:marBottom w:val="0"/>
      <w:divBdr>
        <w:top w:val="none" w:sz="0" w:space="0" w:color="auto"/>
        <w:left w:val="none" w:sz="0" w:space="0" w:color="auto"/>
        <w:bottom w:val="none" w:sz="0" w:space="0" w:color="auto"/>
        <w:right w:val="none" w:sz="0" w:space="0" w:color="auto"/>
      </w:divBdr>
    </w:div>
    <w:div w:id="157965625">
      <w:bodyDiv w:val="1"/>
      <w:marLeft w:val="0"/>
      <w:marRight w:val="0"/>
      <w:marTop w:val="0"/>
      <w:marBottom w:val="0"/>
      <w:divBdr>
        <w:top w:val="none" w:sz="0" w:space="0" w:color="auto"/>
        <w:left w:val="none" w:sz="0" w:space="0" w:color="auto"/>
        <w:bottom w:val="none" w:sz="0" w:space="0" w:color="auto"/>
        <w:right w:val="none" w:sz="0" w:space="0" w:color="auto"/>
      </w:divBdr>
    </w:div>
    <w:div w:id="159272618">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0875591">
      <w:bodyDiv w:val="1"/>
      <w:marLeft w:val="0"/>
      <w:marRight w:val="0"/>
      <w:marTop w:val="0"/>
      <w:marBottom w:val="0"/>
      <w:divBdr>
        <w:top w:val="none" w:sz="0" w:space="0" w:color="auto"/>
        <w:left w:val="none" w:sz="0" w:space="0" w:color="auto"/>
        <w:bottom w:val="none" w:sz="0" w:space="0" w:color="auto"/>
        <w:right w:val="none" w:sz="0" w:space="0" w:color="auto"/>
      </w:divBdr>
    </w:div>
    <w:div w:id="172232067">
      <w:bodyDiv w:val="1"/>
      <w:marLeft w:val="0"/>
      <w:marRight w:val="0"/>
      <w:marTop w:val="0"/>
      <w:marBottom w:val="0"/>
      <w:divBdr>
        <w:top w:val="none" w:sz="0" w:space="0" w:color="auto"/>
        <w:left w:val="none" w:sz="0" w:space="0" w:color="auto"/>
        <w:bottom w:val="none" w:sz="0" w:space="0" w:color="auto"/>
        <w:right w:val="none" w:sz="0" w:space="0" w:color="auto"/>
      </w:divBdr>
    </w:div>
    <w:div w:id="174733550">
      <w:bodyDiv w:val="1"/>
      <w:marLeft w:val="0"/>
      <w:marRight w:val="0"/>
      <w:marTop w:val="0"/>
      <w:marBottom w:val="0"/>
      <w:divBdr>
        <w:top w:val="none" w:sz="0" w:space="0" w:color="auto"/>
        <w:left w:val="none" w:sz="0" w:space="0" w:color="auto"/>
        <w:bottom w:val="none" w:sz="0" w:space="0" w:color="auto"/>
        <w:right w:val="none" w:sz="0" w:space="0" w:color="auto"/>
      </w:divBdr>
    </w:div>
    <w:div w:id="183330878">
      <w:bodyDiv w:val="1"/>
      <w:marLeft w:val="0"/>
      <w:marRight w:val="0"/>
      <w:marTop w:val="0"/>
      <w:marBottom w:val="0"/>
      <w:divBdr>
        <w:top w:val="none" w:sz="0" w:space="0" w:color="auto"/>
        <w:left w:val="none" w:sz="0" w:space="0" w:color="auto"/>
        <w:bottom w:val="none" w:sz="0" w:space="0" w:color="auto"/>
        <w:right w:val="none" w:sz="0" w:space="0" w:color="auto"/>
      </w:divBdr>
    </w:div>
    <w:div w:id="184907345">
      <w:bodyDiv w:val="1"/>
      <w:marLeft w:val="0"/>
      <w:marRight w:val="0"/>
      <w:marTop w:val="0"/>
      <w:marBottom w:val="0"/>
      <w:divBdr>
        <w:top w:val="none" w:sz="0" w:space="0" w:color="auto"/>
        <w:left w:val="none" w:sz="0" w:space="0" w:color="auto"/>
        <w:bottom w:val="none" w:sz="0" w:space="0" w:color="auto"/>
        <w:right w:val="none" w:sz="0" w:space="0" w:color="auto"/>
      </w:divBdr>
    </w:div>
    <w:div w:id="185946003">
      <w:bodyDiv w:val="1"/>
      <w:marLeft w:val="0"/>
      <w:marRight w:val="0"/>
      <w:marTop w:val="0"/>
      <w:marBottom w:val="0"/>
      <w:divBdr>
        <w:top w:val="none" w:sz="0" w:space="0" w:color="auto"/>
        <w:left w:val="none" w:sz="0" w:space="0" w:color="auto"/>
        <w:bottom w:val="none" w:sz="0" w:space="0" w:color="auto"/>
        <w:right w:val="none" w:sz="0" w:space="0" w:color="auto"/>
      </w:divBdr>
    </w:div>
    <w:div w:id="195578981">
      <w:bodyDiv w:val="1"/>
      <w:marLeft w:val="0"/>
      <w:marRight w:val="0"/>
      <w:marTop w:val="0"/>
      <w:marBottom w:val="0"/>
      <w:divBdr>
        <w:top w:val="none" w:sz="0" w:space="0" w:color="auto"/>
        <w:left w:val="none" w:sz="0" w:space="0" w:color="auto"/>
        <w:bottom w:val="none" w:sz="0" w:space="0" w:color="auto"/>
        <w:right w:val="none" w:sz="0" w:space="0" w:color="auto"/>
      </w:divBdr>
    </w:div>
    <w:div w:id="195701815">
      <w:bodyDiv w:val="1"/>
      <w:marLeft w:val="0"/>
      <w:marRight w:val="0"/>
      <w:marTop w:val="0"/>
      <w:marBottom w:val="0"/>
      <w:divBdr>
        <w:top w:val="none" w:sz="0" w:space="0" w:color="auto"/>
        <w:left w:val="none" w:sz="0" w:space="0" w:color="auto"/>
        <w:bottom w:val="none" w:sz="0" w:space="0" w:color="auto"/>
        <w:right w:val="none" w:sz="0" w:space="0" w:color="auto"/>
      </w:divBdr>
    </w:div>
    <w:div w:id="207187474">
      <w:bodyDiv w:val="1"/>
      <w:marLeft w:val="0"/>
      <w:marRight w:val="0"/>
      <w:marTop w:val="0"/>
      <w:marBottom w:val="0"/>
      <w:divBdr>
        <w:top w:val="none" w:sz="0" w:space="0" w:color="auto"/>
        <w:left w:val="none" w:sz="0" w:space="0" w:color="auto"/>
        <w:bottom w:val="none" w:sz="0" w:space="0" w:color="auto"/>
        <w:right w:val="none" w:sz="0" w:space="0" w:color="auto"/>
      </w:divBdr>
    </w:div>
    <w:div w:id="207957125">
      <w:bodyDiv w:val="1"/>
      <w:marLeft w:val="0"/>
      <w:marRight w:val="0"/>
      <w:marTop w:val="0"/>
      <w:marBottom w:val="0"/>
      <w:divBdr>
        <w:top w:val="none" w:sz="0" w:space="0" w:color="auto"/>
        <w:left w:val="none" w:sz="0" w:space="0" w:color="auto"/>
        <w:bottom w:val="none" w:sz="0" w:space="0" w:color="auto"/>
        <w:right w:val="none" w:sz="0" w:space="0" w:color="auto"/>
      </w:divBdr>
    </w:div>
    <w:div w:id="218170526">
      <w:bodyDiv w:val="1"/>
      <w:marLeft w:val="0"/>
      <w:marRight w:val="0"/>
      <w:marTop w:val="0"/>
      <w:marBottom w:val="0"/>
      <w:divBdr>
        <w:top w:val="none" w:sz="0" w:space="0" w:color="auto"/>
        <w:left w:val="none" w:sz="0" w:space="0" w:color="auto"/>
        <w:bottom w:val="none" w:sz="0" w:space="0" w:color="auto"/>
        <w:right w:val="none" w:sz="0" w:space="0" w:color="auto"/>
      </w:divBdr>
    </w:div>
    <w:div w:id="219026361">
      <w:bodyDiv w:val="1"/>
      <w:marLeft w:val="0"/>
      <w:marRight w:val="0"/>
      <w:marTop w:val="0"/>
      <w:marBottom w:val="0"/>
      <w:divBdr>
        <w:top w:val="none" w:sz="0" w:space="0" w:color="auto"/>
        <w:left w:val="none" w:sz="0" w:space="0" w:color="auto"/>
        <w:bottom w:val="none" w:sz="0" w:space="0" w:color="auto"/>
        <w:right w:val="none" w:sz="0" w:space="0" w:color="auto"/>
      </w:divBdr>
    </w:div>
    <w:div w:id="219944662">
      <w:bodyDiv w:val="1"/>
      <w:marLeft w:val="0"/>
      <w:marRight w:val="0"/>
      <w:marTop w:val="0"/>
      <w:marBottom w:val="0"/>
      <w:divBdr>
        <w:top w:val="none" w:sz="0" w:space="0" w:color="auto"/>
        <w:left w:val="none" w:sz="0" w:space="0" w:color="auto"/>
        <w:bottom w:val="none" w:sz="0" w:space="0" w:color="auto"/>
        <w:right w:val="none" w:sz="0" w:space="0" w:color="auto"/>
      </w:divBdr>
    </w:div>
    <w:div w:id="222254595">
      <w:bodyDiv w:val="1"/>
      <w:marLeft w:val="0"/>
      <w:marRight w:val="0"/>
      <w:marTop w:val="0"/>
      <w:marBottom w:val="0"/>
      <w:divBdr>
        <w:top w:val="none" w:sz="0" w:space="0" w:color="auto"/>
        <w:left w:val="none" w:sz="0" w:space="0" w:color="auto"/>
        <w:bottom w:val="none" w:sz="0" w:space="0" w:color="auto"/>
        <w:right w:val="none" w:sz="0" w:space="0" w:color="auto"/>
      </w:divBdr>
    </w:div>
    <w:div w:id="223688030">
      <w:bodyDiv w:val="1"/>
      <w:marLeft w:val="0"/>
      <w:marRight w:val="0"/>
      <w:marTop w:val="0"/>
      <w:marBottom w:val="0"/>
      <w:divBdr>
        <w:top w:val="none" w:sz="0" w:space="0" w:color="auto"/>
        <w:left w:val="none" w:sz="0" w:space="0" w:color="auto"/>
        <w:bottom w:val="none" w:sz="0" w:space="0" w:color="auto"/>
        <w:right w:val="none" w:sz="0" w:space="0" w:color="auto"/>
      </w:divBdr>
    </w:div>
    <w:div w:id="225923010">
      <w:bodyDiv w:val="1"/>
      <w:marLeft w:val="0"/>
      <w:marRight w:val="0"/>
      <w:marTop w:val="0"/>
      <w:marBottom w:val="0"/>
      <w:divBdr>
        <w:top w:val="none" w:sz="0" w:space="0" w:color="auto"/>
        <w:left w:val="none" w:sz="0" w:space="0" w:color="auto"/>
        <w:bottom w:val="none" w:sz="0" w:space="0" w:color="auto"/>
        <w:right w:val="none" w:sz="0" w:space="0" w:color="auto"/>
      </w:divBdr>
    </w:div>
    <w:div w:id="229123905">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6623412">
      <w:bodyDiv w:val="1"/>
      <w:marLeft w:val="0"/>
      <w:marRight w:val="0"/>
      <w:marTop w:val="0"/>
      <w:marBottom w:val="0"/>
      <w:divBdr>
        <w:top w:val="none" w:sz="0" w:space="0" w:color="auto"/>
        <w:left w:val="none" w:sz="0" w:space="0" w:color="auto"/>
        <w:bottom w:val="none" w:sz="0" w:space="0" w:color="auto"/>
        <w:right w:val="none" w:sz="0" w:space="0" w:color="auto"/>
      </w:divBdr>
    </w:div>
    <w:div w:id="247229427">
      <w:bodyDiv w:val="1"/>
      <w:marLeft w:val="0"/>
      <w:marRight w:val="0"/>
      <w:marTop w:val="0"/>
      <w:marBottom w:val="0"/>
      <w:divBdr>
        <w:top w:val="none" w:sz="0" w:space="0" w:color="auto"/>
        <w:left w:val="none" w:sz="0" w:space="0" w:color="auto"/>
        <w:bottom w:val="none" w:sz="0" w:space="0" w:color="auto"/>
        <w:right w:val="none" w:sz="0" w:space="0" w:color="auto"/>
      </w:divBdr>
    </w:div>
    <w:div w:id="267853090">
      <w:bodyDiv w:val="1"/>
      <w:marLeft w:val="0"/>
      <w:marRight w:val="0"/>
      <w:marTop w:val="0"/>
      <w:marBottom w:val="0"/>
      <w:divBdr>
        <w:top w:val="none" w:sz="0" w:space="0" w:color="auto"/>
        <w:left w:val="none" w:sz="0" w:space="0" w:color="auto"/>
        <w:bottom w:val="none" w:sz="0" w:space="0" w:color="auto"/>
        <w:right w:val="none" w:sz="0" w:space="0" w:color="auto"/>
      </w:divBdr>
    </w:div>
    <w:div w:id="270598784">
      <w:bodyDiv w:val="1"/>
      <w:marLeft w:val="0"/>
      <w:marRight w:val="0"/>
      <w:marTop w:val="0"/>
      <w:marBottom w:val="0"/>
      <w:divBdr>
        <w:top w:val="none" w:sz="0" w:space="0" w:color="auto"/>
        <w:left w:val="none" w:sz="0" w:space="0" w:color="auto"/>
        <w:bottom w:val="none" w:sz="0" w:space="0" w:color="auto"/>
        <w:right w:val="none" w:sz="0" w:space="0" w:color="auto"/>
      </w:divBdr>
    </w:div>
    <w:div w:id="271132589">
      <w:bodyDiv w:val="1"/>
      <w:marLeft w:val="0"/>
      <w:marRight w:val="0"/>
      <w:marTop w:val="0"/>
      <w:marBottom w:val="0"/>
      <w:divBdr>
        <w:top w:val="none" w:sz="0" w:space="0" w:color="auto"/>
        <w:left w:val="none" w:sz="0" w:space="0" w:color="auto"/>
        <w:bottom w:val="none" w:sz="0" w:space="0" w:color="auto"/>
        <w:right w:val="none" w:sz="0" w:space="0" w:color="auto"/>
      </w:divBdr>
    </w:div>
    <w:div w:id="279263348">
      <w:bodyDiv w:val="1"/>
      <w:marLeft w:val="0"/>
      <w:marRight w:val="0"/>
      <w:marTop w:val="0"/>
      <w:marBottom w:val="0"/>
      <w:divBdr>
        <w:top w:val="none" w:sz="0" w:space="0" w:color="auto"/>
        <w:left w:val="none" w:sz="0" w:space="0" w:color="auto"/>
        <w:bottom w:val="none" w:sz="0" w:space="0" w:color="auto"/>
        <w:right w:val="none" w:sz="0" w:space="0" w:color="auto"/>
      </w:divBdr>
    </w:div>
    <w:div w:id="283654556">
      <w:bodyDiv w:val="1"/>
      <w:marLeft w:val="0"/>
      <w:marRight w:val="0"/>
      <w:marTop w:val="0"/>
      <w:marBottom w:val="0"/>
      <w:divBdr>
        <w:top w:val="none" w:sz="0" w:space="0" w:color="auto"/>
        <w:left w:val="none" w:sz="0" w:space="0" w:color="auto"/>
        <w:bottom w:val="none" w:sz="0" w:space="0" w:color="auto"/>
        <w:right w:val="none" w:sz="0" w:space="0" w:color="auto"/>
      </w:divBdr>
    </w:div>
    <w:div w:id="295568470">
      <w:bodyDiv w:val="1"/>
      <w:marLeft w:val="0"/>
      <w:marRight w:val="0"/>
      <w:marTop w:val="0"/>
      <w:marBottom w:val="0"/>
      <w:divBdr>
        <w:top w:val="none" w:sz="0" w:space="0" w:color="auto"/>
        <w:left w:val="none" w:sz="0" w:space="0" w:color="auto"/>
        <w:bottom w:val="none" w:sz="0" w:space="0" w:color="auto"/>
        <w:right w:val="none" w:sz="0" w:space="0" w:color="auto"/>
      </w:divBdr>
    </w:div>
    <w:div w:id="295793485">
      <w:bodyDiv w:val="1"/>
      <w:marLeft w:val="0"/>
      <w:marRight w:val="0"/>
      <w:marTop w:val="0"/>
      <w:marBottom w:val="0"/>
      <w:divBdr>
        <w:top w:val="none" w:sz="0" w:space="0" w:color="auto"/>
        <w:left w:val="none" w:sz="0" w:space="0" w:color="auto"/>
        <w:bottom w:val="none" w:sz="0" w:space="0" w:color="auto"/>
        <w:right w:val="none" w:sz="0" w:space="0" w:color="auto"/>
      </w:divBdr>
    </w:div>
    <w:div w:id="299581630">
      <w:bodyDiv w:val="1"/>
      <w:marLeft w:val="0"/>
      <w:marRight w:val="0"/>
      <w:marTop w:val="0"/>
      <w:marBottom w:val="0"/>
      <w:divBdr>
        <w:top w:val="none" w:sz="0" w:space="0" w:color="auto"/>
        <w:left w:val="none" w:sz="0" w:space="0" w:color="auto"/>
        <w:bottom w:val="none" w:sz="0" w:space="0" w:color="auto"/>
        <w:right w:val="none" w:sz="0" w:space="0" w:color="auto"/>
      </w:divBdr>
    </w:div>
    <w:div w:id="304625981">
      <w:bodyDiv w:val="1"/>
      <w:marLeft w:val="0"/>
      <w:marRight w:val="0"/>
      <w:marTop w:val="0"/>
      <w:marBottom w:val="0"/>
      <w:divBdr>
        <w:top w:val="none" w:sz="0" w:space="0" w:color="auto"/>
        <w:left w:val="none" w:sz="0" w:space="0" w:color="auto"/>
        <w:bottom w:val="none" w:sz="0" w:space="0" w:color="auto"/>
        <w:right w:val="none" w:sz="0" w:space="0" w:color="auto"/>
      </w:divBdr>
    </w:div>
    <w:div w:id="322856509">
      <w:bodyDiv w:val="1"/>
      <w:marLeft w:val="0"/>
      <w:marRight w:val="0"/>
      <w:marTop w:val="0"/>
      <w:marBottom w:val="0"/>
      <w:divBdr>
        <w:top w:val="none" w:sz="0" w:space="0" w:color="auto"/>
        <w:left w:val="none" w:sz="0" w:space="0" w:color="auto"/>
        <w:bottom w:val="none" w:sz="0" w:space="0" w:color="auto"/>
        <w:right w:val="none" w:sz="0" w:space="0" w:color="auto"/>
      </w:divBdr>
    </w:div>
    <w:div w:id="333994415">
      <w:bodyDiv w:val="1"/>
      <w:marLeft w:val="0"/>
      <w:marRight w:val="0"/>
      <w:marTop w:val="0"/>
      <w:marBottom w:val="0"/>
      <w:divBdr>
        <w:top w:val="none" w:sz="0" w:space="0" w:color="auto"/>
        <w:left w:val="none" w:sz="0" w:space="0" w:color="auto"/>
        <w:bottom w:val="none" w:sz="0" w:space="0" w:color="auto"/>
        <w:right w:val="none" w:sz="0" w:space="0" w:color="auto"/>
      </w:divBdr>
    </w:div>
    <w:div w:id="341591931">
      <w:bodyDiv w:val="1"/>
      <w:marLeft w:val="0"/>
      <w:marRight w:val="0"/>
      <w:marTop w:val="0"/>
      <w:marBottom w:val="0"/>
      <w:divBdr>
        <w:top w:val="none" w:sz="0" w:space="0" w:color="auto"/>
        <w:left w:val="none" w:sz="0" w:space="0" w:color="auto"/>
        <w:bottom w:val="none" w:sz="0" w:space="0" w:color="auto"/>
        <w:right w:val="none" w:sz="0" w:space="0" w:color="auto"/>
      </w:divBdr>
    </w:div>
    <w:div w:id="348531740">
      <w:bodyDiv w:val="1"/>
      <w:marLeft w:val="0"/>
      <w:marRight w:val="0"/>
      <w:marTop w:val="0"/>
      <w:marBottom w:val="0"/>
      <w:divBdr>
        <w:top w:val="none" w:sz="0" w:space="0" w:color="auto"/>
        <w:left w:val="none" w:sz="0" w:space="0" w:color="auto"/>
        <w:bottom w:val="none" w:sz="0" w:space="0" w:color="auto"/>
        <w:right w:val="none" w:sz="0" w:space="0" w:color="auto"/>
      </w:divBdr>
    </w:div>
    <w:div w:id="349187864">
      <w:bodyDiv w:val="1"/>
      <w:marLeft w:val="0"/>
      <w:marRight w:val="0"/>
      <w:marTop w:val="0"/>
      <w:marBottom w:val="0"/>
      <w:divBdr>
        <w:top w:val="none" w:sz="0" w:space="0" w:color="auto"/>
        <w:left w:val="none" w:sz="0" w:space="0" w:color="auto"/>
        <w:bottom w:val="none" w:sz="0" w:space="0" w:color="auto"/>
        <w:right w:val="none" w:sz="0" w:space="0" w:color="auto"/>
      </w:divBdr>
    </w:div>
    <w:div w:id="370686862">
      <w:bodyDiv w:val="1"/>
      <w:marLeft w:val="0"/>
      <w:marRight w:val="0"/>
      <w:marTop w:val="0"/>
      <w:marBottom w:val="0"/>
      <w:divBdr>
        <w:top w:val="none" w:sz="0" w:space="0" w:color="auto"/>
        <w:left w:val="none" w:sz="0" w:space="0" w:color="auto"/>
        <w:bottom w:val="none" w:sz="0" w:space="0" w:color="auto"/>
        <w:right w:val="none" w:sz="0" w:space="0" w:color="auto"/>
      </w:divBdr>
    </w:div>
    <w:div w:id="382144977">
      <w:bodyDiv w:val="1"/>
      <w:marLeft w:val="0"/>
      <w:marRight w:val="0"/>
      <w:marTop w:val="0"/>
      <w:marBottom w:val="0"/>
      <w:divBdr>
        <w:top w:val="none" w:sz="0" w:space="0" w:color="auto"/>
        <w:left w:val="none" w:sz="0" w:space="0" w:color="auto"/>
        <w:bottom w:val="none" w:sz="0" w:space="0" w:color="auto"/>
        <w:right w:val="none" w:sz="0" w:space="0" w:color="auto"/>
      </w:divBdr>
    </w:div>
    <w:div w:id="383409237">
      <w:bodyDiv w:val="1"/>
      <w:marLeft w:val="0"/>
      <w:marRight w:val="0"/>
      <w:marTop w:val="0"/>
      <w:marBottom w:val="0"/>
      <w:divBdr>
        <w:top w:val="none" w:sz="0" w:space="0" w:color="auto"/>
        <w:left w:val="none" w:sz="0" w:space="0" w:color="auto"/>
        <w:bottom w:val="none" w:sz="0" w:space="0" w:color="auto"/>
        <w:right w:val="none" w:sz="0" w:space="0" w:color="auto"/>
      </w:divBdr>
    </w:div>
    <w:div w:id="388578916">
      <w:bodyDiv w:val="1"/>
      <w:marLeft w:val="0"/>
      <w:marRight w:val="0"/>
      <w:marTop w:val="0"/>
      <w:marBottom w:val="0"/>
      <w:divBdr>
        <w:top w:val="none" w:sz="0" w:space="0" w:color="auto"/>
        <w:left w:val="none" w:sz="0" w:space="0" w:color="auto"/>
        <w:bottom w:val="none" w:sz="0" w:space="0" w:color="auto"/>
        <w:right w:val="none" w:sz="0" w:space="0" w:color="auto"/>
      </w:divBdr>
    </w:div>
    <w:div w:id="394819276">
      <w:bodyDiv w:val="1"/>
      <w:marLeft w:val="0"/>
      <w:marRight w:val="0"/>
      <w:marTop w:val="0"/>
      <w:marBottom w:val="0"/>
      <w:divBdr>
        <w:top w:val="none" w:sz="0" w:space="0" w:color="auto"/>
        <w:left w:val="none" w:sz="0" w:space="0" w:color="auto"/>
        <w:bottom w:val="none" w:sz="0" w:space="0" w:color="auto"/>
        <w:right w:val="none" w:sz="0" w:space="0" w:color="auto"/>
      </w:divBdr>
    </w:div>
    <w:div w:id="406808544">
      <w:bodyDiv w:val="1"/>
      <w:marLeft w:val="0"/>
      <w:marRight w:val="0"/>
      <w:marTop w:val="0"/>
      <w:marBottom w:val="0"/>
      <w:divBdr>
        <w:top w:val="none" w:sz="0" w:space="0" w:color="auto"/>
        <w:left w:val="none" w:sz="0" w:space="0" w:color="auto"/>
        <w:bottom w:val="none" w:sz="0" w:space="0" w:color="auto"/>
        <w:right w:val="none" w:sz="0" w:space="0" w:color="auto"/>
      </w:divBdr>
    </w:div>
    <w:div w:id="407777262">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3671006">
      <w:bodyDiv w:val="1"/>
      <w:marLeft w:val="0"/>
      <w:marRight w:val="0"/>
      <w:marTop w:val="0"/>
      <w:marBottom w:val="0"/>
      <w:divBdr>
        <w:top w:val="none" w:sz="0" w:space="0" w:color="auto"/>
        <w:left w:val="none" w:sz="0" w:space="0" w:color="auto"/>
        <w:bottom w:val="none" w:sz="0" w:space="0" w:color="auto"/>
        <w:right w:val="none" w:sz="0" w:space="0" w:color="auto"/>
      </w:divBdr>
    </w:div>
    <w:div w:id="420103874">
      <w:bodyDiv w:val="1"/>
      <w:marLeft w:val="0"/>
      <w:marRight w:val="0"/>
      <w:marTop w:val="0"/>
      <w:marBottom w:val="0"/>
      <w:divBdr>
        <w:top w:val="none" w:sz="0" w:space="0" w:color="auto"/>
        <w:left w:val="none" w:sz="0" w:space="0" w:color="auto"/>
        <w:bottom w:val="none" w:sz="0" w:space="0" w:color="auto"/>
        <w:right w:val="none" w:sz="0" w:space="0" w:color="auto"/>
      </w:divBdr>
    </w:div>
    <w:div w:id="421032003">
      <w:bodyDiv w:val="1"/>
      <w:marLeft w:val="0"/>
      <w:marRight w:val="0"/>
      <w:marTop w:val="0"/>
      <w:marBottom w:val="0"/>
      <w:divBdr>
        <w:top w:val="none" w:sz="0" w:space="0" w:color="auto"/>
        <w:left w:val="none" w:sz="0" w:space="0" w:color="auto"/>
        <w:bottom w:val="none" w:sz="0" w:space="0" w:color="auto"/>
        <w:right w:val="none" w:sz="0" w:space="0" w:color="auto"/>
      </w:divBdr>
    </w:div>
    <w:div w:id="441728485">
      <w:bodyDiv w:val="1"/>
      <w:marLeft w:val="0"/>
      <w:marRight w:val="0"/>
      <w:marTop w:val="0"/>
      <w:marBottom w:val="0"/>
      <w:divBdr>
        <w:top w:val="none" w:sz="0" w:space="0" w:color="auto"/>
        <w:left w:val="none" w:sz="0" w:space="0" w:color="auto"/>
        <w:bottom w:val="none" w:sz="0" w:space="0" w:color="auto"/>
        <w:right w:val="none" w:sz="0" w:space="0" w:color="auto"/>
      </w:divBdr>
    </w:div>
    <w:div w:id="446434475">
      <w:bodyDiv w:val="1"/>
      <w:marLeft w:val="0"/>
      <w:marRight w:val="0"/>
      <w:marTop w:val="0"/>
      <w:marBottom w:val="0"/>
      <w:divBdr>
        <w:top w:val="none" w:sz="0" w:space="0" w:color="auto"/>
        <w:left w:val="none" w:sz="0" w:space="0" w:color="auto"/>
        <w:bottom w:val="none" w:sz="0" w:space="0" w:color="auto"/>
        <w:right w:val="none" w:sz="0" w:space="0" w:color="auto"/>
      </w:divBdr>
    </w:div>
    <w:div w:id="451633862">
      <w:bodyDiv w:val="1"/>
      <w:marLeft w:val="0"/>
      <w:marRight w:val="0"/>
      <w:marTop w:val="0"/>
      <w:marBottom w:val="0"/>
      <w:divBdr>
        <w:top w:val="none" w:sz="0" w:space="0" w:color="auto"/>
        <w:left w:val="none" w:sz="0" w:space="0" w:color="auto"/>
        <w:bottom w:val="none" w:sz="0" w:space="0" w:color="auto"/>
        <w:right w:val="none" w:sz="0" w:space="0" w:color="auto"/>
      </w:divBdr>
    </w:div>
    <w:div w:id="458648893">
      <w:bodyDiv w:val="1"/>
      <w:marLeft w:val="0"/>
      <w:marRight w:val="0"/>
      <w:marTop w:val="0"/>
      <w:marBottom w:val="0"/>
      <w:divBdr>
        <w:top w:val="none" w:sz="0" w:space="0" w:color="auto"/>
        <w:left w:val="none" w:sz="0" w:space="0" w:color="auto"/>
        <w:bottom w:val="none" w:sz="0" w:space="0" w:color="auto"/>
        <w:right w:val="none" w:sz="0" w:space="0" w:color="auto"/>
      </w:divBdr>
    </w:div>
    <w:div w:id="463961653">
      <w:bodyDiv w:val="1"/>
      <w:marLeft w:val="0"/>
      <w:marRight w:val="0"/>
      <w:marTop w:val="0"/>
      <w:marBottom w:val="0"/>
      <w:divBdr>
        <w:top w:val="none" w:sz="0" w:space="0" w:color="auto"/>
        <w:left w:val="none" w:sz="0" w:space="0" w:color="auto"/>
        <w:bottom w:val="none" w:sz="0" w:space="0" w:color="auto"/>
        <w:right w:val="none" w:sz="0" w:space="0" w:color="auto"/>
      </w:divBdr>
    </w:div>
    <w:div w:id="465313611">
      <w:bodyDiv w:val="1"/>
      <w:marLeft w:val="0"/>
      <w:marRight w:val="0"/>
      <w:marTop w:val="0"/>
      <w:marBottom w:val="0"/>
      <w:divBdr>
        <w:top w:val="none" w:sz="0" w:space="0" w:color="auto"/>
        <w:left w:val="none" w:sz="0" w:space="0" w:color="auto"/>
        <w:bottom w:val="none" w:sz="0" w:space="0" w:color="auto"/>
        <w:right w:val="none" w:sz="0" w:space="0" w:color="auto"/>
      </w:divBdr>
    </w:div>
    <w:div w:id="478885593">
      <w:bodyDiv w:val="1"/>
      <w:marLeft w:val="0"/>
      <w:marRight w:val="0"/>
      <w:marTop w:val="0"/>
      <w:marBottom w:val="0"/>
      <w:divBdr>
        <w:top w:val="none" w:sz="0" w:space="0" w:color="auto"/>
        <w:left w:val="none" w:sz="0" w:space="0" w:color="auto"/>
        <w:bottom w:val="none" w:sz="0" w:space="0" w:color="auto"/>
        <w:right w:val="none" w:sz="0" w:space="0" w:color="auto"/>
      </w:divBdr>
    </w:div>
    <w:div w:id="485752978">
      <w:bodyDiv w:val="1"/>
      <w:marLeft w:val="0"/>
      <w:marRight w:val="0"/>
      <w:marTop w:val="0"/>
      <w:marBottom w:val="0"/>
      <w:divBdr>
        <w:top w:val="none" w:sz="0" w:space="0" w:color="auto"/>
        <w:left w:val="none" w:sz="0" w:space="0" w:color="auto"/>
        <w:bottom w:val="none" w:sz="0" w:space="0" w:color="auto"/>
        <w:right w:val="none" w:sz="0" w:space="0" w:color="auto"/>
      </w:divBdr>
    </w:div>
    <w:div w:id="497304769">
      <w:bodyDiv w:val="1"/>
      <w:marLeft w:val="0"/>
      <w:marRight w:val="0"/>
      <w:marTop w:val="0"/>
      <w:marBottom w:val="0"/>
      <w:divBdr>
        <w:top w:val="none" w:sz="0" w:space="0" w:color="auto"/>
        <w:left w:val="none" w:sz="0" w:space="0" w:color="auto"/>
        <w:bottom w:val="none" w:sz="0" w:space="0" w:color="auto"/>
        <w:right w:val="none" w:sz="0" w:space="0" w:color="auto"/>
      </w:divBdr>
    </w:div>
    <w:div w:id="512230179">
      <w:bodyDiv w:val="1"/>
      <w:marLeft w:val="0"/>
      <w:marRight w:val="0"/>
      <w:marTop w:val="0"/>
      <w:marBottom w:val="0"/>
      <w:divBdr>
        <w:top w:val="none" w:sz="0" w:space="0" w:color="auto"/>
        <w:left w:val="none" w:sz="0" w:space="0" w:color="auto"/>
        <w:bottom w:val="none" w:sz="0" w:space="0" w:color="auto"/>
        <w:right w:val="none" w:sz="0" w:space="0" w:color="auto"/>
      </w:divBdr>
    </w:div>
    <w:div w:id="513956799">
      <w:bodyDiv w:val="1"/>
      <w:marLeft w:val="0"/>
      <w:marRight w:val="0"/>
      <w:marTop w:val="0"/>
      <w:marBottom w:val="0"/>
      <w:divBdr>
        <w:top w:val="none" w:sz="0" w:space="0" w:color="auto"/>
        <w:left w:val="none" w:sz="0" w:space="0" w:color="auto"/>
        <w:bottom w:val="none" w:sz="0" w:space="0" w:color="auto"/>
        <w:right w:val="none" w:sz="0" w:space="0" w:color="auto"/>
      </w:divBdr>
    </w:div>
    <w:div w:id="515122592">
      <w:bodyDiv w:val="1"/>
      <w:marLeft w:val="0"/>
      <w:marRight w:val="0"/>
      <w:marTop w:val="0"/>
      <w:marBottom w:val="0"/>
      <w:divBdr>
        <w:top w:val="none" w:sz="0" w:space="0" w:color="auto"/>
        <w:left w:val="none" w:sz="0" w:space="0" w:color="auto"/>
        <w:bottom w:val="none" w:sz="0" w:space="0" w:color="auto"/>
        <w:right w:val="none" w:sz="0" w:space="0" w:color="auto"/>
      </w:divBdr>
    </w:div>
    <w:div w:id="519585743">
      <w:bodyDiv w:val="1"/>
      <w:marLeft w:val="0"/>
      <w:marRight w:val="0"/>
      <w:marTop w:val="0"/>
      <w:marBottom w:val="0"/>
      <w:divBdr>
        <w:top w:val="none" w:sz="0" w:space="0" w:color="auto"/>
        <w:left w:val="none" w:sz="0" w:space="0" w:color="auto"/>
        <w:bottom w:val="none" w:sz="0" w:space="0" w:color="auto"/>
        <w:right w:val="none" w:sz="0" w:space="0" w:color="auto"/>
      </w:divBdr>
    </w:div>
    <w:div w:id="543248952">
      <w:bodyDiv w:val="1"/>
      <w:marLeft w:val="0"/>
      <w:marRight w:val="0"/>
      <w:marTop w:val="0"/>
      <w:marBottom w:val="0"/>
      <w:divBdr>
        <w:top w:val="none" w:sz="0" w:space="0" w:color="auto"/>
        <w:left w:val="none" w:sz="0" w:space="0" w:color="auto"/>
        <w:bottom w:val="none" w:sz="0" w:space="0" w:color="auto"/>
        <w:right w:val="none" w:sz="0" w:space="0" w:color="auto"/>
      </w:divBdr>
    </w:div>
    <w:div w:id="544220583">
      <w:bodyDiv w:val="1"/>
      <w:marLeft w:val="0"/>
      <w:marRight w:val="0"/>
      <w:marTop w:val="0"/>
      <w:marBottom w:val="0"/>
      <w:divBdr>
        <w:top w:val="none" w:sz="0" w:space="0" w:color="auto"/>
        <w:left w:val="none" w:sz="0" w:space="0" w:color="auto"/>
        <w:bottom w:val="none" w:sz="0" w:space="0" w:color="auto"/>
        <w:right w:val="none" w:sz="0" w:space="0" w:color="auto"/>
      </w:divBdr>
    </w:div>
    <w:div w:id="547375797">
      <w:bodyDiv w:val="1"/>
      <w:marLeft w:val="0"/>
      <w:marRight w:val="0"/>
      <w:marTop w:val="0"/>
      <w:marBottom w:val="0"/>
      <w:divBdr>
        <w:top w:val="none" w:sz="0" w:space="0" w:color="auto"/>
        <w:left w:val="none" w:sz="0" w:space="0" w:color="auto"/>
        <w:bottom w:val="none" w:sz="0" w:space="0" w:color="auto"/>
        <w:right w:val="none" w:sz="0" w:space="0" w:color="auto"/>
      </w:divBdr>
    </w:div>
    <w:div w:id="551118959">
      <w:bodyDiv w:val="1"/>
      <w:marLeft w:val="0"/>
      <w:marRight w:val="0"/>
      <w:marTop w:val="0"/>
      <w:marBottom w:val="0"/>
      <w:divBdr>
        <w:top w:val="none" w:sz="0" w:space="0" w:color="auto"/>
        <w:left w:val="none" w:sz="0" w:space="0" w:color="auto"/>
        <w:bottom w:val="none" w:sz="0" w:space="0" w:color="auto"/>
        <w:right w:val="none" w:sz="0" w:space="0" w:color="auto"/>
      </w:divBdr>
    </w:div>
    <w:div w:id="554126657">
      <w:bodyDiv w:val="1"/>
      <w:marLeft w:val="0"/>
      <w:marRight w:val="0"/>
      <w:marTop w:val="0"/>
      <w:marBottom w:val="0"/>
      <w:divBdr>
        <w:top w:val="none" w:sz="0" w:space="0" w:color="auto"/>
        <w:left w:val="none" w:sz="0" w:space="0" w:color="auto"/>
        <w:bottom w:val="none" w:sz="0" w:space="0" w:color="auto"/>
        <w:right w:val="none" w:sz="0" w:space="0" w:color="auto"/>
      </w:divBdr>
    </w:div>
    <w:div w:id="558246055">
      <w:bodyDiv w:val="1"/>
      <w:marLeft w:val="0"/>
      <w:marRight w:val="0"/>
      <w:marTop w:val="0"/>
      <w:marBottom w:val="0"/>
      <w:divBdr>
        <w:top w:val="none" w:sz="0" w:space="0" w:color="auto"/>
        <w:left w:val="none" w:sz="0" w:space="0" w:color="auto"/>
        <w:bottom w:val="none" w:sz="0" w:space="0" w:color="auto"/>
        <w:right w:val="none" w:sz="0" w:space="0" w:color="auto"/>
      </w:divBdr>
    </w:div>
    <w:div w:id="578560036">
      <w:bodyDiv w:val="1"/>
      <w:marLeft w:val="0"/>
      <w:marRight w:val="0"/>
      <w:marTop w:val="0"/>
      <w:marBottom w:val="0"/>
      <w:divBdr>
        <w:top w:val="none" w:sz="0" w:space="0" w:color="auto"/>
        <w:left w:val="none" w:sz="0" w:space="0" w:color="auto"/>
        <w:bottom w:val="none" w:sz="0" w:space="0" w:color="auto"/>
        <w:right w:val="none" w:sz="0" w:space="0" w:color="auto"/>
      </w:divBdr>
    </w:div>
    <w:div w:id="588344606">
      <w:bodyDiv w:val="1"/>
      <w:marLeft w:val="0"/>
      <w:marRight w:val="0"/>
      <w:marTop w:val="0"/>
      <w:marBottom w:val="0"/>
      <w:divBdr>
        <w:top w:val="none" w:sz="0" w:space="0" w:color="auto"/>
        <w:left w:val="none" w:sz="0" w:space="0" w:color="auto"/>
        <w:bottom w:val="none" w:sz="0" w:space="0" w:color="auto"/>
        <w:right w:val="none" w:sz="0" w:space="0" w:color="auto"/>
      </w:divBdr>
    </w:div>
    <w:div w:id="595870262">
      <w:bodyDiv w:val="1"/>
      <w:marLeft w:val="0"/>
      <w:marRight w:val="0"/>
      <w:marTop w:val="0"/>
      <w:marBottom w:val="0"/>
      <w:divBdr>
        <w:top w:val="none" w:sz="0" w:space="0" w:color="auto"/>
        <w:left w:val="none" w:sz="0" w:space="0" w:color="auto"/>
        <w:bottom w:val="none" w:sz="0" w:space="0" w:color="auto"/>
        <w:right w:val="none" w:sz="0" w:space="0" w:color="auto"/>
      </w:divBdr>
    </w:div>
    <w:div w:id="603684377">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13445185">
      <w:bodyDiv w:val="1"/>
      <w:marLeft w:val="0"/>
      <w:marRight w:val="0"/>
      <w:marTop w:val="0"/>
      <w:marBottom w:val="0"/>
      <w:divBdr>
        <w:top w:val="none" w:sz="0" w:space="0" w:color="auto"/>
        <w:left w:val="none" w:sz="0" w:space="0" w:color="auto"/>
        <w:bottom w:val="none" w:sz="0" w:space="0" w:color="auto"/>
        <w:right w:val="none" w:sz="0" w:space="0" w:color="auto"/>
      </w:divBdr>
    </w:div>
    <w:div w:id="614210676">
      <w:bodyDiv w:val="1"/>
      <w:marLeft w:val="0"/>
      <w:marRight w:val="0"/>
      <w:marTop w:val="0"/>
      <w:marBottom w:val="0"/>
      <w:divBdr>
        <w:top w:val="none" w:sz="0" w:space="0" w:color="auto"/>
        <w:left w:val="none" w:sz="0" w:space="0" w:color="auto"/>
        <w:bottom w:val="none" w:sz="0" w:space="0" w:color="auto"/>
        <w:right w:val="none" w:sz="0" w:space="0" w:color="auto"/>
      </w:divBdr>
    </w:div>
    <w:div w:id="615449941">
      <w:bodyDiv w:val="1"/>
      <w:marLeft w:val="0"/>
      <w:marRight w:val="0"/>
      <w:marTop w:val="0"/>
      <w:marBottom w:val="0"/>
      <w:divBdr>
        <w:top w:val="none" w:sz="0" w:space="0" w:color="auto"/>
        <w:left w:val="none" w:sz="0" w:space="0" w:color="auto"/>
        <w:bottom w:val="none" w:sz="0" w:space="0" w:color="auto"/>
        <w:right w:val="none" w:sz="0" w:space="0" w:color="auto"/>
      </w:divBdr>
    </w:div>
    <w:div w:id="626280309">
      <w:bodyDiv w:val="1"/>
      <w:marLeft w:val="0"/>
      <w:marRight w:val="0"/>
      <w:marTop w:val="0"/>
      <w:marBottom w:val="0"/>
      <w:divBdr>
        <w:top w:val="none" w:sz="0" w:space="0" w:color="auto"/>
        <w:left w:val="none" w:sz="0" w:space="0" w:color="auto"/>
        <w:bottom w:val="none" w:sz="0" w:space="0" w:color="auto"/>
        <w:right w:val="none" w:sz="0" w:space="0" w:color="auto"/>
      </w:divBdr>
    </w:div>
    <w:div w:id="627012290">
      <w:bodyDiv w:val="1"/>
      <w:marLeft w:val="0"/>
      <w:marRight w:val="0"/>
      <w:marTop w:val="0"/>
      <w:marBottom w:val="0"/>
      <w:divBdr>
        <w:top w:val="none" w:sz="0" w:space="0" w:color="auto"/>
        <w:left w:val="none" w:sz="0" w:space="0" w:color="auto"/>
        <w:bottom w:val="none" w:sz="0" w:space="0" w:color="auto"/>
        <w:right w:val="none" w:sz="0" w:space="0" w:color="auto"/>
      </w:divBdr>
    </w:div>
    <w:div w:id="636105789">
      <w:bodyDiv w:val="1"/>
      <w:marLeft w:val="0"/>
      <w:marRight w:val="0"/>
      <w:marTop w:val="0"/>
      <w:marBottom w:val="0"/>
      <w:divBdr>
        <w:top w:val="none" w:sz="0" w:space="0" w:color="auto"/>
        <w:left w:val="none" w:sz="0" w:space="0" w:color="auto"/>
        <w:bottom w:val="none" w:sz="0" w:space="0" w:color="auto"/>
        <w:right w:val="none" w:sz="0" w:space="0" w:color="auto"/>
      </w:divBdr>
    </w:div>
    <w:div w:id="636765785">
      <w:bodyDiv w:val="1"/>
      <w:marLeft w:val="0"/>
      <w:marRight w:val="0"/>
      <w:marTop w:val="0"/>
      <w:marBottom w:val="0"/>
      <w:divBdr>
        <w:top w:val="none" w:sz="0" w:space="0" w:color="auto"/>
        <w:left w:val="none" w:sz="0" w:space="0" w:color="auto"/>
        <w:bottom w:val="none" w:sz="0" w:space="0" w:color="auto"/>
        <w:right w:val="none" w:sz="0" w:space="0" w:color="auto"/>
      </w:divBdr>
    </w:div>
    <w:div w:id="639579463">
      <w:bodyDiv w:val="1"/>
      <w:marLeft w:val="0"/>
      <w:marRight w:val="0"/>
      <w:marTop w:val="0"/>
      <w:marBottom w:val="0"/>
      <w:divBdr>
        <w:top w:val="none" w:sz="0" w:space="0" w:color="auto"/>
        <w:left w:val="none" w:sz="0" w:space="0" w:color="auto"/>
        <w:bottom w:val="none" w:sz="0" w:space="0" w:color="auto"/>
        <w:right w:val="none" w:sz="0" w:space="0" w:color="auto"/>
      </w:divBdr>
    </w:div>
    <w:div w:id="641929725">
      <w:bodyDiv w:val="1"/>
      <w:marLeft w:val="0"/>
      <w:marRight w:val="0"/>
      <w:marTop w:val="0"/>
      <w:marBottom w:val="0"/>
      <w:divBdr>
        <w:top w:val="none" w:sz="0" w:space="0" w:color="auto"/>
        <w:left w:val="none" w:sz="0" w:space="0" w:color="auto"/>
        <w:bottom w:val="none" w:sz="0" w:space="0" w:color="auto"/>
        <w:right w:val="none" w:sz="0" w:space="0" w:color="auto"/>
      </w:divBdr>
    </w:div>
    <w:div w:id="645429956">
      <w:bodyDiv w:val="1"/>
      <w:marLeft w:val="0"/>
      <w:marRight w:val="0"/>
      <w:marTop w:val="0"/>
      <w:marBottom w:val="0"/>
      <w:divBdr>
        <w:top w:val="none" w:sz="0" w:space="0" w:color="auto"/>
        <w:left w:val="none" w:sz="0" w:space="0" w:color="auto"/>
        <w:bottom w:val="none" w:sz="0" w:space="0" w:color="auto"/>
        <w:right w:val="none" w:sz="0" w:space="0" w:color="auto"/>
      </w:divBdr>
    </w:div>
    <w:div w:id="646741487">
      <w:bodyDiv w:val="1"/>
      <w:marLeft w:val="0"/>
      <w:marRight w:val="0"/>
      <w:marTop w:val="0"/>
      <w:marBottom w:val="0"/>
      <w:divBdr>
        <w:top w:val="none" w:sz="0" w:space="0" w:color="auto"/>
        <w:left w:val="none" w:sz="0" w:space="0" w:color="auto"/>
        <w:bottom w:val="none" w:sz="0" w:space="0" w:color="auto"/>
        <w:right w:val="none" w:sz="0" w:space="0" w:color="auto"/>
      </w:divBdr>
    </w:div>
    <w:div w:id="647168086">
      <w:bodyDiv w:val="1"/>
      <w:marLeft w:val="0"/>
      <w:marRight w:val="0"/>
      <w:marTop w:val="0"/>
      <w:marBottom w:val="0"/>
      <w:divBdr>
        <w:top w:val="none" w:sz="0" w:space="0" w:color="auto"/>
        <w:left w:val="none" w:sz="0" w:space="0" w:color="auto"/>
        <w:bottom w:val="none" w:sz="0" w:space="0" w:color="auto"/>
        <w:right w:val="none" w:sz="0" w:space="0" w:color="auto"/>
      </w:divBdr>
    </w:div>
    <w:div w:id="657466280">
      <w:bodyDiv w:val="1"/>
      <w:marLeft w:val="0"/>
      <w:marRight w:val="0"/>
      <w:marTop w:val="0"/>
      <w:marBottom w:val="0"/>
      <w:divBdr>
        <w:top w:val="none" w:sz="0" w:space="0" w:color="auto"/>
        <w:left w:val="none" w:sz="0" w:space="0" w:color="auto"/>
        <w:bottom w:val="none" w:sz="0" w:space="0" w:color="auto"/>
        <w:right w:val="none" w:sz="0" w:space="0" w:color="auto"/>
      </w:divBdr>
    </w:div>
    <w:div w:id="657805312">
      <w:bodyDiv w:val="1"/>
      <w:marLeft w:val="0"/>
      <w:marRight w:val="0"/>
      <w:marTop w:val="0"/>
      <w:marBottom w:val="0"/>
      <w:divBdr>
        <w:top w:val="none" w:sz="0" w:space="0" w:color="auto"/>
        <w:left w:val="none" w:sz="0" w:space="0" w:color="auto"/>
        <w:bottom w:val="none" w:sz="0" w:space="0" w:color="auto"/>
        <w:right w:val="none" w:sz="0" w:space="0" w:color="auto"/>
      </w:divBdr>
    </w:div>
    <w:div w:id="666907711">
      <w:bodyDiv w:val="1"/>
      <w:marLeft w:val="0"/>
      <w:marRight w:val="0"/>
      <w:marTop w:val="0"/>
      <w:marBottom w:val="0"/>
      <w:divBdr>
        <w:top w:val="none" w:sz="0" w:space="0" w:color="auto"/>
        <w:left w:val="none" w:sz="0" w:space="0" w:color="auto"/>
        <w:bottom w:val="none" w:sz="0" w:space="0" w:color="auto"/>
        <w:right w:val="none" w:sz="0" w:space="0" w:color="auto"/>
      </w:divBdr>
    </w:div>
    <w:div w:id="670375602">
      <w:bodyDiv w:val="1"/>
      <w:marLeft w:val="0"/>
      <w:marRight w:val="0"/>
      <w:marTop w:val="0"/>
      <w:marBottom w:val="0"/>
      <w:divBdr>
        <w:top w:val="none" w:sz="0" w:space="0" w:color="auto"/>
        <w:left w:val="none" w:sz="0" w:space="0" w:color="auto"/>
        <w:bottom w:val="none" w:sz="0" w:space="0" w:color="auto"/>
        <w:right w:val="none" w:sz="0" w:space="0" w:color="auto"/>
      </w:divBdr>
    </w:div>
    <w:div w:id="677344240">
      <w:bodyDiv w:val="1"/>
      <w:marLeft w:val="0"/>
      <w:marRight w:val="0"/>
      <w:marTop w:val="0"/>
      <w:marBottom w:val="0"/>
      <w:divBdr>
        <w:top w:val="none" w:sz="0" w:space="0" w:color="auto"/>
        <w:left w:val="none" w:sz="0" w:space="0" w:color="auto"/>
        <w:bottom w:val="none" w:sz="0" w:space="0" w:color="auto"/>
        <w:right w:val="none" w:sz="0" w:space="0" w:color="auto"/>
      </w:divBdr>
    </w:div>
    <w:div w:id="692459199">
      <w:bodyDiv w:val="1"/>
      <w:marLeft w:val="0"/>
      <w:marRight w:val="0"/>
      <w:marTop w:val="0"/>
      <w:marBottom w:val="0"/>
      <w:divBdr>
        <w:top w:val="none" w:sz="0" w:space="0" w:color="auto"/>
        <w:left w:val="none" w:sz="0" w:space="0" w:color="auto"/>
        <w:bottom w:val="none" w:sz="0" w:space="0" w:color="auto"/>
        <w:right w:val="none" w:sz="0" w:space="0" w:color="auto"/>
      </w:divBdr>
    </w:div>
    <w:div w:id="696855695">
      <w:bodyDiv w:val="1"/>
      <w:marLeft w:val="0"/>
      <w:marRight w:val="0"/>
      <w:marTop w:val="0"/>
      <w:marBottom w:val="0"/>
      <w:divBdr>
        <w:top w:val="none" w:sz="0" w:space="0" w:color="auto"/>
        <w:left w:val="none" w:sz="0" w:space="0" w:color="auto"/>
        <w:bottom w:val="none" w:sz="0" w:space="0" w:color="auto"/>
        <w:right w:val="none" w:sz="0" w:space="0" w:color="auto"/>
      </w:divBdr>
    </w:div>
    <w:div w:id="697393754">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16903688">
      <w:bodyDiv w:val="1"/>
      <w:marLeft w:val="0"/>
      <w:marRight w:val="0"/>
      <w:marTop w:val="0"/>
      <w:marBottom w:val="0"/>
      <w:divBdr>
        <w:top w:val="none" w:sz="0" w:space="0" w:color="auto"/>
        <w:left w:val="none" w:sz="0" w:space="0" w:color="auto"/>
        <w:bottom w:val="none" w:sz="0" w:space="0" w:color="auto"/>
        <w:right w:val="none" w:sz="0" w:space="0" w:color="auto"/>
      </w:divBdr>
    </w:div>
    <w:div w:id="760370146">
      <w:bodyDiv w:val="1"/>
      <w:marLeft w:val="0"/>
      <w:marRight w:val="0"/>
      <w:marTop w:val="0"/>
      <w:marBottom w:val="0"/>
      <w:divBdr>
        <w:top w:val="none" w:sz="0" w:space="0" w:color="auto"/>
        <w:left w:val="none" w:sz="0" w:space="0" w:color="auto"/>
        <w:bottom w:val="none" w:sz="0" w:space="0" w:color="auto"/>
        <w:right w:val="none" w:sz="0" w:space="0" w:color="auto"/>
      </w:divBdr>
    </w:div>
    <w:div w:id="760488206">
      <w:bodyDiv w:val="1"/>
      <w:marLeft w:val="0"/>
      <w:marRight w:val="0"/>
      <w:marTop w:val="0"/>
      <w:marBottom w:val="0"/>
      <w:divBdr>
        <w:top w:val="none" w:sz="0" w:space="0" w:color="auto"/>
        <w:left w:val="none" w:sz="0" w:space="0" w:color="auto"/>
        <w:bottom w:val="none" w:sz="0" w:space="0" w:color="auto"/>
        <w:right w:val="none" w:sz="0" w:space="0" w:color="auto"/>
      </w:divBdr>
    </w:div>
    <w:div w:id="765345367">
      <w:bodyDiv w:val="1"/>
      <w:marLeft w:val="0"/>
      <w:marRight w:val="0"/>
      <w:marTop w:val="0"/>
      <w:marBottom w:val="0"/>
      <w:divBdr>
        <w:top w:val="none" w:sz="0" w:space="0" w:color="auto"/>
        <w:left w:val="none" w:sz="0" w:space="0" w:color="auto"/>
        <w:bottom w:val="none" w:sz="0" w:space="0" w:color="auto"/>
        <w:right w:val="none" w:sz="0" w:space="0" w:color="auto"/>
      </w:divBdr>
    </w:div>
    <w:div w:id="767044628">
      <w:bodyDiv w:val="1"/>
      <w:marLeft w:val="0"/>
      <w:marRight w:val="0"/>
      <w:marTop w:val="0"/>
      <w:marBottom w:val="0"/>
      <w:divBdr>
        <w:top w:val="none" w:sz="0" w:space="0" w:color="auto"/>
        <w:left w:val="none" w:sz="0" w:space="0" w:color="auto"/>
        <w:bottom w:val="none" w:sz="0" w:space="0" w:color="auto"/>
        <w:right w:val="none" w:sz="0" w:space="0" w:color="auto"/>
      </w:divBdr>
    </w:div>
    <w:div w:id="774637320">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94903986">
      <w:bodyDiv w:val="1"/>
      <w:marLeft w:val="0"/>
      <w:marRight w:val="0"/>
      <w:marTop w:val="0"/>
      <w:marBottom w:val="0"/>
      <w:divBdr>
        <w:top w:val="none" w:sz="0" w:space="0" w:color="auto"/>
        <w:left w:val="none" w:sz="0" w:space="0" w:color="auto"/>
        <w:bottom w:val="none" w:sz="0" w:space="0" w:color="auto"/>
        <w:right w:val="none" w:sz="0" w:space="0" w:color="auto"/>
      </w:divBdr>
    </w:div>
    <w:div w:id="804389547">
      <w:bodyDiv w:val="1"/>
      <w:marLeft w:val="0"/>
      <w:marRight w:val="0"/>
      <w:marTop w:val="0"/>
      <w:marBottom w:val="0"/>
      <w:divBdr>
        <w:top w:val="none" w:sz="0" w:space="0" w:color="auto"/>
        <w:left w:val="none" w:sz="0" w:space="0" w:color="auto"/>
        <w:bottom w:val="none" w:sz="0" w:space="0" w:color="auto"/>
        <w:right w:val="none" w:sz="0" w:space="0" w:color="auto"/>
      </w:divBdr>
    </w:div>
    <w:div w:id="817066797">
      <w:bodyDiv w:val="1"/>
      <w:marLeft w:val="0"/>
      <w:marRight w:val="0"/>
      <w:marTop w:val="0"/>
      <w:marBottom w:val="0"/>
      <w:divBdr>
        <w:top w:val="none" w:sz="0" w:space="0" w:color="auto"/>
        <w:left w:val="none" w:sz="0" w:space="0" w:color="auto"/>
        <w:bottom w:val="none" w:sz="0" w:space="0" w:color="auto"/>
        <w:right w:val="none" w:sz="0" w:space="0" w:color="auto"/>
      </w:divBdr>
    </w:div>
    <w:div w:id="830098370">
      <w:bodyDiv w:val="1"/>
      <w:marLeft w:val="0"/>
      <w:marRight w:val="0"/>
      <w:marTop w:val="0"/>
      <w:marBottom w:val="0"/>
      <w:divBdr>
        <w:top w:val="none" w:sz="0" w:space="0" w:color="auto"/>
        <w:left w:val="none" w:sz="0" w:space="0" w:color="auto"/>
        <w:bottom w:val="none" w:sz="0" w:space="0" w:color="auto"/>
        <w:right w:val="none" w:sz="0" w:space="0" w:color="auto"/>
      </w:divBdr>
    </w:div>
    <w:div w:id="830634358">
      <w:bodyDiv w:val="1"/>
      <w:marLeft w:val="0"/>
      <w:marRight w:val="0"/>
      <w:marTop w:val="0"/>
      <w:marBottom w:val="0"/>
      <w:divBdr>
        <w:top w:val="none" w:sz="0" w:space="0" w:color="auto"/>
        <w:left w:val="none" w:sz="0" w:space="0" w:color="auto"/>
        <w:bottom w:val="none" w:sz="0" w:space="0" w:color="auto"/>
        <w:right w:val="none" w:sz="0" w:space="0" w:color="auto"/>
      </w:divBdr>
    </w:div>
    <w:div w:id="832649714">
      <w:bodyDiv w:val="1"/>
      <w:marLeft w:val="0"/>
      <w:marRight w:val="0"/>
      <w:marTop w:val="0"/>
      <w:marBottom w:val="0"/>
      <w:divBdr>
        <w:top w:val="none" w:sz="0" w:space="0" w:color="auto"/>
        <w:left w:val="none" w:sz="0" w:space="0" w:color="auto"/>
        <w:bottom w:val="none" w:sz="0" w:space="0" w:color="auto"/>
        <w:right w:val="none" w:sz="0" w:space="0" w:color="auto"/>
      </w:divBdr>
    </w:div>
    <w:div w:id="847596147">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8810447">
      <w:bodyDiv w:val="1"/>
      <w:marLeft w:val="0"/>
      <w:marRight w:val="0"/>
      <w:marTop w:val="0"/>
      <w:marBottom w:val="0"/>
      <w:divBdr>
        <w:top w:val="none" w:sz="0" w:space="0" w:color="auto"/>
        <w:left w:val="none" w:sz="0" w:space="0" w:color="auto"/>
        <w:bottom w:val="none" w:sz="0" w:space="0" w:color="auto"/>
        <w:right w:val="none" w:sz="0" w:space="0" w:color="auto"/>
      </w:divBdr>
    </w:div>
    <w:div w:id="860053161">
      <w:bodyDiv w:val="1"/>
      <w:marLeft w:val="0"/>
      <w:marRight w:val="0"/>
      <w:marTop w:val="0"/>
      <w:marBottom w:val="0"/>
      <w:divBdr>
        <w:top w:val="none" w:sz="0" w:space="0" w:color="auto"/>
        <w:left w:val="none" w:sz="0" w:space="0" w:color="auto"/>
        <w:bottom w:val="none" w:sz="0" w:space="0" w:color="auto"/>
        <w:right w:val="none" w:sz="0" w:space="0" w:color="auto"/>
      </w:divBdr>
    </w:div>
    <w:div w:id="869227196">
      <w:bodyDiv w:val="1"/>
      <w:marLeft w:val="0"/>
      <w:marRight w:val="0"/>
      <w:marTop w:val="0"/>
      <w:marBottom w:val="0"/>
      <w:divBdr>
        <w:top w:val="none" w:sz="0" w:space="0" w:color="auto"/>
        <w:left w:val="none" w:sz="0" w:space="0" w:color="auto"/>
        <w:bottom w:val="none" w:sz="0" w:space="0" w:color="auto"/>
        <w:right w:val="none" w:sz="0" w:space="0" w:color="auto"/>
      </w:divBdr>
    </w:div>
    <w:div w:id="892042414">
      <w:bodyDiv w:val="1"/>
      <w:marLeft w:val="0"/>
      <w:marRight w:val="0"/>
      <w:marTop w:val="0"/>
      <w:marBottom w:val="0"/>
      <w:divBdr>
        <w:top w:val="none" w:sz="0" w:space="0" w:color="auto"/>
        <w:left w:val="none" w:sz="0" w:space="0" w:color="auto"/>
        <w:bottom w:val="none" w:sz="0" w:space="0" w:color="auto"/>
        <w:right w:val="none" w:sz="0" w:space="0" w:color="auto"/>
      </w:divBdr>
    </w:div>
    <w:div w:id="896744813">
      <w:bodyDiv w:val="1"/>
      <w:marLeft w:val="0"/>
      <w:marRight w:val="0"/>
      <w:marTop w:val="0"/>
      <w:marBottom w:val="0"/>
      <w:divBdr>
        <w:top w:val="none" w:sz="0" w:space="0" w:color="auto"/>
        <w:left w:val="none" w:sz="0" w:space="0" w:color="auto"/>
        <w:bottom w:val="none" w:sz="0" w:space="0" w:color="auto"/>
        <w:right w:val="none" w:sz="0" w:space="0" w:color="auto"/>
      </w:divBdr>
    </w:div>
    <w:div w:id="901059304">
      <w:bodyDiv w:val="1"/>
      <w:marLeft w:val="0"/>
      <w:marRight w:val="0"/>
      <w:marTop w:val="0"/>
      <w:marBottom w:val="0"/>
      <w:divBdr>
        <w:top w:val="none" w:sz="0" w:space="0" w:color="auto"/>
        <w:left w:val="none" w:sz="0" w:space="0" w:color="auto"/>
        <w:bottom w:val="none" w:sz="0" w:space="0" w:color="auto"/>
        <w:right w:val="none" w:sz="0" w:space="0" w:color="auto"/>
      </w:divBdr>
    </w:div>
    <w:div w:id="908270128">
      <w:bodyDiv w:val="1"/>
      <w:marLeft w:val="0"/>
      <w:marRight w:val="0"/>
      <w:marTop w:val="0"/>
      <w:marBottom w:val="0"/>
      <w:divBdr>
        <w:top w:val="none" w:sz="0" w:space="0" w:color="auto"/>
        <w:left w:val="none" w:sz="0" w:space="0" w:color="auto"/>
        <w:bottom w:val="none" w:sz="0" w:space="0" w:color="auto"/>
        <w:right w:val="none" w:sz="0" w:space="0" w:color="auto"/>
      </w:divBdr>
    </w:div>
    <w:div w:id="908617957">
      <w:bodyDiv w:val="1"/>
      <w:marLeft w:val="0"/>
      <w:marRight w:val="0"/>
      <w:marTop w:val="0"/>
      <w:marBottom w:val="0"/>
      <w:divBdr>
        <w:top w:val="none" w:sz="0" w:space="0" w:color="auto"/>
        <w:left w:val="none" w:sz="0" w:space="0" w:color="auto"/>
        <w:bottom w:val="none" w:sz="0" w:space="0" w:color="auto"/>
        <w:right w:val="none" w:sz="0" w:space="0" w:color="auto"/>
      </w:divBdr>
    </w:div>
    <w:div w:id="912200343">
      <w:bodyDiv w:val="1"/>
      <w:marLeft w:val="0"/>
      <w:marRight w:val="0"/>
      <w:marTop w:val="0"/>
      <w:marBottom w:val="0"/>
      <w:divBdr>
        <w:top w:val="none" w:sz="0" w:space="0" w:color="auto"/>
        <w:left w:val="none" w:sz="0" w:space="0" w:color="auto"/>
        <w:bottom w:val="none" w:sz="0" w:space="0" w:color="auto"/>
        <w:right w:val="none" w:sz="0" w:space="0" w:color="auto"/>
      </w:divBdr>
    </w:div>
    <w:div w:id="925840329">
      <w:bodyDiv w:val="1"/>
      <w:marLeft w:val="0"/>
      <w:marRight w:val="0"/>
      <w:marTop w:val="0"/>
      <w:marBottom w:val="0"/>
      <w:divBdr>
        <w:top w:val="none" w:sz="0" w:space="0" w:color="auto"/>
        <w:left w:val="none" w:sz="0" w:space="0" w:color="auto"/>
        <w:bottom w:val="none" w:sz="0" w:space="0" w:color="auto"/>
        <w:right w:val="none" w:sz="0" w:space="0" w:color="auto"/>
      </w:divBdr>
    </w:div>
    <w:div w:id="929124382">
      <w:bodyDiv w:val="1"/>
      <w:marLeft w:val="0"/>
      <w:marRight w:val="0"/>
      <w:marTop w:val="0"/>
      <w:marBottom w:val="0"/>
      <w:divBdr>
        <w:top w:val="none" w:sz="0" w:space="0" w:color="auto"/>
        <w:left w:val="none" w:sz="0" w:space="0" w:color="auto"/>
        <w:bottom w:val="none" w:sz="0" w:space="0" w:color="auto"/>
        <w:right w:val="none" w:sz="0" w:space="0" w:color="auto"/>
      </w:divBdr>
    </w:div>
    <w:div w:id="934024072">
      <w:bodyDiv w:val="1"/>
      <w:marLeft w:val="0"/>
      <w:marRight w:val="0"/>
      <w:marTop w:val="0"/>
      <w:marBottom w:val="0"/>
      <w:divBdr>
        <w:top w:val="none" w:sz="0" w:space="0" w:color="auto"/>
        <w:left w:val="none" w:sz="0" w:space="0" w:color="auto"/>
        <w:bottom w:val="none" w:sz="0" w:space="0" w:color="auto"/>
        <w:right w:val="none" w:sz="0" w:space="0" w:color="auto"/>
      </w:divBdr>
    </w:div>
    <w:div w:id="936668746">
      <w:bodyDiv w:val="1"/>
      <w:marLeft w:val="0"/>
      <w:marRight w:val="0"/>
      <w:marTop w:val="0"/>
      <w:marBottom w:val="0"/>
      <w:divBdr>
        <w:top w:val="none" w:sz="0" w:space="0" w:color="auto"/>
        <w:left w:val="none" w:sz="0" w:space="0" w:color="auto"/>
        <w:bottom w:val="none" w:sz="0" w:space="0" w:color="auto"/>
        <w:right w:val="none" w:sz="0" w:space="0" w:color="auto"/>
      </w:divBdr>
    </w:div>
    <w:div w:id="939484707">
      <w:bodyDiv w:val="1"/>
      <w:marLeft w:val="0"/>
      <w:marRight w:val="0"/>
      <w:marTop w:val="0"/>
      <w:marBottom w:val="0"/>
      <w:divBdr>
        <w:top w:val="none" w:sz="0" w:space="0" w:color="auto"/>
        <w:left w:val="none" w:sz="0" w:space="0" w:color="auto"/>
        <w:bottom w:val="none" w:sz="0" w:space="0" w:color="auto"/>
        <w:right w:val="none" w:sz="0" w:space="0" w:color="auto"/>
      </w:divBdr>
    </w:div>
    <w:div w:id="941844673">
      <w:bodyDiv w:val="1"/>
      <w:marLeft w:val="0"/>
      <w:marRight w:val="0"/>
      <w:marTop w:val="0"/>
      <w:marBottom w:val="0"/>
      <w:divBdr>
        <w:top w:val="none" w:sz="0" w:space="0" w:color="auto"/>
        <w:left w:val="none" w:sz="0" w:space="0" w:color="auto"/>
        <w:bottom w:val="none" w:sz="0" w:space="0" w:color="auto"/>
        <w:right w:val="none" w:sz="0" w:space="0" w:color="auto"/>
      </w:divBdr>
    </w:div>
    <w:div w:id="950238087">
      <w:bodyDiv w:val="1"/>
      <w:marLeft w:val="0"/>
      <w:marRight w:val="0"/>
      <w:marTop w:val="0"/>
      <w:marBottom w:val="0"/>
      <w:divBdr>
        <w:top w:val="none" w:sz="0" w:space="0" w:color="auto"/>
        <w:left w:val="none" w:sz="0" w:space="0" w:color="auto"/>
        <w:bottom w:val="none" w:sz="0" w:space="0" w:color="auto"/>
        <w:right w:val="none" w:sz="0" w:space="0" w:color="auto"/>
      </w:divBdr>
    </w:div>
    <w:div w:id="957879771">
      <w:bodyDiv w:val="1"/>
      <w:marLeft w:val="0"/>
      <w:marRight w:val="0"/>
      <w:marTop w:val="0"/>
      <w:marBottom w:val="0"/>
      <w:divBdr>
        <w:top w:val="none" w:sz="0" w:space="0" w:color="auto"/>
        <w:left w:val="none" w:sz="0" w:space="0" w:color="auto"/>
        <w:bottom w:val="none" w:sz="0" w:space="0" w:color="auto"/>
        <w:right w:val="none" w:sz="0" w:space="0" w:color="auto"/>
      </w:divBdr>
    </w:div>
    <w:div w:id="971983041">
      <w:bodyDiv w:val="1"/>
      <w:marLeft w:val="0"/>
      <w:marRight w:val="0"/>
      <w:marTop w:val="0"/>
      <w:marBottom w:val="0"/>
      <w:divBdr>
        <w:top w:val="none" w:sz="0" w:space="0" w:color="auto"/>
        <w:left w:val="none" w:sz="0" w:space="0" w:color="auto"/>
        <w:bottom w:val="none" w:sz="0" w:space="0" w:color="auto"/>
        <w:right w:val="none" w:sz="0" w:space="0" w:color="auto"/>
      </w:divBdr>
    </w:div>
    <w:div w:id="987519760">
      <w:bodyDiv w:val="1"/>
      <w:marLeft w:val="0"/>
      <w:marRight w:val="0"/>
      <w:marTop w:val="0"/>
      <w:marBottom w:val="0"/>
      <w:divBdr>
        <w:top w:val="none" w:sz="0" w:space="0" w:color="auto"/>
        <w:left w:val="none" w:sz="0" w:space="0" w:color="auto"/>
        <w:bottom w:val="none" w:sz="0" w:space="0" w:color="auto"/>
        <w:right w:val="none" w:sz="0" w:space="0" w:color="auto"/>
      </w:divBdr>
    </w:div>
    <w:div w:id="1006174430">
      <w:bodyDiv w:val="1"/>
      <w:marLeft w:val="0"/>
      <w:marRight w:val="0"/>
      <w:marTop w:val="0"/>
      <w:marBottom w:val="0"/>
      <w:divBdr>
        <w:top w:val="none" w:sz="0" w:space="0" w:color="auto"/>
        <w:left w:val="none" w:sz="0" w:space="0" w:color="auto"/>
        <w:bottom w:val="none" w:sz="0" w:space="0" w:color="auto"/>
        <w:right w:val="none" w:sz="0" w:space="0" w:color="auto"/>
      </w:divBdr>
    </w:div>
    <w:div w:id="1018193663">
      <w:bodyDiv w:val="1"/>
      <w:marLeft w:val="0"/>
      <w:marRight w:val="0"/>
      <w:marTop w:val="0"/>
      <w:marBottom w:val="0"/>
      <w:divBdr>
        <w:top w:val="none" w:sz="0" w:space="0" w:color="auto"/>
        <w:left w:val="none" w:sz="0" w:space="0" w:color="auto"/>
        <w:bottom w:val="none" w:sz="0" w:space="0" w:color="auto"/>
        <w:right w:val="none" w:sz="0" w:space="0" w:color="auto"/>
      </w:divBdr>
    </w:div>
    <w:div w:id="1019893061">
      <w:bodyDiv w:val="1"/>
      <w:marLeft w:val="0"/>
      <w:marRight w:val="0"/>
      <w:marTop w:val="0"/>
      <w:marBottom w:val="0"/>
      <w:divBdr>
        <w:top w:val="none" w:sz="0" w:space="0" w:color="auto"/>
        <w:left w:val="none" w:sz="0" w:space="0" w:color="auto"/>
        <w:bottom w:val="none" w:sz="0" w:space="0" w:color="auto"/>
        <w:right w:val="none" w:sz="0" w:space="0" w:color="auto"/>
      </w:divBdr>
    </w:div>
    <w:div w:id="1043752512">
      <w:bodyDiv w:val="1"/>
      <w:marLeft w:val="0"/>
      <w:marRight w:val="0"/>
      <w:marTop w:val="0"/>
      <w:marBottom w:val="0"/>
      <w:divBdr>
        <w:top w:val="none" w:sz="0" w:space="0" w:color="auto"/>
        <w:left w:val="none" w:sz="0" w:space="0" w:color="auto"/>
        <w:bottom w:val="none" w:sz="0" w:space="0" w:color="auto"/>
        <w:right w:val="none" w:sz="0" w:space="0" w:color="auto"/>
      </w:divBdr>
    </w:div>
    <w:div w:id="1056389890">
      <w:bodyDiv w:val="1"/>
      <w:marLeft w:val="0"/>
      <w:marRight w:val="0"/>
      <w:marTop w:val="0"/>
      <w:marBottom w:val="0"/>
      <w:divBdr>
        <w:top w:val="none" w:sz="0" w:space="0" w:color="auto"/>
        <w:left w:val="none" w:sz="0" w:space="0" w:color="auto"/>
        <w:bottom w:val="none" w:sz="0" w:space="0" w:color="auto"/>
        <w:right w:val="none" w:sz="0" w:space="0" w:color="auto"/>
      </w:divBdr>
    </w:div>
    <w:div w:id="1063524200">
      <w:bodyDiv w:val="1"/>
      <w:marLeft w:val="0"/>
      <w:marRight w:val="0"/>
      <w:marTop w:val="0"/>
      <w:marBottom w:val="0"/>
      <w:divBdr>
        <w:top w:val="none" w:sz="0" w:space="0" w:color="auto"/>
        <w:left w:val="none" w:sz="0" w:space="0" w:color="auto"/>
        <w:bottom w:val="none" w:sz="0" w:space="0" w:color="auto"/>
        <w:right w:val="none" w:sz="0" w:space="0" w:color="auto"/>
      </w:divBdr>
    </w:div>
    <w:div w:id="1067604882">
      <w:bodyDiv w:val="1"/>
      <w:marLeft w:val="0"/>
      <w:marRight w:val="0"/>
      <w:marTop w:val="0"/>
      <w:marBottom w:val="0"/>
      <w:divBdr>
        <w:top w:val="none" w:sz="0" w:space="0" w:color="auto"/>
        <w:left w:val="none" w:sz="0" w:space="0" w:color="auto"/>
        <w:bottom w:val="none" w:sz="0" w:space="0" w:color="auto"/>
        <w:right w:val="none" w:sz="0" w:space="0" w:color="auto"/>
      </w:divBdr>
    </w:div>
    <w:div w:id="1070078204">
      <w:bodyDiv w:val="1"/>
      <w:marLeft w:val="0"/>
      <w:marRight w:val="0"/>
      <w:marTop w:val="0"/>
      <w:marBottom w:val="0"/>
      <w:divBdr>
        <w:top w:val="none" w:sz="0" w:space="0" w:color="auto"/>
        <w:left w:val="none" w:sz="0" w:space="0" w:color="auto"/>
        <w:bottom w:val="none" w:sz="0" w:space="0" w:color="auto"/>
        <w:right w:val="none" w:sz="0" w:space="0" w:color="auto"/>
      </w:divBdr>
    </w:div>
    <w:div w:id="1072432175">
      <w:bodyDiv w:val="1"/>
      <w:marLeft w:val="0"/>
      <w:marRight w:val="0"/>
      <w:marTop w:val="0"/>
      <w:marBottom w:val="0"/>
      <w:divBdr>
        <w:top w:val="none" w:sz="0" w:space="0" w:color="auto"/>
        <w:left w:val="none" w:sz="0" w:space="0" w:color="auto"/>
        <w:bottom w:val="none" w:sz="0" w:space="0" w:color="auto"/>
        <w:right w:val="none" w:sz="0" w:space="0" w:color="auto"/>
      </w:divBdr>
    </w:div>
    <w:div w:id="1075322418">
      <w:bodyDiv w:val="1"/>
      <w:marLeft w:val="0"/>
      <w:marRight w:val="0"/>
      <w:marTop w:val="0"/>
      <w:marBottom w:val="0"/>
      <w:divBdr>
        <w:top w:val="none" w:sz="0" w:space="0" w:color="auto"/>
        <w:left w:val="none" w:sz="0" w:space="0" w:color="auto"/>
        <w:bottom w:val="none" w:sz="0" w:space="0" w:color="auto"/>
        <w:right w:val="none" w:sz="0" w:space="0" w:color="auto"/>
      </w:divBdr>
    </w:div>
    <w:div w:id="1092317002">
      <w:bodyDiv w:val="1"/>
      <w:marLeft w:val="0"/>
      <w:marRight w:val="0"/>
      <w:marTop w:val="0"/>
      <w:marBottom w:val="0"/>
      <w:divBdr>
        <w:top w:val="none" w:sz="0" w:space="0" w:color="auto"/>
        <w:left w:val="none" w:sz="0" w:space="0" w:color="auto"/>
        <w:bottom w:val="none" w:sz="0" w:space="0" w:color="auto"/>
        <w:right w:val="none" w:sz="0" w:space="0" w:color="auto"/>
      </w:divBdr>
    </w:div>
    <w:div w:id="1092819816">
      <w:bodyDiv w:val="1"/>
      <w:marLeft w:val="0"/>
      <w:marRight w:val="0"/>
      <w:marTop w:val="0"/>
      <w:marBottom w:val="0"/>
      <w:divBdr>
        <w:top w:val="none" w:sz="0" w:space="0" w:color="auto"/>
        <w:left w:val="none" w:sz="0" w:space="0" w:color="auto"/>
        <w:bottom w:val="none" w:sz="0" w:space="0" w:color="auto"/>
        <w:right w:val="none" w:sz="0" w:space="0" w:color="auto"/>
      </w:divBdr>
    </w:div>
    <w:div w:id="1099790090">
      <w:bodyDiv w:val="1"/>
      <w:marLeft w:val="0"/>
      <w:marRight w:val="0"/>
      <w:marTop w:val="0"/>
      <w:marBottom w:val="0"/>
      <w:divBdr>
        <w:top w:val="none" w:sz="0" w:space="0" w:color="auto"/>
        <w:left w:val="none" w:sz="0" w:space="0" w:color="auto"/>
        <w:bottom w:val="none" w:sz="0" w:space="0" w:color="auto"/>
        <w:right w:val="none" w:sz="0" w:space="0" w:color="auto"/>
      </w:divBdr>
    </w:div>
    <w:div w:id="1110399488">
      <w:bodyDiv w:val="1"/>
      <w:marLeft w:val="0"/>
      <w:marRight w:val="0"/>
      <w:marTop w:val="0"/>
      <w:marBottom w:val="0"/>
      <w:divBdr>
        <w:top w:val="none" w:sz="0" w:space="0" w:color="auto"/>
        <w:left w:val="none" w:sz="0" w:space="0" w:color="auto"/>
        <w:bottom w:val="none" w:sz="0" w:space="0" w:color="auto"/>
        <w:right w:val="none" w:sz="0" w:space="0" w:color="auto"/>
      </w:divBdr>
    </w:div>
    <w:div w:id="1121145493">
      <w:bodyDiv w:val="1"/>
      <w:marLeft w:val="0"/>
      <w:marRight w:val="0"/>
      <w:marTop w:val="0"/>
      <w:marBottom w:val="0"/>
      <w:divBdr>
        <w:top w:val="none" w:sz="0" w:space="0" w:color="auto"/>
        <w:left w:val="none" w:sz="0" w:space="0" w:color="auto"/>
        <w:bottom w:val="none" w:sz="0" w:space="0" w:color="auto"/>
        <w:right w:val="none" w:sz="0" w:space="0" w:color="auto"/>
      </w:divBdr>
    </w:div>
    <w:div w:id="1129280438">
      <w:bodyDiv w:val="1"/>
      <w:marLeft w:val="0"/>
      <w:marRight w:val="0"/>
      <w:marTop w:val="0"/>
      <w:marBottom w:val="0"/>
      <w:divBdr>
        <w:top w:val="none" w:sz="0" w:space="0" w:color="auto"/>
        <w:left w:val="none" w:sz="0" w:space="0" w:color="auto"/>
        <w:bottom w:val="none" w:sz="0" w:space="0" w:color="auto"/>
        <w:right w:val="none" w:sz="0" w:space="0" w:color="auto"/>
      </w:divBdr>
    </w:div>
    <w:div w:id="1142119199">
      <w:bodyDiv w:val="1"/>
      <w:marLeft w:val="0"/>
      <w:marRight w:val="0"/>
      <w:marTop w:val="0"/>
      <w:marBottom w:val="0"/>
      <w:divBdr>
        <w:top w:val="none" w:sz="0" w:space="0" w:color="auto"/>
        <w:left w:val="none" w:sz="0" w:space="0" w:color="auto"/>
        <w:bottom w:val="none" w:sz="0" w:space="0" w:color="auto"/>
        <w:right w:val="none" w:sz="0" w:space="0" w:color="auto"/>
      </w:divBdr>
    </w:div>
    <w:div w:id="1142651617">
      <w:bodyDiv w:val="1"/>
      <w:marLeft w:val="0"/>
      <w:marRight w:val="0"/>
      <w:marTop w:val="0"/>
      <w:marBottom w:val="0"/>
      <w:divBdr>
        <w:top w:val="none" w:sz="0" w:space="0" w:color="auto"/>
        <w:left w:val="none" w:sz="0" w:space="0" w:color="auto"/>
        <w:bottom w:val="none" w:sz="0" w:space="0" w:color="auto"/>
        <w:right w:val="none" w:sz="0" w:space="0" w:color="auto"/>
      </w:divBdr>
    </w:div>
    <w:div w:id="1152672357">
      <w:bodyDiv w:val="1"/>
      <w:marLeft w:val="0"/>
      <w:marRight w:val="0"/>
      <w:marTop w:val="0"/>
      <w:marBottom w:val="0"/>
      <w:divBdr>
        <w:top w:val="none" w:sz="0" w:space="0" w:color="auto"/>
        <w:left w:val="none" w:sz="0" w:space="0" w:color="auto"/>
        <w:bottom w:val="none" w:sz="0" w:space="0" w:color="auto"/>
        <w:right w:val="none" w:sz="0" w:space="0" w:color="auto"/>
      </w:divBdr>
    </w:div>
    <w:div w:id="1159997165">
      <w:bodyDiv w:val="1"/>
      <w:marLeft w:val="0"/>
      <w:marRight w:val="0"/>
      <w:marTop w:val="0"/>
      <w:marBottom w:val="0"/>
      <w:divBdr>
        <w:top w:val="none" w:sz="0" w:space="0" w:color="auto"/>
        <w:left w:val="none" w:sz="0" w:space="0" w:color="auto"/>
        <w:bottom w:val="none" w:sz="0" w:space="0" w:color="auto"/>
        <w:right w:val="none" w:sz="0" w:space="0" w:color="auto"/>
      </w:divBdr>
    </w:div>
    <w:div w:id="1172716070">
      <w:bodyDiv w:val="1"/>
      <w:marLeft w:val="0"/>
      <w:marRight w:val="0"/>
      <w:marTop w:val="0"/>
      <w:marBottom w:val="0"/>
      <w:divBdr>
        <w:top w:val="none" w:sz="0" w:space="0" w:color="auto"/>
        <w:left w:val="none" w:sz="0" w:space="0" w:color="auto"/>
        <w:bottom w:val="none" w:sz="0" w:space="0" w:color="auto"/>
        <w:right w:val="none" w:sz="0" w:space="0" w:color="auto"/>
      </w:divBdr>
    </w:div>
    <w:div w:id="1174879611">
      <w:bodyDiv w:val="1"/>
      <w:marLeft w:val="0"/>
      <w:marRight w:val="0"/>
      <w:marTop w:val="0"/>
      <w:marBottom w:val="0"/>
      <w:divBdr>
        <w:top w:val="none" w:sz="0" w:space="0" w:color="auto"/>
        <w:left w:val="none" w:sz="0" w:space="0" w:color="auto"/>
        <w:bottom w:val="none" w:sz="0" w:space="0" w:color="auto"/>
        <w:right w:val="none" w:sz="0" w:space="0" w:color="auto"/>
      </w:divBdr>
    </w:div>
    <w:div w:id="1188980743">
      <w:bodyDiv w:val="1"/>
      <w:marLeft w:val="0"/>
      <w:marRight w:val="0"/>
      <w:marTop w:val="0"/>
      <w:marBottom w:val="0"/>
      <w:divBdr>
        <w:top w:val="none" w:sz="0" w:space="0" w:color="auto"/>
        <w:left w:val="none" w:sz="0" w:space="0" w:color="auto"/>
        <w:bottom w:val="none" w:sz="0" w:space="0" w:color="auto"/>
        <w:right w:val="none" w:sz="0" w:space="0" w:color="auto"/>
      </w:divBdr>
    </w:div>
    <w:div w:id="1193152306">
      <w:bodyDiv w:val="1"/>
      <w:marLeft w:val="0"/>
      <w:marRight w:val="0"/>
      <w:marTop w:val="0"/>
      <w:marBottom w:val="0"/>
      <w:divBdr>
        <w:top w:val="none" w:sz="0" w:space="0" w:color="auto"/>
        <w:left w:val="none" w:sz="0" w:space="0" w:color="auto"/>
        <w:bottom w:val="none" w:sz="0" w:space="0" w:color="auto"/>
        <w:right w:val="none" w:sz="0" w:space="0" w:color="auto"/>
      </w:divBdr>
    </w:div>
    <w:div w:id="1199125841">
      <w:bodyDiv w:val="1"/>
      <w:marLeft w:val="0"/>
      <w:marRight w:val="0"/>
      <w:marTop w:val="0"/>
      <w:marBottom w:val="0"/>
      <w:divBdr>
        <w:top w:val="none" w:sz="0" w:space="0" w:color="auto"/>
        <w:left w:val="none" w:sz="0" w:space="0" w:color="auto"/>
        <w:bottom w:val="none" w:sz="0" w:space="0" w:color="auto"/>
        <w:right w:val="none" w:sz="0" w:space="0" w:color="auto"/>
      </w:divBdr>
    </w:div>
    <w:div w:id="1213035341">
      <w:bodyDiv w:val="1"/>
      <w:marLeft w:val="0"/>
      <w:marRight w:val="0"/>
      <w:marTop w:val="0"/>
      <w:marBottom w:val="0"/>
      <w:divBdr>
        <w:top w:val="none" w:sz="0" w:space="0" w:color="auto"/>
        <w:left w:val="none" w:sz="0" w:space="0" w:color="auto"/>
        <w:bottom w:val="none" w:sz="0" w:space="0" w:color="auto"/>
        <w:right w:val="none" w:sz="0" w:space="0" w:color="auto"/>
      </w:divBdr>
    </w:div>
    <w:div w:id="1213812896">
      <w:bodyDiv w:val="1"/>
      <w:marLeft w:val="0"/>
      <w:marRight w:val="0"/>
      <w:marTop w:val="0"/>
      <w:marBottom w:val="0"/>
      <w:divBdr>
        <w:top w:val="none" w:sz="0" w:space="0" w:color="auto"/>
        <w:left w:val="none" w:sz="0" w:space="0" w:color="auto"/>
        <w:bottom w:val="none" w:sz="0" w:space="0" w:color="auto"/>
        <w:right w:val="none" w:sz="0" w:space="0" w:color="auto"/>
      </w:divBdr>
    </w:div>
    <w:div w:id="1218081428">
      <w:bodyDiv w:val="1"/>
      <w:marLeft w:val="0"/>
      <w:marRight w:val="0"/>
      <w:marTop w:val="0"/>
      <w:marBottom w:val="0"/>
      <w:divBdr>
        <w:top w:val="none" w:sz="0" w:space="0" w:color="auto"/>
        <w:left w:val="none" w:sz="0" w:space="0" w:color="auto"/>
        <w:bottom w:val="none" w:sz="0" w:space="0" w:color="auto"/>
        <w:right w:val="none" w:sz="0" w:space="0" w:color="auto"/>
      </w:divBdr>
    </w:div>
    <w:div w:id="1222448105">
      <w:bodyDiv w:val="1"/>
      <w:marLeft w:val="0"/>
      <w:marRight w:val="0"/>
      <w:marTop w:val="0"/>
      <w:marBottom w:val="0"/>
      <w:divBdr>
        <w:top w:val="none" w:sz="0" w:space="0" w:color="auto"/>
        <w:left w:val="none" w:sz="0" w:space="0" w:color="auto"/>
        <w:bottom w:val="none" w:sz="0" w:space="0" w:color="auto"/>
        <w:right w:val="none" w:sz="0" w:space="0" w:color="auto"/>
      </w:divBdr>
    </w:div>
    <w:div w:id="1223325772">
      <w:bodyDiv w:val="1"/>
      <w:marLeft w:val="0"/>
      <w:marRight w:val="0"/>
      <w:marTop w:val="0"/>
      <w:marBottom w:val="0"/>
      <w:divBdr>
        <w:top w:val="none" w:sz="0" w:space="0" w:color="auto"/>
        <w:left w:val="none" w:sz="0" w:space="0" w:color="auto"/>
        <w:bottom w:val="none" w:sz="0" w:space="0" w:color="auto"/>
        <w:right w:val="none" w:sz="0" w:space="0" w:color="auto"/>
      </w:divBdr>
    </w:div>
    <w:div w:id="1226794546">
      <w:bodyDiv w:val="1"/>
      <w:marLeft w:val="0"/>
      <w:marRight w:val="0"/>
      <w:marTop w:val="0"/>
      <w:marBottom w:val="0"/>
      <w:divBdr>
        <w:top w:val="none" w:sz="0" w:space="0" w:color="auto"/>
        <w:left w:val="none" w:sz="0" w:space="0" w:color="auto"/>
        <w:bottom w:val="none" w:sz="0" w:space="0" w:color="auto"/>
        <w:right w:val="none" w:sz="0" w:space="0" w:color="auto"/>
      </w:divBdr>
    </w:div>
    <w:div w:id="1249926149">
      <w:bodyDiv w:val="1"/>
      <w:marLeft w:val="0"/>
      <w:marRight w:val="0"/>
      <w:marTop w:val="0"/>
      <w:marBottom w:val="0"/>
      <w:divBdr>
        <w:top w:val="none" w:sz="0" w:space="0" w:color="auto"/>
        <w:left w:val="none" w:sz="0" w:space="0" w:color="auto"/>
        <w:bottom w:val="none" w:sz="0" w:space="0" w:color="auto"/>
        <w:right w:val="none" w:sz="0" w:space="0" w:color="auto"/>
      </w:divBdr>
    </w:div>
    <w:div w:id="1250382771">
      <w:bodyDiv w:val="1"/>
      <w:marLeft w:val="0"/>
      <w:marRight w:val="0"/>
      <w:marTop w:val="0"/>
      <w:marBottom w:val="0"/>
      <w:divBdr>
        <w:top w:val="none" w:sz="0" w:space="0" w:color="auto"/>
        <w:left w:val="none" w:sz="0" w:space="0" w:color="auto"/>
        <w:bottom w:val="none" w:sz="0" w:space="0" w:color="auto"/>
        <w:right w:val="none" w:sz="0" w:space="0" w:color="auto"/>
      </w:divBdr>
    </w:div>
    <w:div w:id="1253665584">
      <w:bodyDiv w:val="1"/>
      <w:marLeft w:val="0"/>
      <w:marRight w:val="0"/>
      <w:marTop w:val="0"/>
      <w:marBottom w:val="0"/>
      <w:divBdr>
        <w:top w:val="none" w:sz="0" w:space="0" w:color="auto"/>
        <w:left w:val="none" w:sz="0" w:space="0" w:color="auto"/>
        <w:bottom w:val="none" w:sz="0" w:space="0" w:color="auto"/>
        <w:right w:val="none" w:sz="0" w:space="0" w:color="auto"/>
      </w:divBdr>
    </w:div>
    <w:div w:id="126526462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85193291">
      <w:bodyDiv w:val="1"/>
      <w:marLeft w:val="0"/>
      <w:marRight w:val="0"/>
      <w:marTop w:val="0"/>
      <w:marBottom w:val="0"/>
      <w:divBdr>
        <w:top w:val="none" w:sz="0" w:space="0" w:color="auto"/>
        <w:left w:val="none" w:sz="0" w:space="0" w:color="auto"/>
        <w:bottom w:val="none" w:sz="0" w:space="0" w:color="auto"/>
        <w:right w:val="none" w:sz="0" w:space="0" w:color="auto"/>
      </w:divBdr>
    </w:div>
    <w:div w:id="1290668678">
      <w:bodyDiv w:val="1"/>
      <w:marLeft w:val="0"/>
      <w:marRight w:val="0"/>
      <w:marTop w:val="0"/>
      <w:marBottom w:val="0"/>
      <w:divBdr>
        <w:top w:val="none" w:sz="0" w:space="0" w:color="auto"/>
        <w:left w:val="none" w:sz="0" w:space="0" w:color="auto"/>
        <w:bottom w:val="none" w:sz="0" w:space="0" w:color="auto"/>
        <w:right w:val="none" w:sz="0" w:space="0" w:color="auto"/>
      </w:divBdr>
    </w:div>
    <w:div w:id="1300258515">
      <w:bodyDiv w:val="1"/>
      <w:marLeft w:val="0"/>
      <w:marRight w:val="0"/>
      <w:marTop w:val="0"/>
      <w:marBottom w:val="0"/>
      <w:divBdr>
        <w:top w:val="none" w:sz="0" w:space="0" w:color="auto"/>
        <w:left w:val="none" w:sz="0" w:space="0" w:color="auto"/>
        <w:bottom w:val="none" w:sz="0" w:space="0" w:color="auto"/>
        <w:right w:val="none" w:sz="0" w:space="0" w:color="auto"/>
      </w:divBdr>
    </w:div>
    <w:div w:id="1330597725">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46518830">
      <w:bodyDiv w:val="1"/>
      <w:marLeft w:val="0"/>
      <w:marRight w:val="0"/>
      <w:marTop w:val="0"/>
      <w:marBottom w:val="0"/>
      <w:divBdr>
        <w:top w:val="none" w:sz="0" w:space="0" w:color="auto"/>
        <w:left w:val="none" w:sz="0" w:space="0" w:color="auto"/>
        <w:bottom w:val="none" w:sz="0" w:space="0" w:color="auto"/>
        <w:right w:val="none" w:sz="0" w:space="0" w:color="auto"/>
      </w:divBdr>
    </w:div>
    <w:div w:id="135492285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58850964">
      <w:bodyDiv w:val="1"/>
      <w:marLeft w:val="0"/>
      <w:marRight w:val="0"/>
      <w:marTop w:val="0"/>
      <w:marBottom w:val="0"/>
      <w:divBdr>
        <w:top w:val="none" w:sz="0" w:space="0" w:color="auto"/>
        <w:left w:val="none" w:sz="0" w:space="0" w:color="auto"/>
        <w:bottom w:val="none" w:sz="0" w:space="0" w:color="auto"/>
        <w:right w:val="none" w:sz="0" w:space="0" w:color="auto"/>
      </w:divBdr>
    </w:div>
    <w:div w:id="136524691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70641918">
      <w:bodyDiv w:val="1"/>
      <w:marLeft w:val="0"/>
      <w:marRight w:val="0"/>
      <w:marTop w:val="0"/>
      <w:marBottom w:val="0"/>
      <w:divBdr>
        <w:top w:val="none" w:sz="0" w:space="0" w:color="auto"/>
        <w:left w:val="none" w:sz="0" w:space="0" w:color="auto"/>
        <w:bottom w:val="none" w:sz="0" w:space="0" w:color="auto"/>
        <w:right w:val="none" w:sz="0" w:space="0" w:color="auto"/>
      </w:divBdr>
    </w:div>
    <w:div w:id="1375812467">
      <w:bodyDiv w:val="1"/>
      <w:marLeft w:val="0"/>
      <w:marRight w:val="0"/>
      <w:marTop w:val="0"/>
      <w:marBottom w:val="0"/>
      <w:divBdr>
        <w:top w:val="none" w:sz="0" w:space="0" w:color="auto"/>
        <w:left w:val="none" w:sz="0" w:space="0" w:color="auto"/>
        <w:bottom w:val="none" w:sz="0" w:space="0" w:color="auto"/>
        <w:right w:val="none" w:sz="0" w:space="0" w:color="auto"/>
      </w:divBdr>
    </w:div>
    <w:div w:id="1389035588">
      <w:bodyDiv w:val="1"/>
      <w:marLeft w:val="0"/>
      <w:marRight w:val="0"/>
      <w:marTop w:val="0"/>
      <w:marBottom w:val="0"/>
      <w:divBdr>
        <w:top w:val="none" w:sz="0" w:space="0" w:color="auto"/>
        <w:left w:val="none" w:sz="0" w:space="0" w:color="auto"/>
        <w:bottom w:val="none" w:sz="0" w:space="0" w:color="auto"/>
        <w:right w:val="none" w:sz="0" w:space="0" w:color="auto"/>
      </w:divBdr>
    </w:div>
    <w:div w:id="1393624671">
      <w:bodyDiv w:val="1"/>
      <w:marLeft w:val="0"/>
      <w:marRight w:val="0"/>
      <w:marTop w:val="0"/>
      <w:marBottom w:val="0"/>
      <w:divBdr>
        <w:top w:val="none" w:sz="0" w:space="0" w:color="auto"/>
        <w:left w:val="none" w:sz="0" w:space="0" w:color="auto"/>
        <w:bottom w:val="none" w:sz="0" w:space="0" w:color="auto"/>
        <w:right w:val="none" w:sz="0" w:space="0" w:color="auto"/>
      </w:divBdr>
    </w:div>
    <w:div w:id="1398168164">
      <w:bodyDiv w:val="1"/>
      <w:marLeft w:val="0"/>
      <w:marRight w:val="0"/>
      <w:marTop w:val="0"/>
      <w:marBottom w:val="0"/>
      <w:divBdr>
        <w:top w:val="none" w:sz="0" w:space="0" w:color="auto"/>
        <w:left w:val="none" w:sz="0" w:space="0" w:color="auto"/>
        <w:bottom w:val="none" w:sz="0" w:space="0" w:color="auto"/>
        <w:right w:val="none" w:sz="0" w:space="0" w:color="auto"/>
      </w:divBdr>
    </w:div>
    <w:div w:id="1400130839">
      <w:bodyDiv w:val="1"/>
      <w:marLeft w:val="0"/>
      <w:marRight w:val="0"/>
      <w:marTop w:val="0"/>
      <w:marBottom w:val="0"/>
      <w:divBdr>
        <w:top w:val="none" w:sz="0" w:space="0" w:color="auto"/>
        <w:left w:val="none" w:sz="0" w:space="0" w:color="auto"/>
        <w:bottom w:val="none" w:sz="0" w:space="0" w:color="auto"/>
        <w:right w:val="none" w:sz="0" w:space="0" w:color="auto"/>
      </w:divBdr>
    </w:div>
    <w:div w:id="1400785012">
      <w:bodyDiv w:val="1"/>
      <w:marLeft w:val="0"/>
      <w:marRight w:val="0"/>
      <w:marTop w:val="0"/>
      <w:marBottom w:val="0"/>
      <w:divBdr>
        <w:top w:val="none" w:sz="0" w:space="0" w:color="auto"/>
        <w:left w:val="none" w:sz="0" w:space="0" w:color="auto"/>
        <w:bottom w:val="none" w:sz="0" w:space="0" w:color="auto"/>
        <w:right w:val="none" w:sz="0" w:space="0" w:color="auto"/>
      </w:divBdr>
    </w:div>
    <w:div w:id="1401097327">
      <w:bodyDiv w:val="1"/>
      <w:marLeft w:val="0"/>
      <w:marRight w:val="0"/>
      <w:marTop w:val="0"/>
      <w:marBottom w:val="0"/>
      <w:divBdr>
        <w:top w:val="none" w:sz="0" w:space="0" w:color="auto"/>
        <w:left w:val="none" w:sz="0" w:space="0" w:color="auto"/>
        <w:bottom w:val="none" w:sz="0" w:space="0" w:color="auto"/>
        <w:right w:val="none" w:sz="0" w:space="0" w:color="auto"/>
      </w:divBdr>
    </w:div>
    <w:div w:id="1402019560">
      <w:bodyDiv w:val="1"/>
      <w:marLeft w:val="0"/>
      <w:marRight w:val="0"/>
      <w:marTop w:val="0"/>
      <w:marBottom w:val="0"/>
      <w:divBdr>
        <w:top w:val="none" w:sz="0" w:space="0" w:color="auto"/>
        <w:left w:val="none" w:sz="0" w:space="0" w:color="auto"/>
        <w:bottom w:val="none" w:sz="0" w:space="0" w:color="auto"/>
        <w:right w:val="none" w:sz="0" w:space="0" w:color="auto"/>
      </w:divBdr>
    </w:div>
    <w:div w:id="1407531722">
      <w:bodyDiv w:val="1"/>
      <w:marLeft w:val="0"/>
      <w:marRight w:val="0"/>
      <w:marTop w:val="0"/>
      <w:marBottom w:val="0"/>
      <w:divBdr>
        <w:top w:val="none" w:sz="0" w:space="0" w:color="auto"/>
        <w:left w:val="none" w:sz="0" w:space="0" w:color="auto"/>
        <w:bottom w:val="none" w:sz="0" w:space="0" w:color="auto"/>
        <w:right w:val="none" w:sz="0" w:space="0" w:color="auto"/>
      </w:divBdr>
    </w:div>
    <w:div w:id="1414276747">
      <w:bodyDiv w:val="1"/>
      <w:marLeft w:val="0"/>
      <w:marRight w:val="0"/>
      <w:marTop w:val="0"/>
      <w:marBottom w:val="0"/>
      <w:divBdr>
        <w:top w:val="none" w:sz="0" w:space="0" w:color="auto"/>
        <w:left w:val="none" w:sz="0" w:space="0" w:color="auto"/>
        <w:bottom w:val="none" w:sz="0" w:space="0" w:color="auto"/>
        <w:right w:val="none" w:sz="0" w:space="0" w:color="auto"/>
      </w:divBdr>
    </w:div>
    <w:div w:id="1417896852">
      <w:bodyDiv w:val="1"/>
      <w:marLeft w:val="0"/>
      <w:marRight w:val="0"/>
      <w:marTop w:val="0"/>
      <w:marBottom w:val="0"/>
      <w:divBdr>
        <w:top w:val="none" w:sz="0" w:space="0" w:color="auto"/>
        <w:left w:val="none" w:sz="0" w:space="0" w:color="auto"/>
        <w:bottom w:val="none" w:sz="0" w:space="0" w:color="auto"/>
        <w:right w:val="none" w:sz="0" w:space="0" w:color="auto"/>
      </w:divBdr>
    </w:div>
    <w:div w:id="1432046997">
      <w:bodyDiv w:val="1"/>
      <w:marLeft w:val="0"/>
      <w:marRight w:val="0"/>
      <w:marTop w:val="0"/>
      <w:marBottom w:val="0"/>
      <w:divBdr>
        <w:top w:val="none" w:sz="0" w:space="0" w:color="auto"/>
        <w:left w:val="none" w:sz="0" w:space="0" w:color="auto"/>
        <w:bottom w:val="none" w:sz="0" w:space="0" w:color="auto"/>
        <w:right w:val="none" w:sz="0" w:space="0" w:color="auto"/>
      </w:divBdr>
    </w:div>
    <w:div w:id="1434132720">
      <w:bodyDiv w:val="1"/>
      <w:marLeft w:val="0"/>
      <w:marRight w:val="0"/>
      <w:marTop w:val="0"/>
      <w:marBottom w:val="0"/>
      <w:divBdr>
        <w:top w:val="none" w:sz="0" w:space="0" w:color="auto"/>
        <w:left w:val="none" w:sz="0" w:space="0" w:color="auto"/>
        <w:bottom w:val="none" w:sz="0" w:space="0" w:color="auto"/>
        <w:right w:val="none" w:sz="0" w:space="0" w:color="auto"/>
      </w:divBdr>
    </w:div>
    <w:div w:id="1435203509">
      <w:bodyDiv w:val="1"/>
      <w:marLeft w:val="0"/>
      <w:marRight w:val="0"/>
      <w:marTop w:val="0"/>
      <w:marBottom w:val="0"/>
      <w:divBdr>
        <w:top w:val="none" w:sz="0" w:space="0" w:color="auto"/>
        <w:left w:val="none" w:sz="0" w:space="0" w:color="auto"/>
        <w:bottom w:val="none" w:sz="0" w:space="0" w:color="auto"/>
        <w:right w:val="none" w:sz="0" w:space="0" w:color="auto"/>
      </w:divBdr>
    </w:div>
    <w:div w:id="1435444084">
      <w:bodyDiv w:val="1"/>
      <w:marLeft w:val="0"/>
      <w:marRight w:val="0"/>
      <w:marTop w:val="0"/>
      <w:marBottom w:val="0"/>
      <w:divBdr>
        <w:top w:val="none" w:sz="0" w:space="0" w:color="auto"/>
        <w:left w:val="none" w:sz="0" w:space="0" w:color="auto"/>
        <w:bottom w:val="none" w:sz="0" w:space="0" w:color="auto"/>
        <w:right w:val="none" w:sz="0" w:space="0" w:color="auto"/>
      </w:divBdr>
    </w:div>
    <w:div w:id="1446463379">
      <w:bodyDiv w:val="1"/>
      <w:marLeft w:val="0"/>
      <w:marRight w:val="0"/>
      <w:marTop w:val="0"/>
      <w:marBottom w:val="0"/>
      <w:divBdr>
        <w:top w:val="none" w:sz="0" w:space="0" w:color="auto"/>
        <w:left w:val="none" w:sz="0" w:space="0" w:color="auto"/>
        <w:bottom w:val="none" w:sz="0" w:space="0" w:color="auto"/>
        <w:right w:val="none" w:sz="0" w:space="0" w:color="auto"/>
      </w:divBdr>
    </w:div>
    <w:div w:id="1448161634">
      <w:bodyDiv w:val="1"/>
      <w:marLeft w:val="0"/>
      <w:marRight w:val="0"/>
      <w:marTop w:val="0"/>
      <w:marBottom w:val="0"/>
      <w:divBdr>
        <w:top w:val="none" w:sz="0" w:space="0" w:color="auto"/>
        <w:left w:val="none" w:sz="0" w:space="0" w:color="auto"/>
        <w:bottom w:val="none" w:sz="0" w:space="0" w:color="auto"/>
        <w:right w:val="none" w:sz="0" w:space="0" w:color="auto"/>
      </w:divBdr>
    </w:div>
    <w:div w:id="1454785674">
      <w:bodyDiv w:val="1"/>
      <w:marLeft w:val="0"/>
      <w:marRight w:val="0"/>
      <w:marTop w:val="0"/>
      <w:marBottom w:val="0"/>
      <w:divBdr>
        <w:top w:val="none" w:sz="0" w:space="0" w:color="auto"/>
        <w:left w:val="none" w:sz="0" w:space="0" w:color="auto"/>
        <w:bottom w:val="none" w:sz="0" w:space="0" w:color="auto"/>
        <w:right w:val="none" w:sz="0" w:space="0" w:color="auto"/>
      </w:divBdr>
    </w:div>
    <w:div w:id="1465805951">
      <w:bodyDiv w:val="1"/>
      <w:marLeft w:val="0"/>
      <w:marRight w:val="0"/>
      <w:marTop w:val="0"/>
      <w:marBottom w:val="0"/>
      <w:divBdr>
        <w:top w:val="none" w:sz="0" w:space="0" w:color="auto"/>
        <w:left w:val="none" w:sz="0" w:space="0" w:color="auto"/>
        <w:bottom w:val="none" w:sz="0" w:space="0" w:color="auto"/>
        <w:right w:val="none" w:sz="0" w:space="0" w:color="auto"/>
      </w:divBdr>
    </w:div>
    <w:div w:id="1480029359">
      <w:bodyDiv w:val="1"/>
      <w:marLeft w:val="0"/>
      <w:marRight w:val="0"/>
      <w:marTop w:val="0"/>
      <w:marBottom w:val="0"/>
      <w:divBdr>
        <w:top w:val="none" w:sz="0" w:space="0" w:color="auto"/>
        <w:left w:val="none" w:sz="0" w:space="0" w:color="auto"/>
        <w:bottom w:val="none" w:sz="0" w:space="0" w:color="auto"/>
        <w:right w:val="none" w:sz="0" w:space="0" w:color="auto"/>
      </w:divBdr>
    </w:div>
    <w:div w:id="1480994456">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8205737">
      <w:bodyDiv w:val="1"/>
      <w:marLeft w:val="0"/>
      <w:marRight w:val="0"/>
      <w:marTop w:val="0"/>
      <w:marBottom w:val="0"/>
      <w:divBdr>
        <w:top w:val="none" w:sz="0" w:space="0" w:color="auto"/>
        <w:left w:val="none" w:sz="0" w:space="0" w:color="auto"/>
        <w:bottom w:val="none" w:sz="0" w:space="0" w:color="auto"/>
        <w:right w:val="none" w:sz="0" w:space="0" w:color="auto"/>
      </w:divBdr>
    </w:div>
    <w:div w:id="1489902599">
      <w:bodyDiv w:val="1"/>
      <w:marLeft w:val="0"/>
      <w:marRight w:val="0"/>
      <w:marTop w:val="0"/>
      <w:marBottom w:val="0"/>
      <w:divBdr>
        <w:top w:val="none" w:sz="0" w:space="0" w:color="auto"/>
        <w:left w:val="none" w:sz="0" w:space="0" w:color="auto"/>
        <w:bottom w:val="none" w:sz="0" w:space="0" w:color="auto"/>
        <w:right w:val="none" w:sz="0" w:space="0" w:color="auto"/>
      </w:divBdr>
    </w:div>
    <w:div w:id="1497304772">
      <w:bodyDiv w:val="1"/>
      <w:marLeft w:val="0"/>
      <w:marRight w:val="0"/>
      <w:marTop w:val="0"/>
      <w:marBottom w:val="0"/>
      <w:divBdr>
        <w:top w:val="none" w:sz="0" w:space="0" w:color="auto"/>
        <w:left w:val="none" w:sz="0" w:space="0" w:color="auto"/>
        <w:bottom w:val="none" w:sz="0" w:space="0" w:color="auto"/>
        <w:right w:val="none" w:sz="0" w:space="0" w:color="auto"/>
      </w:divBdr>
    </w:div>
    <w:div w:id="1500775968">
      <w:bodyDiv w:val="1"/>
      <w:marLeft w:val="0"/>
      <w:marRight w:val="0"/>
      <w:marTop w:val="0"/>
      <w:marBottom w:val="0"/>
      <w:divBdr>
        <w:top w:val="none" w:sz="0" w:space="0" w:color="auto"/>
        <w:left w:val="none" w:sz="0" w:space="0" w:color="auto"/>
        <w:bottom w:val="none" w:sz="0" w:space="0" w:color="auto"/>
        <w:right w:val="none" w:sz="0" w:space="0" w:color="auto"/>
      </w:divBdr>
    </w:div>
    <w:div w:id="1506701634">
      <w:bodyDiv w:val="1"/>
      <w:marLeft w:val="0"/>
      <w:marRight w:val="0"/>
      <w:marTop w:val="0"/>
      <w:marBottom w:val="0"/>
      <w:divBdr>
        <w:top w:val="none" w:sz="0" w:space="0" w:color="auto"/>
        <w:left w:val="none" w:sz="0" w:space="0" w:color="auto"/>
        <w:bottom w:val="none" w:sz="0" w:space="0" w:color="auto"/>
        <w:right w:val="none" w:sz="0" w:space="0" w:color="auto"/>
      </w:divBdr>
    </w:div>
    <w:div w:id="1529875075">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8660919">
      <w:bodyDiv w:val="1"/>
      <w:marLeft w:val="0"/>
      <w:marRight w:val="0"/>
      <w:marTop w:val="0"/>
      <w:marBottom w:val="0"/>
      <w:divBdr>
        <w:top w:val="none" w:sz="0" w:space="0" w:color="auto"/>
        <w:left w:val="none" w:sz="0" w:space="0" w:color="auto"/>
        <w:bottom w:val="none" w:sz="0" w:space="0" w:color="auto"/>
        <w:right w:val="none" w:sz="0" w:space="0" w:color="auto"/>
      </w:divBdr>
    </w:div>
    <w:div w:id="1554190989">
      <w:bodyDiv w:val="1"/>
      <w:marLeft w:val="0"/>
      <w:marRight w:val="0"/>
      <w:marTop w:val="0"/>
      <w:marBottom w:val="0"/>
      <w:divBdr>
        <w:top w:val="none" w:sz="0" w:space="0" w:color="auto"/>
        <w:left w:val="none" w:sz="0" w:space="0" w:color="auto"/>
        <w:bottom w:val="none" w:sz="0" w:space="0" w:color="auto"/>
        <w:right w:val="none" w:sz="0" w:space="0" w:color="auto"/>
      </w:divBdr>
    </w:div>
    <w:div w:id="1556500173">
      <w:bodyDiv w:val="1"/>
      <w:marLeft w:val="0"/>
      <w:marRight w:val="0"/>
      <w:marTop w:val="0"/>
      <w:marBottom w:val="0"/>
      <w:divBdr>
        <w:top w:val="none" w:sz="0" w:space="0" w:color="auto"/>
        <w:left w:val="none" w:sz="0" w:space="0" w:color="auto"/>
        <w:bottom w:val="none" w:sz="0" w:space="0" w:color="auto"/>
        <w:right w:val="none" w:sz="0" w:space="0" w:color="auto"/>
      </w:divBdr>
    </w:div>
    <w:div w:id="1562473567">
      <w:bodyDiv w:val="1"/>
      <w:marLeft w:val="0"/>
      <w:marRight w:val="0"/>
      <w:marTop w:val="0"/>
      <w:marBottom w:val="0"/>
      <w:divBdr>
        <w:top w:val="none" w:sz="0" w:space="0" w:color="auto"/>
        <w:left w:val="none" w:sz="0" w:space="0" w:color="auto"/>
        <w:bottom w:val="none" w:sz="0" w:space="0" w:color="auto"/>
        <w:right w:val="none" w:sz="0" w:space="0" w:color="auto"/>
      </w:divBdr>
    </w:div>
    <w:div w:id="1566800818">
      <w:bodyDiv w:val="1"/>
      <w:marLeft w:val="0"/>
      <w:marRight w:val="0"/>
      <w:marTop w:val="0"/>
      <w:marBottom w:val="0"/>
      <w:divBdr>
        <w:top w:val="none" w:sz="0" w:space="0" w:color="auto"/>
        <w:left w:val="none" w:sz="0" w:space="0" w:color="auto"/>
        <w:bottom w:val="none" w:sz="0" w:space="0" w:color="auto"/>
        <w:right w:val="none" w:sz="0" w:space="0" w:color="auto"/>
      </w:divBdr>
    </w:div>
    <w:div w:id="1568684022">
      <w:bodyDiv w:val="1"/>
      <w:marLeft w:val="0"/>
      <w:marRight w:val="0"/>
      <w:marTop w:val="0"/>
      <w:marBottom w:val="0"/>
      <w:divBdr>
        <w:top w:val="none" w:sz="0" w:space="0" w:color="auto"/>
        <w:left w:val="none" w:sz="0" w:space="0" w:color="auto"/>
        <w:bottom w:val="none" w:sz="0" w:space="0" w:color="auto"/>
        <w:right w:val="none" w:sz="0" w:space="0" w:color="auto"/>
      </w:divBdr>
    </w:div>
    <w:div w:id="1573151442">
      <w:bodyDiv w:val="1"/>
      <w:marLeft w:val="0"/>
      <w:marRight w:val="0"/>
      <w:marTop w:val="0"/>
      <w:marBottom w:val="0"/>
      <w:divBdr>
        <w:top w:val="none" w:sz="0" w:space="0" w:color="auto"/>
        <w:left w:val="none" w:sz="0" w:space="0" w:color="auto"/>
        <w:bottom w:val="none" w:sz="0" w:space="0" w:color="auto"/>
        <w:right w:val="none" w:sz="0" w:space="0" w:color="auto"/>
      </w:divBdr>
    </w:div>
    <w:div w:id="1573196424">
      <w:bodyDiv w:val="1"/>
      <w:marLeft w:val="0"/>
      <w:marRight w:val="0"/>
      <w:marTop w:val="0"/>
      <w:marBottom w:val="0"/>
      <w:divBdr>
        <w:top w:val="none" w:sz="0" w:space="0" w:color="auto"/>
        <w:left w:val="none" w:sz="0" w:space="0" w:color="auto"/>
        <w:bottom w:val="none" w:sz="0" w:space="0" w:color="auto"/>
        <w:right w:val="none" w:sz="0" w:space="0" w:color="auto"/>
      </w:divBdr>
    </w:div>
    <w:div w:id="1587768719">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00874301">
      <w:bodyDiv w:val="1"/>
      <w:marLeft w:val="0"/>
      <w:marRight w:val="0"/>
      <w:marTop w:val="0"/>
      <w:marBottom w:val="0"/>
      <w:divBdr>
        <w:top w:val="none" w:sz="0" w:space="0" w:color="auto"/>
        <w:left w:val="none" w:sz="0" w:space="0" w:color="auto"/>
        <w:bottom w:val="none" w:sz="0" w:space="0" w:color="auto"/>
        <w:right w:val="none" w:sz="0" w:space="0" w:color="auto"/>
      </w:divBdr>
    </w:div>
    <w:div w:id="1608463345">
      <w:bodyDiv w:val="1"/>
      <w:marLeft w:val="0"/>
      <w:marRight w:val="0"/>
      <w:marTop w:val="0"/>
      <w:marBottom w:val="0"/>
      <w:divBdr>
        <w:top w:val="none" w:sz="0" w:space="0" w:color="auto"/>
        <w:left w:val="none" w:sz="0" w:space="0" w:color="auto"/>
        <w:bottom w:val="none" w:sz="0" w:space="0" w:color="auto"/>
        <w:right w:val="none" w:sz="0" w:space="0" w:color="auto"/>
      </w:divBdr>
    </w:div>
    <w:div w:id="1610090106">
      <w:bodyDiv w:val="1"/>
      <w:marLeft w:val="0"/>
      <w:marRight w:val="0"/>
      <w:marTop w:val="0"/>
      <w:marBottom w:val="0"/>
      <w:divBdr>
        <w:top w:val="none" w:sz="0" w:space="0" w:color="auto"/>
        <w:left w:val="none" w:sz="0" w:space="0" w:color="auto"/>
        <w:bottom w:val="none" w:sz="0" w:space="0" w:color="auto"/>
        <w:right w:val="none" w:sz="0" w:space="0" w:color="auto"/>
      </w:divBdr>
    </w:div>
    <w:div w:id="1621835834">
      <w:bodyDiv w:val="1"/>
      <w:marLeft w:val="0"/>
      <w:marRight w:val="0"/>
      <w:marTop w:val="0"/>
      <w:marBottom w:val="0"/>
      <w:divBdr>
        <w:top w:val="none" w:sz="0" w:space="0" w:color="auto"/>
        <w:left w:val="none" w:sz="0" w:space="0" w:color="auto"/>
        <w:bottom w:val="none" w:sz="0" w:space="0" w:color="auto"/>
        <w:right w:val="none" w:sz="0" w:space="0" w:color="auto"/>
      </w:divBdr>
    </w:div>
    <w:div w:id="1622375033">
      <w:bodyDiv w:val="1"/>
      <w:marLeft w:val="0"/>
      <w:marRight w:val="0"/>
      <w:marTop w:val="0"/>
      <w:marBottom w:val="0"/>
      <w:divBdr>
        <w:top w:val="none" w:sz="0" w:space="0" w:color="auto"/>
        <w:left w:val="none" w:sz="0" w:space="0" w:color="auto"/>
        <w:bottom w:val="none" w:sz="0" w:space="0" w:color="auto"/>
        <w:right w:val="none" w:sz="0" w:space="0" w:color="auto"/>
      </w:divBdr>
    </w:div>
    <w:div w:id="1624460670">
      <w:bodyDiv w:val="1"/>
      <w:marLeft w:val="0"/>
      <w:marRight w:val="0"/>
      <w:marTop w:val="0"/>
      <w:marBottom w:val="0"/>
      <w:divBdr>
        <w:top w:val="none" w:sz="0" w:space="0" w:color="auto"/>
        <w:left w:val="none" w:sz="0" w:space="0" w:color="auto"/>
        <w:bottom w:val="none" w:sz="0" w:space="0" w:color="auto"/>
        <w:right w:val="none" w:sz="0" w:space="0" w:color="auto"/>
      </w:divBdr>
    </w:div>
    <w:div w:id="1627278081">
      <w:bodyDiv w:val="1"/>
      <w:marLeft w:val="0"/>
      <w:marRight w:val="0"/>
      <w:marTop w:val="0"/>
      <w:marBottom w:val="0"/>
      <w:divBdr>
        <w:top w:val="none" w:sz="0" w:space="0" w:color="auto"/>
        <w:left w:val="none" w:sz="0" w:space="0" w:color="auto"/>
        <w:bottom w:val="none" w:sz="0" w:space="0" w:color="auto"/>
        <w:right w:val="none" w:sz="0" w:space="0" w:color="auto"/>
      </w:divBdr>
    </w:div>
    <w:div w:id="1631784668">
      <w:bodyDiv w:val="1"/>
      <w:marLeft w:val="0"/>
      <w:marRight w:val="0"/>
      <w:marTop w:val="0"/>
      <w:marBottom w:val="0"/>
      <w:divBdr>
        <w:top w:val="none" w:sz="0" w:space="0" w:color="auto"/>
        <w:left w:val="none" w:sz="0" w:space="0" w:color="auto"/>
        <w:bottom w:val="none" w:sz="0" w:space="0" w:color="auto"/>
        <w:right w:val="none" w:sz="0" w:space="0" w:color="auto"/>
      </w:divBdr>
    </w:div>
    <w:div w:id="1639261487">
      <w:bodyDiv w:val="1"/>
      <w:marLeft w:val="0"/>
      <w:marRight w:val="0"/>
      <w:marTop w:val="0"/>
      <w:marBottom w:val="0"/>
      <w:divBdr>
        <w:top w:val="none" w:sz="0" w:space="0" w:color="auto"/>
        <w:left w:val="none" w:sz="0" w:space="0" w:color="auto"/>
        <w:bottom w:val="none" w:sz="0" w:space="0" w:color="auto"/>
        <w:right w:val="none" w:sz="0" w:space="0" w:color="auto"/>
      </w:divBdr>
    </w:div>
    <w:div w:id="1653482406">
      <w:bodyDiv w:val="1"/>
      <w:marLeft w:val="0"/>
      <w:marRight w:val="0"/>
      <w:marTop w:val="0"/>
      <w:marBottom w:val="0"/>
      <w:divBdr>
        <w:top w:val="none" w:sz="0" w:space="0" w:color="auto"/>
        <w:left w:val="none" w:sz="0" w:space="0" w:color="auto"/>
        <w:bottom w:val="none" w:sz="0" w:space="0" w:color="auto"/>
        <w:right w:val="none" w:sz="0" w:space="0" w:color="auto"/>
      </w:divBdr>
    </w:div>
    <w:div w:id="1661889275">
      <w:bodyDiv w:val="1"/>
      <w:marLeft w:val="0"/>
      <w:marRight w:val="0"/>
      <w:marTop w:val="0"/>
      <w:marBottom w:val="0"/>
      <w:divBdr>
        <w:top w:val="none" w:sz="0" w:space="0" w:color="auto"/>
        <w:left w:val="none" w:sz="0" w:space="0" w:color="auto"/>
        <w:bottom w:val="none" w:sz="0" w:space="0" w:color="auto"/>
        <w:right w:val="none" w:sz="0" w:space="0" w:color="auto"/>
      </w:divBdr>
    </w:div>
    <w:div w:id="1668703220">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87635591">
      <w:bodyDiv w:val="1"/>
      <w:marLeft w:val="0"/>
      <w:marRight w:val="0"/>
      <w:marTop w:val="0"/>
      <w:marBottom w:val="0"/>
      <w:divBdr>
        <w:top w:val="none" w:sz="0" w:space="0" w:color="auto"/>
        <w:left w:val="none" w:sz="0" w:space="0" w:color="auto"/>
        <w:bottom w:val="none" w:sz="0" w:space="0" w:color="auto"/>
        <w:right w:val="none" w:sz="0" w:space="0" w:color="auto"/>
      </w:divBdr>
    </w:div>
    <w:div w:id="1689674005">
      <w:bodyDiv w:val="1"/>
      <w:marLeft w:val="0"/>
      <w:marRight w:val="0"/>
      <w:marTop w:val="0"/>
      <w:marBottom w:val="0"/>
      <w:divBdr>
        <w:top w:val="none" w:sz="0" w:space="0" w:color="auto"/>
        <w:left w:val="none" w:sz="0" w:space="0" w:color="auto"/>
        <w:bottom w:val="none" w:sz="0" w:space="0" w:color="auto"/>
        <w:right w:val="none" w:sz="0" w:space="0" w:color="auto"/>
      </w:divBdr>
    </w:div>
    <w:div w:id="1696152187">
      <w:bodyDiv w:val="1"/>
      <w:marLeft w:val="0"/>
      <w:marRight w:val="0"/>
      <w:marTop w:val="0"/>
      <w:marBottom w:val="0"/>
      <w:divBdr>
        <w:top w:val="none" w:sz="0" w:space="0" w:color="auto"/>
        <w:left w:val="none" w:sz="0" w:space="0" w:color="auto"/>
        <w:bottom w:val="none" w:sz="0" w:space="0" w:color="auto"/>
        <w:right w:val="none" w:sz="0" w:space="0" w:color="auto"/>
      </w:divBdr>
    </w:div>
    <w:div w:id="1701123419">
      <w:bodyDiv w:val="1"/>
      <w:marLeft w:val="0"/>
      <w:marRight w:val="0"/>
      <w:marTop w:val="0"/>
      <w:marBottom w:val="0"/>
      <w:divBdr>
        <w:top w:val="none" w:sz="0" w:space="0" w:color="auto"/>
        <w:left w:val="none" w:sz="0" w:space="0" w:color="auto"/>
        <w:bottom w:val="none" w:sz="0" w:space="0" w:color="auto"/>
        <w:right w:val="none" w:sz="0" w:space="0" w:color="auto"/>
      </w:divBdr>
    </w:div>
    <w:div w:id="1701973707">
      <w:bodyDiv w:val="1"/>
      <w:marLeft w:val="0"/>
      <w:marRight w:val="0"/>
      <w:marTop w:val="0"/>
      <w:marBottom w:val="0"/>
      <w:divBdr>
        <w:top w:val="none" w:sz="0" w:space="0" w:color="auto"/>
        <w:left w:val="none" w:sz="0" w:space="0" w:color="auto"/>
        <w:bottom w:val="none" w:sz="0" w:space="0" w:color="auto"/>
        <w:right w:val="none" w:sz="0" w:space="0" w:color="auto"/>
      </w:divBdr>
    </w:div>
    <w:div w:id="1703743520">
      <w:bodyDiv w:val="1"/>
      <w:marLeft w:val="0"/>
      <w:marRight w:val="0"/>
      <w:marTop w:val="0"/>
      <w:marBottom w:val="0"/>
      <w:divBdr>
        <w:top w:val="none" w:sz="0" w:space="0" w:color="auto"/>
        <w:left w:val="none" w:sz="0" w:space="0" w:color="auto"/>
        <w:bottom w:val="none" w:sz="0" w:space="0" w:color="auto"/>
        <w:right w:val="none" w:sz="0" w:space="0" w:color="auto"/>
      </w:divBdr>
    </w:div>
    <w:div w:id="1715034495">
      <w:bodyDiv w:val="1"/>
      <w:marLeft w:val="0"/>
      <w:marRight w:val="0"/>
      <w:marTop w:val="0"/>
      <w:marBottom w:val="0"/>
      <w:divBdr>
        <w:top w:val="none" w:sz="0" w:space="0" w:color="auto"/>
        <w:left w:val="none" w:sz="0" w:space="0" w:color="auto"/>
        <w:bottom w:val="none" w:sz="0" w:space="0" w:color="auto"/>
        <w:right w:val="none" w:sz="0" w:space="0" w:color="auto"/>
      </w:divBdr>
    </w:div>
    <w:div w:id="1722971956">
      <w:bodyDiv w:val="1"/>
      <w:marLeft w:val="0"/>
      <w:marRight w:val="0"/>
      <w:marTop w:val="0"/>
      <w:marBottom w:val="0"/>
      <w:divBdr>
        <w:top w:val="none" w:sz="0" w:space="0" w:color="auto"/>
        <w:left w:val="none" w:sz="0" w:space="0" w:color="auto"/>
        <w:bottom w:val="none" w:sz="0" w:space="0" w:color="auto"/>
        <w:right w:val="none" w:sz="0" w:space="0" w:color="auto"/>
      </w:divBdr>
    </w:div>
    <w:div w:id="1723138830">
      <w:bodyDiv w:val="1"/>
      <w:marLeft w:val="0"/>
      <w:marRight w:val="0"/>
      <w:marTop w:val="0"/>
      <w:marBottom w:val="0"/>
      <w:divBdr>
        <w:top w:val="none" w:sz="0" w:space="0" w:color="auto"/>
        <w:left w:val="none" w:sz="0" w:space="0" w:color="auto"/>
        <w:bottom w:val="none" w:sz="0" w:space="0" w:color="auto"/>
        <w:right w:val="none" w:sz="0" w:space="0" w:color="auto"/>
      </w:divBdr>
    </w:div>
    <w:div w:id="1736657050">
      <w:bodyDiv w:val="1"/>
      <w:marLeft w:val="0"/>
      <w:marRight w:val="0"/>
      <w:marTop w:val="0"/>
      <w:marBottom w:val="0"/>
      <w:divBdr>
        <w:top w:val="none" w:sz="0" w:space="0" w:color="auto"/>
        <w:left w:val="none" w:sz="0" w:space="0" w:color="auto"/>
        <w:bottom w:val="none" w:sz="0" w:space="0" w:color="auto"/>
        <w:right w:val="none" w:sz="0" w:space="0" w:color="auto"/>
      </w:divBdr>
    </w:div>
    <w:div w:id="1740205843">
      <w:bodyDiv w:val="1"/>
      <w:marLeft w:val="0"/>
      <w:marRight w:val="0"/>
      <w:marTop w:val="0"/>
      <w:marBottom w:val="0"/>
      <w:divBdr>
        <w:top w:val="none" w:sz="0" w:space="0" w:color="auto"/>
        <w:left w:val="none" w:sz="0" w:space="0" w:color="auto"/>
        <w:bottom w:val="none" w:sz="0" w:space="0" w:color="auto"/>
        <w:right w:val="none" w:sz="0" w:space="0" w:color="auto"/>
      </w:divBdr>
    </w:div>
    <w:div w:id="1744445425">
      <w:bodyDiv w:val="1"/>
      <w:marLeft w:val="0"/>
      <w:marRight w:val="0"/>
      <w:marTop w:val="0"/>
      <w:marBottom w:val="0"/>
      <w:divBdr>
        <w:top w:val="none" w:sz="0" w:space="0" w:color="auto"/>
        <w:left w:val="none" w:sz="0" w:space="0" w:color="auto"/>
        <w:bottom w:val="none" w:sz="0" w:space="0" w:color="auto"/>
        <w:right w:val="none" w:sz="0" w:space="0" w:color="auto"/>
      </w:divBdr>
    </w:div>
    <w:div w:id="1755080608">
      <w:bodyDiv w:val="1"/>
      <w:marLeft w:val="0"/>
      <w:marRight w:val="0"/>
      <w:marTop w:val="0"/>
      <w:marBottom w:val="0"/>
      <w:divBdr>
        <w:top w:val="none" w:sz="0" w:space="0" w:color="auto"/>
        <w:left w:val="none" w:sz="0" w:space="0" w:color="auto"/>
        <w:bottom w:val="none" w:sz="0" w:space="0" w:color="auto"/>
        <w:right w:val="none" w:sz="0" w:space="0" w:color="auto"/>
      </w:divBdr>
    </w:div>
    <w:div w:id="1755319453">
      <w:bodyDiv w:val="1"/>
      <w:marLeft w:val="0"/>
      <w:marRight w:val="0"/>
      <w:marTop w:val="0"/>
      <w:marBottom w:val="0"/>
      <w:divBdr>
        <w:top w:val="none" w:sz="0" w:space="0" w:color="auto"/>
        <w:left w:val="none" w:sz="0" w:space="0" w:color="auto"/>
        <w:bottom w:val="none" w:sz="0" w:space="0" w:color="auto"/>
        <w:right w:val="none" w:sz="0" w:space="0" w:color="auto"/>
      </w:divBdr>
    </w:div>
    <w:div w:id="1757166671">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78089322">
      <w:bodyDiv w:val="1"/>
      <w:marLeft w:val="0"/>
      <w:marRight w:val="0"/>
      <w:marTop w:val="0"/>
      <w:marBottom w:val="0"/>
      <w:divBdr>
        <w:top w:val="none" w:sz="0" w:space="0" w:color="auto"/>
        <w:left w:val="none" w:sz="0" w:space="0" w:color="auto"/>
        <w:bottom w:val="none" w:sz="0" w:space="0" w:color="auto"/>
        <w:right w:val="none" w:sz="0" w:space="0" w:color="auto"/>
      </w:divBdr>
    </w:div>
    <w:div w:id="1793133059">
      <w:bodyDiv w:val="1"/>
      <w:marLeft w:val="0"/>
      <w:marRight w:val="0"/>
      <w:marTop w:val="0"/>
      <w:marBottom w:val="0"/>
      <w:divBdr>
        <w:top w:val="none" w:sz="0" w:space="0" w:color="auto"/>
        <w:left w:val="none" w:sz="0" w:space="0" w:color="auto"/>
        <w:bottom w:val="none" w:sz="0" w:space="0" w:color="auto"/>
        <w:right w:val="none" w:sz="0" w:space="0" w:color="auto"/>
      </w:divBdr>
    </w:div>
    <w:div w:id="1797749470">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3888007">
      <w:bodyDiv w:val="1"/>
      <w:marLeft w:val="0"/>
      <w:marRight w:val="0"/>
      <w:marTop w:val="0"/>
      <w:marBottom w:val="0"/>
      <w:divBdr>
        <w:top w:val="none" w:sz="0" w:space="0" w:color="auto"/>
        <w:left w:val="none" w:sz="0" w:space="0" w:color="auto"/>
        <w:bottom w:val="none" w:sz="0" w:space="0" w:color="auto"/>
        <w:right w:val="none" w:sz="0" w:space="0" w:color="auto"/>
      </w:divBdr>
    </w:div>
    <w:div w:id="1811315074">
      <w:bodyDiv w:val="1"/>
      <w:marLeft w:val="0"/>
      <w:marRight w:val="0"/>
      <w:marTop w:val="0"/>
      <w:marBottom w:val="0"/>
      <w:divBdr>
        <w:top w:val="none" w:sz="0" w:space="0" w:color="auto"/>
        <w:left w:val="none" w:sz="0" w:space="0" w:color="auto"/>
        <w:bottom w:val="none" w:sz="0" w:space="0" w:color="auto"/>
        <w:right w:val="none" w:sz="0" w:space="0" w:color="auto"/>
      </w:divBdr>
    </w:div>
    <w:div w:id="1829974443">
      <w:bodyDiv w:val="1"/>
      <w:marLeft w:val="0"/>
      <w:marRight w:val="0"/>
      <w:marTop w:val="0"/>
      <w:marBottom w:val="0"/>
      <w:divBdr>
        <w:top w:val="none" w:sz="0" w:space="0" w:color="auto"/>
        <w:left w:val="none" w:sz="0" w:space="0" w:color="auto"/>
        <w:bottom w:val="none" w:sz="0" w:space="0" w:color="auto"/>
        <w:right w:val="none" w:sz="0" w:space="0" w:color="auto"/>
      </w:divBdr>
    </w:div>
    <w:div w:id="1832258142">
      <w:bodyDiv w:val="1"/>
      <w:marLeft w:val="0"/>
      <w:marRight w:val="0"/>
      <w:marTop w:val="0"/>
      <w:marBottom w:val="0"/>
      <w:divBdr>
        <w:top w:val="none" w:sz="0" w:space="0" w:color="auto"/>
        <w:left w:val="none" w:sz="0" w:space="0" w:color="auto"/>
        <w:bottom w:val="none" w:sz="0" w:space="0" w:color="auto"/>
        <w:right w:val="none" w:sz="0" w:space="0" w:color="auto"/>
      </w:divBdr>
    </w:div>
    <w:div w:id="1857648004">
      <w:bodyDiv w:val="1"/>
      <w:marLeft w:val="0"/>
      <w:marRight w:val="0"/>
      <w:marTop w:val="0"/>
      <w:marBottom w:val="0"/>
      <w:divBdr>
        <w:top w:val="none" w:sz="0" w:space="0" w:color="auto"/>
        <w:left w:val="none" w:sz="0" w:space="0" w:color="auto"/>
        <w:bottom w:val="none" w:sz="0" w:space="0" w:color="auto"/>
        <w:right w:val="none" w:sz="0" w:space="0" w:color="auto"/>
      </w:divBdr>
    </w:div>
    <w:div w:id="1859268809">
      <w:bodyDiv w:val="1"/>
      <w:marLeft w:val="0"/>
      <w:marRight w:val="0"/>
      <w:marTop w:val="0"/>
      <w:marBottom w:val="0"/>
      <w:divBdr>
        <w:top w:val="none" w:sz="0" w:space="0" w:color="auto"/>
        <w:left w:val="none" w:sz="0" w:space="0" w:color="auto"/>
        <w:bottom w:val="none" w:sz="0" w:space="0" w:color="auto"/>
        <w:right w:val="none" w:sz="0" w:space="0" w:color="auto"/>
      </w:divBdr>
    </w:div>
    <w:div w:id="1867988060">
      <w:bodyDiv w:val="1"/>
      <w:marLeft w:val="0"/>
      <w:marRight w:val="0"/>
      <w:marTop w:val="0"/>
      <w:marBottom w:val="0"/>
      <w:divBdr>
        <w:top w:val="none" w:sz="0" w:space="0" w:color="auto"/>
        <w:left w:val="none" w:sz="0" w:space="0" w:color="auto"/>
        <w:bottom w:val="none" w:sz="0" w:space="0" w:color="auto"/>
        <w:right w:val="none" w:sz="0" w:space="0" w:color="auto"/>
      </w:divBdr>
    </w:div>
    <w:div w:id="1881084846">
      <w:bodyDiv w:val="1"/>
      <w:marLeft w:val="0"/>
      <w:marRight w:val="0"/>
      <w:marTop w:val="0"/>
      <w:marBottom w:val="0"/>
      <w:divBdr>
        <w:top w:val="none" w:sz="0" w:space="0" w:color="auto"/>
        <w:left w:val="none" w:sz="0" w:space="0" w:color="auto"/>
        <w:bottom w:val="none" w:sz="0" w:space="0" w:color="auto"/>
        <w:right w:val="none" w:sz="0" w:space="0" w:color="auto"/>
      </w:divBdr>
    </w:div>
    <w:div w:id="1882354751">
      <w:bodyDiv w:val="1"/>
      <w:marLeft w:val="0"/>
      <w:marRight w:val="0"/>
      <w:marTop w:val="0"/>
      <w:marBottom w:val="0"/>
      <w:divBdr>
        <w:top w:val="none" w:sz="0" w:space="0" w:color="auto"/>
        <w:left w:val="none" w:sz="0" w:space="0" w:color="auto"/>
        <w:bottom w:val="none" w:sz="0" w:space="0" w:color="auto"/>
        <w:right w:val="none" w:sz="0" w:space="0" w:color="auto"/>
      </w:divBdr>
    </w:div>
    <w:div w:id="1882788693">
      <w:bodyDiv w:val="1"/>
      <w:marLeft w:val="0"/>
      <w:marRight w:val="0"/>
      <w:marTop w:val="0"/>
      <w:marBottom w:val="0"/>
      <w:divBdr>
        <w:top w:val="none" w:sz="0" w:space="0" w:color="auto"/>
        <w:left w:val="none" w:sz="0" w:space="0" w:color="auto"/>
        <w:bottom w:val="none" w:sz="0" w:space="0" w:color="auto"/>
        <w:right w:val="none" w:sz="0" w:space="0" w:color="auto"/>
      </w:divBdr>
    </w:div>
    <w:div w:id="1890799423">
      <w:bodyDiv w:val="1"/>
      <w:marLeft w:val="0"/>
      <w:marRight w:val="0"/>
      <w:marTop w:val="0"/>
      <w:marBottom w:val="0"/>
      <w:divBdr>
        <w:top w:val="none" w:sz="0" w:space="0" w:color="auto"/>
        <w:left w:val="none" w:sz="0" w:space="0" w:color="auto"/>
        <w:bottom w:val="none" w:sz="0" w:space="0" w:color="auto"/>
        <w:right w:val="none" w:sz="0" w:space="0" w:color="auto"/>
      </w:divBdr>
    </w:div>
    <w:div w:id="1892114493">
      <w:bodyDiv w:val="1"/>
      <w:marLeft w:val="0"/>
      <w:marRight w:val="0"/>
      <w:marTop w:val="0"/>
      <w:marBottom w:val="0"/>
      <w:divBdr>
        <w:top w:val="none" w:sz="0" w:space="0" w:color="auto"/>
        <w:left w:val="none" w:sz="0" w:space="0" w:color="auto"/>
        <w:bottom w:val="none" w:sz="0" w:space="0" w:color="auto"/>
        <w:right w:val="none" w:sz="0" w:space="0" w:color="auto"/>
      </w:divBdr>
    </w:div>
    <w:div w:id="1892887965">
      <w:bodyDiv w:val="1"/>
      <w:marLeft w:val="0"/>
      <w:marRight w:val="0"/>
      <w:marTop w:val="0"/>
      <w:marBottom w:val="0"/>
      <w:divBdr>
        <w:top w:val="none" w:sz="0" w:space="0" w:color="auto"/>
        <w:left w:val="none" w:sz="0" w:space="0" w:color="auto"/>
        <w:bottom w:val="none" w:sz="0" w:space="0" w:color="auto"/>
        <w:right w:val="none" w:sz="0" w:space="0" w:color="auto"/>
      </w:divBdr>
    </w:div>
    <w:div w:id="1893882690">
      <w:bodyDiv w:val="1"/>
      <w:marLeft w:val="0"/>
      <w:marRight w:val="0"/>
      <w:marTop w:val="0"/>
      <w:marBottom w:val="0"/>
      <w:divBdr>
        <w:top w:val="none" w:sz="0" w:space="0" w:color="auto"/>
        <w:left w:val="none" w:sz="0" w:space="0" w:color="auto"/>
        <w:bottom w:val="none" w:sz="0" w:space="0" w:color="auto"/>
        <w:right w:val="none" w:sz="0" w:space="0" w:color="auto"/>
      </w:divBdr>
    </w:div>
    <w:div w:id="1897280377">
      <w:bodyDiv w:val="1"/>
      <w:marLeft w:val="0"/>
      <w:marRight w:val="0"/>
      <w:marTop w:val="0"/>
      <w:marBottom w:val="0"/>
      <w:divBdr>
        <w:top w:val="none" w:sz="0" w:space="0" w:color="auto"/>
        <w:left w:val="none" w:sz="0" w:space="0" w:color="auto"/>
        <w:bottom w:val="none" w:sz="0" w:space="0" w:color="auto"/>
        <w:right w:val="none" w:sz="0" w:space="0" w:color="auto"/>
      </w:divBdr>
    </w:div>
    <w:div w:id="1926842759">
      <w:bodyDiv w:val="1"/>
      <w:marLeft w:val="0"/>
      <w:marRight w:val="0"/>
      <w:marTop w:val="0"/>
      <w:marBottom w:val="0"/>
      <w:divBdr>
        <w:top w:val="none" w:sz="0" w:space="0" w:color="auto"/>
        <w:left w:val="none" w:sz="0" w:space="0" w:color="auto"/>
        <w:bottom w:val="none" w:sz="0" w:space="0" w:color="auto"/>
        <w:right w:val="none" w:sz="0" w:space="0" w:color="auto"/>
      </w:divBdr>
    </w:div>
    <w:div w:id="1927375233">
      <w:bodyDiv w:val="1"/>
      <w:marLeft w:val="0"/>
      <w:marRight w:val="0"/>
      <w:marTop w:val="0"/>
      <w:marBottom w:val="0"/>
      <w:divBdr>
        <w:top w:val="none" w:sz="0" w:space="0" w:color="auto"/>
        <w:left w:val="none" w:sz="0" w:space="0" w:color="auto"/>
        <w:bottom w:val="none" w:sz="0" w:space="0" w:color="auto"/>
        <w:right w:val="none" w:sz="0" w:space="0" w:color="auto"/>
      </w:divBdr>
    </w:div>
    <w:div w:id="1932883707">
      <w:bodyDiv w:val="1"/>
      <w:marLeft w:val="0"/>
      <w:marRight w:val="0"/>
      <w:marTop w:val="0"/>
      <w:marBottom w:val="0"/>
      <w:divBdr>
        <w:top w:val="none" w:sz="0" w:space="0" w:color="auto"/>
        <w:left w:val="none" w:sz="0" w:space="0" w:color="auto"/>
        <w:bottom w:val="none" w:sz="0" w:space="0" w:color="auto"/>
        <w:right w:val="none" w:sz="0" w:space="0" w:color="auto"/>
      </w:divBdr>
    </w:div>
    <w:div w:id="1942370666">
      <w:bodyDiv w:val="1"/>
      <w:marLeft w:val="0"/>
      <w:marRight w:val="0"/>
      <w:marTop w:val="0"/>
      <w:marBottom w:val="0"/>
      <w:divBdr>
        <w:top w:val="none" w:sz="0" w:space="0" w:color="auto"/>
        <w:left w:val="none" w:sz="0" w:space="0" w:color="auto"/>
        <w:bottom w:val="none" w:sz="0" w:space="0" w:color="auto"/>
        <w:right w:val="none" w:sz="0" w:space="0" w:color="auto"/>
      </w:divBdr>
    </w:div>
    <w:div w:id="1953318732">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4627744">
      <w:bodyDiv w:val="1"/>
      <w:marLeft w:val="0"/>
      <w:marRight w:val="0"/>
      <w:marTop w:val="0"/>
      <w:marBottom w:val="0"/>
      <w:divBdr>
        <w:top w:val="none" w:sz="0" w:space="0" w:color="auto"/>
        <w:left w:val="none" w:sz="0" w:space="0" w:color="auto"/>
        <w:bottom w:val="none" w:sz="0" w:space="0" w:color="auto"/>
        <w:right w:val="none" w:sz="0" w:space="0" w:color="auto"/>
      </w:divBdr>
    </w:div>
    <w:div w:id="1976180072">
      <w:bodyDiv w:val="1"/>
      <w:marLeft w:val="0"/>
      <w:marRight w:val="0"/>
      <w:marTop w:val="0"/>
      <w:marBottom w:val="0"/>
      <w:divBdr>
        <w:top w:val="none" w:sz="0" w:space="0" w:color="auto"/>
        <w:left w:val="none" w:sz="0" w:space="0" w:color="auto"/>
        <w:bottom w:val="none" w:sz="0" w:space="0" w:color="auto"/>
        <w:right w:val="none" w:sz="0" w:space="0" w:color="auto"/>
      </w:divBdr>
    </w:div>
    <w:div w:id="1995186049">
      <w:bodyDiv w:val="1"/>
      <w:marLeft w:val="0"/>
      <w:marRight w:val="0"/>
      <w:marTop w:val="0"/>
      <w:marBottom w:val="0"/>
      <w:divBdr>
        <w:top w:val="none" w:sz="0" w:space="0" w:color="auto"/>
        <w:left w:val="none" w:sz="0" w:space="0" w:color="auto"/>
        <w:bottom w:val="none" w:sz="0" w:space="0" w:color="auto"/>
        <w:right w:val="none" w:sz="0" w:space="0" w:color="auto"/>
      </w:divBdr>
    </w:div>
    <w:div w:id="2006667973">
      <w:bodyDiv w:val="1"/>
      <w:marLeft w:val="0"/>
      <w:marRight w:val="0"/>
      <w:marTop w:val="0"/>
      <w:marBottom w:val="0"/>
      <w:divBdr>
        <w:top w:val="none" w:sz="0" w:space="0" w:color="auto"/>
        <w:left w:val="none" w:sz="0" w:space="0" w:color="auto"/>
        <w:bottom w:val="none" w:sz="0" w:space="0" w:color="auto"/>
        <w:right w:val="none" w:sz="0" w:space="0" w:color="auto"/>
      </w:divBdr>
    </w:div>
    <w:div w:id="2009092306">
      <w:bodyDiv w:val="1"/>
      <w:marLeft w:val="0"/>
      <w:marRight w:val="0"/>
      <w:marTop w:val="0"/>
      <w:marBottom w:val="0"/>
      <w:divBdr>
        <w:top w:val="none" w:sz="0" w:space="0" w:color="auto"/>
        <w:left w:val="none" w:sz="0" w:space="0" w:color="auto"/>
        <w:bottom w:val="none" w:sz="0" w:space="0" w:color="auto"/>
        <w:right w:val="none" w:sz="0" w:space="0" w:color="auto"/>
      </w:divBdr>
    </w:div>
    <w:div w:id="2028677834">
      <w:bodyDiv w:val="1"/>
      <w:marLeft w:val="0"/>
      <w:marRight w:val="0"/>
      <w:marTop w:val="0"/>
      <w:marBottom w:val="0"/>
      <w:divBdr>
        <w:top w:val="none" w:sz="0" w:space="0" w:color="auto"/>
        <w:left w:val="none" w:sz="0" w:space="0" w:color="auto"/>
        <w:bottom w:val="none" w:sz="0" w:space="0" w:color="auto"/>
        <w:right w:val="none" w:sz="0" w:space="0" w:color="auto"/>
      </w:divBdr>
    </w:div>
    <w:div w:id="2039814975">
      <w:bodyDiv w:val="1"/>
      <w:marLeft w:val="0"/>
      <w:marRight w:val="0"/>
      <w:marTop w:val="0"/>
      <w:marBottom w:val="0"/>
      <w:divBdr>
        <w:top w:val="none" w:sz="0" w:space="0" w:color="auto"/>
        <w:left w:val="none" w:sz="0" w:space="0" w:color="auto"/>
        <w:bottom w:val="none" w:sz="0" w:space="0" w:color="auto"/>
        <w:right w:val="none" w:sz="0" w:space="0" w:color="auto"/>
      </w:divBdr>
    </w:div>
    <w:div w:id="2047564334">
      <w:bodyDiv w:val="1"/>
      <w:marLeft w:val="0"/>
      <w:marRight w:val="0"/>
      <w:marTop w:val="0"/>
      <w:marBottom w:val="0"/>
      <w:divBdr>
        <w:top w:val="none" w:sz="0" w:space="0" w:color="auto"/>
        <w:left w:val="none" w:sz="0" w:space="0" w:color="auto"/>
        <w:bottom w:val="none" w:sz="0" w:space="0" w:color="auto"/>
        <w:right w:val="none" w:sz="0" w:space="0" w:color="auto"/>
      </w:divBdr>
    </w:div>
    <w:div w:id="2051758899">
      <w:bodyDiv w:val="1"/>
      <w:marLeft w:val="0"/>
      <w:marRight w:val="0"/>
      <w:marTop w:val="0"/>
      <w:marBottom w:val="0"/>
      <w:divBdr>
        <w:top w:val="none" w:sz="0" w:space="0" w:color="auto"/>
        <w:left w:val="none" w:sz="0" w:space="0" w:color="auto"/>
        <w:bottom w:val="none" w:sz="0" w:space="0" w:color="auto"/>
        <w:right w:val="none" w:sz="0" w:space="0" w:color="auto"/>
      </w:divBdr>
    </w:div>
    <w:div w:id="2056805577">
      <w:bodyDiv w:val="1"/>
      <w:marLeft w:val="0"/>
      <w:marRight w:val="0"/>
      <w:marTop w:val="0"/>
      <w:marBottom w:val="0"/>
      <w:divBdr>
        <w:top w:val="none" w:sz="0" w:space="0" w:color="auto"/>
        <w:left w:val="none" w:sz="0" w:space="0" w:color="auto"/>
        <w:bottom w:val="none" w:sz="0" w:space="0" w:color="auto"/>
        <w:right w:val="none" w:sz="0" w:space="0" w:color="auto"/>
      </w:divBdr>
    </w:div>
    <w:div w:id="2057507293">
      <w:bodyDiv w:val="1"/>
      <w:marLeft w:val="0"/>
      <w:marRight w:val="0"/>
      <w:marTop w:val="0"/>
      <w:marBottom w:val="0"/>
      <w:divBdr>
        <w:top w:val="none" w:sz="0" w:space="0" w:color="auto"/>
        <w:left w:val="none" w:sz="0" w:space="0" w:color="auto"/>
        <w:bottom w:val="none" w:sz="0" w:space="0" w:color="auto"/>
        <w:right w:val="none" w:sz="0" w:space="0" w:color="auto"/>
      </w:divBdr>
    </w:div>
    <w:div w:id="2070612202">
      <w:bodyDiv w:val="1"/>
      <w:marLeft w:val="0"/>
      <w:marRight w:val="0"/>
      <w:marTop w:val="0"/>
      <w:marBottom w:val="0"/>
      <w:divBdr>
        <w:top w:val="none" w:sz="0" w:space="0" w:color="auto"/>
        <w:left w:val="none" w:sz="0" w:space="0" w:color="auto"/>
        <w:bottom w:val="none" w:sz="0" w:space="0" w:color="auto"/>
        <w:right w:val="none" w:sz="0" w:space="0" w:color="auto"/>
      </w:divBdr>
    </w:div>
    <w:div w:id="2076319782">
      <w:bodyDiv w:val="1"/>
      <w:marLeft w:val="0"/>
      <w:marRight w:val="0"/>
      <w:marTop w:val="0"/>
      <w:marBottom w:val="0"/>
      <w:divBdr>
        <w:top w:val="none" w:sz="0" w:space="0" w:color="auto"/>
        <w:left w:val="none" w:sz="0" w:space="0" w:color="auto"/>
        <w:bottom w:val="none" w:sz="0" w:space="0" w:color="auto"/>
        <w:right w:val="none" w:sz="0" w:space="0" w:color="auto"/>
      </w:divBdr>
    </w:div>
    <w:div w:id="2078701774">
      <w:bodyDiv w:val="1"/>
      <w:marLeft w:val="0"/>
      <w:marRight w:val="0"/>
      <w:marTop w:val="0"/>
      <w:marBottom w:val="0"/>
      <w:divBdr>
        <w:top w:val="none" w:sz="0" w:space="0" w:color="auto"/>
        <w:left w:val="none" w:sz="0" w:space="0" w:color="auto"/>
        <w:bottom w:val="none" w:sz="0" w:space="0" w:color="auto"/>
        <w:right w:val="none" w:sz="0" w:space="0" w:color="auto"/>
      </w:divBdr>
    </w:div>
    <w:div w:id="2079015794">
      <w:bodyDiv w:val="1"/>
      <w:marLeft w:val="0"/>
      <w:marRight w:val="0"/>
      <w:marTop w:val="0"/>
      <w:marBottom w:val="0"/>
      <w:divBdr>
        <w:top w:val="none" w:sz="0" w:space="0" w:color="auto"/>
        <w:left w:val="none" w:sz="0" w:space="0" w:color="auto"/>
        <w:bottom w:val="none" w:sz="0" w:space="0" w:color="auto"/>
        <w:right w:val="none" w:sz="0" w:space="0" w:color="auto"/>
      </w:divBdr>
    </w:div>
    <w:div w:id="2098792287">
      <w:bodyDiv w:val="1"/>
      <w:marLeft w:val="0"/>
      <w:marRight w:val="0"/>
      <w:marTop w:val="0"/>
      <w:marBottom w:val="0"/>
      <w:divBdr>
        <w:top w:val="none" w:sz="0" w:space="0" w:color="auto"/>
        <w:left w:val="none" w:sz="0" w:space="0" w:color="auto"/>
        <w:bottom w:val="none" w:sz="0" w:space="0" w:color="auto"/>
        <w:right w:val="none" w:sz="0" w:space="0" w:color="auto"/>
      </w:divBdr>
    </w:div>
    <w:div w:id="2104297191">
      <w:bodyDiv w:val="1"/>
      <w:marLeft w:val="0"/>
      <w:marRight w:val="0"/>
      <w:marTop w:val="0"/>
      <w:marBottom w:val="0"/>
      <w:divBdr>
        <w:top w:val="none" w:sz="0" w:space="0" w:color="auto"/>
        <w:left w:val="none" w:sz="0" w:space="0" w:color="auto"/>
        <w:bottom w:val="none" w:sz="0" w:space="0" w:color="auto"/>
        <w:right w:val="none" w:sz="0" w:space="0" w:color="auto"/>
      </w:divBdr>
    </w:div>
    <w:div w:id="2105294584">
      <w:bodyDiv w:val="1"/>
      <w:marLeft w:val="0"/>
      <w:marRight w:val="0"/>
      <w:marTop w:val="0"/>
      <w:marBottom w:val="0"/>
      <w:divBdr>
        <w:top w:val="none" w:sz="0" w:space="0" w:color="auto"/>
        <w:left w:val="none" w:sz="0" w:space="0" w:color="auto"/>
        <w:bottom w:val="none" w:sz="0" w:space="0" w:color="auto"/>
        <w:right w:val="none" w:sz="0" w:space="0" w:color="auto"/>
      </w:divBdr>
    </w:div>
    <w:div w:id="2108113750">
      <w:bodyDiv w:val="1"/>
      <w:marLeft w:val="0"/>
      <w:marRight w:val="0"/>
      <w:marTop w:val="0"/>
      <w:marBottom w:val="0"/>
      <w:divBdr>
        <w:top w:val="none" w:sz="0" w:space="0" w:color="auto"/>
        <w:left w:val="none" w:sz="0" w:space="0" w:color="auto"/>
        <w:bottom w:val="none" w:sz="0" w:space="0" w:color="auto"/>
        <w:right w:val="none" w:sz="0" w:space="0" w:color="auto"/>
      </w:divBdr>
    </w:div>
    <w:div w:id="2109767138">
      <w:bodyDiv w:val="1"/>
      <w:marLeft w:val="0"/>
      <w:marRight w:val="0"/>
      <w:marTop w:val="0"/>
      <w:marBottom w:val="0"/>
      <w:divBdr>
        <w:top w:val="none" w:sz="0" w:space="0" w:color="auto"/>
        <w:left w:val="none" w:sz="0" w:space="0" w:color="auto"/>
        <w:bottom w:val="none" w:sz="0" w:space="0" w:color="auto"/>
        <w:right w:val="none" w:sz="0" w:space="0" w:color="auto"/>
      </w:divBdr>
    </w:div>
    <w:div w:id="2110008931">
      <w:bodyDiv w:val="1"/>
      <w:marLeft w:val="0"/>
      <w:marRight w:val="0"/>
      <w:marTop w:val="0"/>
      <w:marBottom w:val="0"/>
      <w:divBdr>
        <w:top w:val="none" w:sz="0" w:space="0" w:color="auto"/>
        <w:left w:val="none" w:sz="0" w:space="0" w:color="auto"/>
        <w:bottom w:val="none" w:sz="0" w:space="0" w:color="auto"/>
        <w:right w:val="none" w:sz="0" w:space="0" w:color="auto"/>
      </w:divBdr>
    </w:div>
    <w:div w:id="2111658406">
      <w:bodyDiv w:val="1"/>
      <w:marLeft w:val="0"/>
      <w:marRight w:val="0"/>
      <w:marTop w:val="0"/>
      <w:marBottom w:val="0"/>
      <w:divBdr>
        <w:top w:val="none" w:sz="0" w:space="0" w:color="auto"/>
        <w:left w:val="none" w:sz="0" w:space="0" w:color="auto"/>
        <w:bottom w:val="none" w:sz="0" w:space="0" w:color="auto"/>
        <w:right w:val="none" w:sz="0" w:space="0" w:color="auto"/>
      </w:divBdr>
    </w:div>
    <w:div w:id="2112773891">
      <w:bodyDiv w:val="1"/>
      <w:marLeft w:val="0"/>
      <w:marRight w:val="0"/>
      <w:marTop w:val="0"/>
      <w:marBottom w:val="0"/>
      <w:divBdr>
        <w:top w:val="none" w:sz="0" w:space="0" w:color="auto"/>
        <w:left w:val="none" w:sz="0" w:space="0" w:color="auto"/>
        <w:bottom w:val="none" w:sz="0" w:space="0" w:color="auto"/>
        <w:right w:val="none" w:sz="0" w:space="0" w:color="auto"/>
      </w:divBdr>
    </w:div>
    <w:div w:id="2119786412">
      <w:bodyDiv w:val="1"/>
      <w:marLeft w:val="0"/>
      <w:marRight w:val="0"/>
      <w:marTop w:val="0"/>
      <w:marBottom w:val="0"/>
      <w:divBdr>
        <w:top w:val="none" w:sz="0" w:space="0" w:color="auto"/>
        <w:left w:val="none" w:sz="0" w:space="0" w:color="auto"/>
        <w:bottom w:val="none" w:sz="0" w:space="0" w:color="auto"/>
        <w:right w:val="none" w:sz="0" w:space="0" w:color="auto"/>
      </w:divBdr>
    </w:div>
    <w:div w:id="2126998577">
      <w:bodyDiv w:val="1"/>
      <w:marLeft w:val="0"/>
      <w:marRight w:val="0"/>
      <w:marTop w:val="0"/>
      <w:marBottom w:val="0"/>
      <w:divBdr>
        <w:top w:val="none" w:sz="0" w:space="0" w:color="auto"/>
        <w:left w:val="none" w:sz="0" w:space="0" w:color="auto"/>
        <w:bottom w:val="none" w:sz="0" w:space="0" w:color="auto"/>
        <w:right w:val="none" w:sz="0" w:space="0" w:color="auto"/>
      </w:divBdr>
    </w:div>
    <w:div w:id="2127700344">
      <w:bodyDiv w:val="1"/>
      <w:marLeft w:val="0"/>
      <w:marRight w:val="0"/>
      <w:marTop w:val="0"/>
      <w:marBottom w:val="0"/>
      <w:divBdr>
        <w:top w:val="none" w:sz="0" w:space="0" w:color="auto"/>
        <w:left w:val="none" w:sz="0" w:space="0" w:color="auto"/>
        <w:bottom w:val="none" w:sz="0" w:space="0" w:color="auto"/>
        <w:right w:val="none" w:sz="0" w:space="0" w:color="auto"/>
      </w:divBdr>
    </w:div>
    <w:div w:id="2128809886">
      <w:bodyDiv w:val="1"/>
      <w:marLeft w:val="0"/>
      <w:marRight w:val="0"/>
      <w:marTop w:val="0"/>
      <w:marBottom w:val="0"/>
      <w:divBdr>
        <w:top w:val="none" w:sz="0" w:space="0" w:color="auto"/>
        <w:left w:val="none" w:sz="0" w:space="0" w:color="auto"/>
        <w:bottom w:val="none" w:sz="0" w:space="0" w:color="auto"/>
        <w:right w:val="none" w:sz="0" w:space="0" w:color="auto"/>
      </w:divBdr>
    </w:div>
    <w:div w:id="2134664377">
      <w:bodyDiv w:val="1"/>
      <w:marLeft w:val="0"/>
      <w:marRight w:val="0"/>
      <w:marTop w:val="0"/>
      <w:marBottom w:val="0"/>
      <w:divBdr>
        <w:top w:val="none" w:sz="0" w:space="0" w:color="auto"/>
        <w:left w:val="none" w:sz="0" w:space="0" w:color="auto"/>
        <w:bottom w:val="none" w:sz="0" w:space="0" w:color="auto"/>
        <w:right w:val="none" w:sz="0" w:space="0" w:color="auto"/>
      </w:divBdr>
    </w:div>
    <w:div w:id="2134670260">
      <w:bodyDiv w:val="1"/>
      <w:marLeft w:val="0"/>
      <w:marRight w:val="0"/>
      <w:marTop w:val="0"/>
      <w:marBottom w:val="0"/>
      <w:divBdr>
        <w:top w:val="none" w:sz="0" w:space="0" w:color="auto"/>
        <w:left w:val="none" w:sz="0" w:space="0" w:color="auto"/>
        <w:bottom w:val="none" w:sz="0" w:space="0" w:color="auto"/>
        <w:right w:val="none" w:sz="0" w:space="0" w:color="auto"/>
      </w:divBdr>
    </w:div>
    <w:div w:id="2142533848">
      <w:bodyDiv w:val="1"/>
      <w:marLeft w:val="0"/>
      <w:marRight w:val="0"/>
      <w:marTop w:val="0"/>
      <w:marBottom w:val="0"/>
      <w:divBdr>
        <w:top w:val="none" w:sz="0" w:space="0" w:color="auto"/>
        <w:left w:val="none" w:sz="0" w:space="0" w:color="auto"/>
        <w:bottom w:val="none" w:sz="0" w:space="0" w:color="auto"/>
        <w:right w:val="none" w:sz="0" w:space="0" w:color="auto"/>
      </w:divBdr>
    </w:div>
    <w:div w:id="2145004128">
      <w:bodyDiv w:val="1"/>
      <w:marLeft w:val="0"/>
      <w:marRight w:val="0"/>
      <w:marTop w:val="0"/>
      <w:marBottom w:val="0"/>
      <w:divBdr>
        <w:top w:val="none" w:sz="0" w:space="0" w:color="auto"/>
        <w:left w:val="none" w:sz="0" w:space="0" w:color="auto"/>
        <w:bottom w:val="none" w:sz="0" w:space="0" w:color="auto"/>
        <w:right w:val="none" w:sz="0" w:space="0" w:color="auto"/>
      </w:divBdr>
    </w:div>
    <w:div w:id="2146462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3.jpeg"/><Relationship Id="rId26" Type="http://schemas.openxmlformats.org/officeDocument/2006/relationships/hyperlink" Target="https://cs.wikipedia.org/wiki/Zp%C4%9Btn%C3%A1_vazba" TargetMode="External"/><Relationship Id="rId21" Type="http://schemas.openxmlformats.org/officeDocument/2006/relationships/image" Target="media/image6.png"/><Relationship Id="rId34" Type="http://schemas.openxmlformats.org/officeDocument/2006/relationships/footer" Target="footer5.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hyperlink" Target="https://cs.wikipedia.org/w/index.php?title=Elektronick%C3%BD_sp%C3%ADna%C4%8D&amp;action=edit&amp;redlink=1" TargetMode="External"/><Relationship Id="rId33"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5.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5.jpe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sv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nda\Desktop\&#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BFFEA8F4A0C4598B7471C3B460792CF"/>
        <w:category>
          <w:name w:val="Obecné"/>
          <w:gallery w:val="placeholder"/>
        </w:category>
        <w:types>
          <w:type w:val="bbPlcHdr"/>
        </w:types>
        <w:behaviors>
          <w:behavior w:val="content"/>
        </w:behaviors>
        <w:guid w:val="{DE6865AD-16E9-4553-92DE-3CA32827CA30}"/>
      </w:docPartPr>
      <w:docPartBody>
        <w:p w:rsidR="00965240" w:rsidRDefault="000A595E">
          <w:pPr>
            <w:pStyle w:val="CBFFEA8F4A0C4598B7471C3B460792CF"/>
          </w:pPr>
          <w:r w:rsidRPr="00DC335D">
            <w:rPr>
              <w:rStyle w:val="Zstupntext"/>
            </w:rPr>
            <w:t>[Autor]</w:t>
          </w:r>
        </w:p>
      </w:docPartBody>
    </w:docPart>
    <w:docPart>
      <w:docPartPr>
        <w:name w:val="481E89053BAE45659690579E7F56FD5F"/>
        <w:category>
          <w:name w:val="Obecné"/>
          <w:gallery w:val="placeholder"/>
        </w:category>
        <w:types>
          <w:type w:val="bbPlcHdr"/>
        </w:types>
        <w:behaviors>
          <w:behavior w:val="content"/>
        </w:behaviors>
        <w:guid w:val="{D5703B30-80AA-4B14-8895-CC967B065F7E}"/>
      </w:docPartPr>
      <w:docPartBody>
        <w:p w:rsidR="00965240" w:rsidRDefault="000A595E">
          <w:pPr>
            <w:pStyle w:val="481E89053BAE45659690579E7F56FD5F"/>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333"/>
    <w:rsid w:val="000213C7"/>
    <w:rsid w:val="000A595E"/>
    <w:rsid w:val="00102A34"/>
    <w:rsid w:val="003307C6"/>
    <w:rsid w:val="003A44BF"/>
    <w:rsid w:val="00577D11"/>
    <w:rsid w:val="00881B2F"/>
    <w:rsid w:val="009111EC"/>
    <w:rsid w:val="00965240"/>
    <w:rsid w:val="00AE2333"/>
    <w:rsid w:val="00D71E0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102A34"/>
    <w:rPr>
      <w:color w:val="808080"/>
    </w:rPr>
  </w:style>
  <w:style w:type="paragraph" w:customStyle="1" w:styleId="CBFFEA8F4A0C4598B7471C3B460792CF">
    <w:name w:val="CBFFEA8F4A0C4598B7471C3B460792CF"/>
  </w:style>
  <w:style w:type="paragraph" w:customStyle="1" w:styleId="481E89053BAE45659690579E7F56FD5F">
    <w:name w:val="481E89053BAE45659690579E7F56FD5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66D17D72DADD2048B4A174645749CC6F" ma:contentTypeVersion="6" ma:contentTypeDescription="Vytvoří nový dokument" ma:contentTypeScope="" ma:versionID="1c9a6557c4b66eb70ed4b41cace728a9">
  <xsd:schema xmlns:xsd="http://www.w3.org/2001/XMLSchema" xmlns:xs="http://www.w3.org/2001/XMLSchema" xmlns:p="http://schemas.microsoft.com/office/2006/metadata/properties" xmlns:ns3="e2ab9d06-06ff-47fc-9f40-af25ddec17dc" targetNamespace="http://schemas.microsoft.com/office/2006/metadata/properties" ma:root="true" ma:fieldsID="cbb694fde2ebf880286ba5ead8b7f44f" ns3:_="">
    <xsd:import namespace="e2ab9d06-06ff-47fc-9f40-af25ddec17d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ab9d06-06ff-47fc-9f40-af25ddec17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SO690Nmerical.XSL" StyleName="ISO 690 – číselná reference" Version="1987">
  <b:Source>
    <b:Tag>KREha</b:Tag>
    <b:SourceType>Book</b:SourceType>
    <b:Guid>{26373ED2-52B6-4D74-97F1-9D2F111847BD}</b:Guid>
    <b:Title>Lineární napájecí zdroje</b:Title>
    <b:Year>Praha</b:Year>
    <b:URL>http://kdfls1.troja.mff.cuni.cz/knihy/Linearni_napajeci_zdroje.pdf</b:URL>
    <b:City>2001</b:City>
    <b:Publisher>BEN - Technická literatura</b:Publisher>
    <b:Author>
      <b:Author>
        <b:NameList>
          <b:Person>
            <b:Last>KREJČIŘÍK</b:Last>
            <b:First>Alexandr</b:First>
          </b:Person>
        </b:NameList>
      </b:Author>
    </b:Author>
    <b:StandardNumber>ISBN 80-7300-002-4</b:StandardNumber>
    <b:RefOrder>2</b:RefOrder>
  </b:Source>
  <b:Source>
    <b:Tag>Wik22</b:Tag>
    <b:SourceType>InternetSite</b:SourceType>
    <b:Guid>{B77FF121-0D70-48F2-AD25-47675DA8E06C}</b:Guid>
    <b:Title>Stabilizovaný zdroj</b:Title>
    <b:Year>2022</b:Year>
    <b:Author>
      <b:Author>
        <b:Corporate>Wikipedia Foundation</b:Corporate>
      </b:Author>
    </b:Author>
    <b:InternetSiteTitle>Wikipedie Otevřená encyklopedie</b:InternetSiteTitle>
    <b:Month>listopad</b:Month>
    <b:Day>12</b:Day>
    <b:YearAccessed>2023</b:YearAccessed>
    <b:MonthAccessed>listopad</b:MonthAccessed>
    <b:DayAccessed>9</b:DayAccessed>
    <b:URL>https://cs.wikipedia.org/wiki/Stabilizovan%C3%BD_zdroj</b:URL>
    <b:RefOrder>1</b:RefOrder>
  </b:Source>
  <b:Source>
    <b:Tag>ELU23</b:Tag>
    <b:SourceType>InternetSite</b:SourceType>
    <b:Guid>{211C50F4-5C83-4F6B-894B-DCA38C155474}</b:Guid>
    <b:Author>
      <b:Author>
        <b:Corporate>ELUC</b:Corporate>
      </b:Author>
    </b:Author>
    <b:Title>Usměrňovače</b:Title>
    <b:InternetSiteTitle>ELUC ikap</b:InternetSiteTitle>
    <b:YearAccessed>2023</b:YearAccessed>
    <b:MonthAccessed>listopad</b:MonthAccessed>
    <b:DayAccessed>9</b:DayAccessed>
    <b:URL>https://eluc.ikap.cz/verejne/lekce/652</b:URL>
    <b:RefOrder>3</b:RefOrder>
  </b:Source>
  <b:Source>
    <b:Tag>KRA13</b:Tag>
    <b:SourceType>DocumentFromInternetSite</b:SourceType>
    <b:Guid>{843017AD-2EE2-4241-8AE9-ACE3FA236F3B}</b:Guid>
    <b:Year>2013</b:Year>
    <b:YearAccessed>2023</b:YearAccessed>
    <b:MonthAccessed>listopad</b:MonthAccessed>
    <b:DayAccessed>9</b:DayAccessed>
    <b:Author>
      <b:Author>
        <b:NameList>
          <b:Person>
            <b:Last>KRAJC</b:Last>
            <b:First>David</b:First>
          </b:Person>
        </b:NameList>
      </b:Author>
    </b:Author>
    <b:City>Ostrava</b:City>
    <b:Department>Katedra elektroniky</b:Department>
    <b:Institution>Technická univerzita Ostrava</b:Institution>
    <b:ThesisType>Bakalářská práce</b:ThesisType>
    <b:Comments>Dostupné z https://core.ac.uk/download/pdf/17305262.pdf. Bakalářská práce. Technická univerzita Ostrava. Ing. Petr Vaculík, Ph.D.</b:Comments>
    <b:InternetSiteTitle>Měřicí přípravek se spínaným zdrojem</b:InternetSiteTitle>
    <b:RefOrder>5</b:RefOrder>
  </b:Source>
  <b:Source>
    <b:Tag>Wik23</b:Tag>
    <b:SourceType>InternetSite</b:SourceType>
    <b:Guid>{2E24B45D-90FE-47B8-BAFD-D1CBCA37B20B}</b:Guid>
    <b:Title>Stabilizátor napětí</b:Title>
    <b:Year>2023</b:Year>
    <b:Author>
      <b:Author>
        <b:Corporate>Wikipedia Foundation</b:Corporate>
      </b:Author>
    </b:Author>
    <b:InternetSiteTitle>Wikipedie Otevřená encyklopedie</b:InternetSiteTitle>
    <b:Month>duben</b:Month>
    <b:Day>17</b:Day>
    <b:YearAccessed>2023</b:YearAccessed>
    <b:MonthAccessed>listopad</b:MonthAccessed>
    <b:DayAccessed>16</b:DayAccessed>
    <b:URL>https://cs.wikipedia.org/wiki/Stabiliz%C3%A1tor_nap%C4%9Bt%C3%AD</b:URL>
    <b:RefOrder>6</b:RefOrder>
  </b:Source>
  <b:Source>
    <b:Tag>XLS23</b:Tag>
    <b:SourceType>DocumentFromInternetSite</b:SourceType>
    <b:Guid>{64838273-A674-4029-BAF4-67C56B2397C8}</b:Guid>
    <b:Title>XL4015, 5A, 180KHz, 36V Buck DC to DC Converter</b:Title>
    <b:YearAccessed>2023</b:YearAccessed>
    <b:MonthAccessed>listopad</b:MonthAccessed>
    <b:DayAccessed>16</b:DayAccessed>
    <b:URL>https://www.hadex.cz/spec/m408b.pdf</b:URL>
    <b:Author>
      <b:Author>
        <b:Corporate>XLSEMI</b:Corporate>
      </b:Author>
    </b:Author>
    <b:InternetSiteTitle>XL4015 datasheet</b:InternetSiteTitle>
    <b:RefOrder>7</b:RefOrder>
  </b:Source>
  <b:Source>
    <b:Tag>Wki21</b:Tag>
    <b:SourceType>InternetSite</b:SourceType>
    <b:Guid>{FA0EC4DA-F469-48A7-8763-4585DFE30CAA}</b:Guid>
    <b:Author>
      <b:Author>
        <b:Corporate>Wikipedia Foundation</b:Corporate>
      </b:Author>
    </b:Author>
    <b:Title>Usměrňovací můstek</b:Title>
    <b:InternetSiteTitle>Wikipedie Otevřená encyklopedie</b:InternetSiteTitle>
    <b:Year>2021</b:Year>
    <b:Month>prosinec</b:Month>
    <b:Day>20</b:Day>
    <b:YearAccessed>2023</b:YearAccessed>
    <b:MonthAccessed>listopad</b:MonthAccessed>
    <b:DayAccessed>9</b:DayAccessed>
    <b:URL>https://cs.wikipedia.org/wiki/Usm%C4%9Br%C5%88ovac%C3%AD_m%C5%AFstek</b:URL>
    <b:RefOrder>4</b:RefOrder>
  </b:Source>
  <b:Source>
    <b:Tag>Wik231</b:Tag>
    <b:SourceType>InternetSite</b:SourceType>
    <b:Guid>{4C0FEC74-E1B1-4D99-80F7-C36AA34EDE95}</b:Guid>
    <b:Title>Spínaný zdroj</b:Title>
    <b:InternetSiteTitle>Wikipedie Otevřená encyklopedie</b:InternetSiteTitle>
    <b:Year>2023</b:Year>
    <b:Month>květen</b:Month>
    <b:Day>7</b:Day>
    <b:YearAccessed>2023</b:YearAccessed>
    <b:MonthAccessed>Listopad</b:MonthAccessed>
    <b:DayAccessed>30</b:DayAccessed>
    <b:URL>https://cs.wikipedia.org/wiki/Sp%C3%ADnan%C3%BD_zdroj</b:URL>
    <b:Author>
      <b:Author>
        <b:Corporate>Wikipedia Foundation</b:Corporate>
      </b:Author>
    </b:Author>
    <b:RefOrder>8</b:RefOrder>
  </b:Source>
</b:Sources>
</file>

<file path=customXml/itemProps1.xml><?xml version="1.0" encoding="utf-8"?>
<ds:datastoreItem xmlns:ds="http://schemas.openxmlformats.org/officeDocument/2006/customXml" ds:itemID="{52DFF40F-CC9B-4145-81D7-212FC60EBC22}">
  <ds:schemaRefs>
    <ds:schemaRef ds:uri="http://purl.org/dc/terms/"/>
    <ds:schemaRef ds:uri="http://www.w3.org/XML/1998/namespace"/>
    <ds:schemaRef ds:uri="http://schemas.microsoft.com/office/2006/metadata/properties"/>
    <ds:schemaRef ds:uri="http://schemas.microsoft.com/office/2006/documentManagement/types"/>
    <ds:schemaRef ds:uri="http://purl.org/dc/elements/1.1/"/>
    <ds:schemaRef ds:uri="http://schemas.microsoft.com/office/infopath/2007/PartnerControls"/>
    <ds:schemaRef ds:uri="http://schemas.openxmlformats.org/package/2006/metadata/core-properties"/>
    <ds:schemaRef ds:uri="e2ab9d06-06ff-47fc-9f40-af25ddec17dc"/>
    <ds:schemaRef ds:uri="http://purl.org/dc/dcmitype/"/>
  </ds:schemaRefs>
</ds:datastoreItem>
</file>

<file path=customXml/itemProps2.xml><?xml version="1.0" encoding="utf-8"?>
<ds:datastoreItem xmlns:ds="http://schemas.openxmlformats.org/officeDocument/2006/customXml" ds:itemID="{1BCE3700-7F82-4569-81DD-03693BAB74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ab9d06-06ff-47fc-9f40-af25ddec17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03A2875-B17F-4582-9A61-5E0BC6DBF323}">
  <ds:schemaRefs>
    <ds:schemaRef ds:uri="http://schemas.microsoft.com/sharepoint/v3/contenttype/forms"/>
  </ds:schemaRefs>
</ds:datastoreItem>
</file>

<file path=customXml/itemProps4.xml><?xml version="1.0" encoding="utf-8"?>
<ds:datastoreItem xmlns:ds="http://schemas.openxmlformats.org/officeDocument/2006/customXml" ds:itemID="{6B2A6391-ACCF-4DDE-B27F-2338E7721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Template>
  <TotalTime>4</TotalTime>
  <Pages>21</Pages>
  <Words>3181</Words>
  <Characters>18773</Characters>
  <Application>Microsoft Office Word</Application>
  <DocSecurity>0</DocSecurity>
  <Lines>156</Lines>
  <Paragraphs>43</Paragraphs>
  <ScaleCrop>false</ScaleCrop>
  <HeadingPairs>
    <vt:vector size="2" baseType="variant">
      <vt:variant>
        <vt:lpstr>Název</vt:lpstr>
      </vt:variant>
      <vt:variant>
        <vt:i4>1</vt:i4>
      </vt:variant>
    </vt:vector>
  </HeadingPairs>
  <TitlesOfParts>
    <vt:vector size="1" baseType="lpstr">
      <vt:lpstr>Regulovatelný lineární zdroj</vt:lpstr>
    </vt:vector>
  </TitlesOfParts>
  <Company/>
  <LinksUpToDate>false</LinksUpToDate>
  <CharactersWithSpaces>21911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Regulovatelný lineární zdroj</dc:title>
  <dc:subject/>
  <dc:creator>Jonáš Mikeš</dc:creator>
  <cp:keywords/>
  <dc:description/>
  <cp:lastModifiedBy>Mikeš Jonáš (2020)</cp:lastModifiedBy>
  <cp:revision>2</cp:revision>
  <dcterms:created xsi:type="dcterms:W3CDTF">2023-12-14T11:28:00Z</dcterms:created>
  <dcterms:modified xsi:type="dcterms:W3CDTF">2023-12-14T11:28:00Z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0x01010066D17D72DADD2048B4A174645749CC6F</vt:lpwstr>
  </property>
</Properties>
</file>