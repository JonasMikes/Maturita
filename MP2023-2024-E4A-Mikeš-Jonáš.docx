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82585" w14:textId="77777777" w:rsidR="00510C29" w:rsidRDefault="000C4596" w:rsidP="00341B93">
      <w:r>
        <w:rPr>
          <w:noProof/>
        </w:rPr>
        <mc:AlternateContent>
          <mc:Choice Requires="wps">
            <w:drawing>
              <wp:anchor distT="0" distB="0" distL="114300" distR="114300" simplePos="0" relativeHeight="251665408"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5408;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49024"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49024;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7216"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721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5657DFBE"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75784">
                        <w:rPr>
                          <w:b/>
                          <w:noProof/>
                        </w:rPr>
                        <w:t>2</w:t>
                      </w:r>
                      <w:r>
                        <w:rPr>
                          <w:b/>
                        </w:rPr>
                        <w:fldChar w:fldCharType="end"/>
                      </w:r>
                    </w:p>
                    <w:p w14:paraId="22AD3A59" w14:textId="72EB77C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75784">
                        <w:rPr>
                          <w:b/>
                          <w:noProof/>
                        </w:rPr>
                        <w:t>1116</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73600"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618C351" w14:textId="77777777" w:rsidR="00341B93" w:rsidRDefault="00341B93" w:rsidP="00341B93">
      <w:pPr>
        <w:pStyle w:val="Nezaazovannadpis"/>
      </w:pPr>
      <w:r>
        <w:lastRenderedPageBreak/>
        <w:t>Anotace</w:t>
      </w:r>
    </w:p>
    <w:p w14:paraId="69E3AB72" w14:textId="270C354D" w:rsidR="00341B93" w:rsidRDefault="00E267FD" w:rsidP="00401E48">
      <w:pPr>
        <w:ind w:firstLine="0"/>
      </w:pPr>
      <w:r>
        <w:t xml:space="preserve">Práce se zabývá </w:t>
      </w:r>
    </w:p>
    <w:p w14:paraId="558A6F04" w14:textId="77777777" w:rsidR="00401E48" w:rsidRDefault="00401E48" w:rsidP="00401E48">
      <w:pPr>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77777777" w:rsidR="00341B93" w:rsidRDefault="00341B93" w:rsidP="00D06100">
      <w:pPr>
        <w:rPr>
          <w:lang w:val="en-GB"/>
        </w:rPr>
      </w:pPr>
      <w:r w:rsidRPr="00341B93">
        <w:rPr>
          <w:lang w:val="en-GB"/>
        </w:rPr>
        <w:t>This work …</w:t>
      </w:r>
    </w:p>
    <w:p w14:paraId="4A0173D1" w14:textId="77777777" w:rsidR="00341B93" w:rsidRDefault="00341B93" w:rsidP="00341B93">
      <w:pPr>
        <w:pStyle w:val="Nezaazovannadpis"/>
      </w:pPr>
      <w:r w:rsidRPr="00341B93">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579B691C" w:rsidR="00341B93" w:rsidRPr="00341B93" w:rsidRDefault="00341B93" w:rsidP="002570DC">
      <w:pPr>
        <w:pStyle w:val="Podpisovdek"/>
      </w:pPr>
      <w:r w:rsidRPr="00341B93">
        <w:t xml:space="preserve">V Liberci dne </w:t>
      </w:r>
      <w:r w:rsidR="005359CC">
        <w:fldChar w:fldCharType="begin"/>
      </w:r>
      <w:r w:rsidR="005359CC">
        <w:instrText xml:space="preserve"> DATE   \* MERGEFORMAT </w:instrText>
      </w:r>
      <w:r w:rsidR="005359CC">
        <w:fldChar w:fldCharType="separate"/>
      </w:r>
      <w:r w:rsidR="00531A72">
        <w:rPr>
          <w:noProof/>
        </w:rPr>
        <w:t>14.12.2023</w:t>
      </w:r>
      <w:r w:rsidR="005359CC">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05596B2C" w14:textId="4A870082" w:rsidR="00930623"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5270559" w:history="1">
            <w:r w:rsidR="00930623" w:rsidRPr="00FE46EC">
              <w:rPr>
                <w:rStyle w:val="Hypertextovodkaz"/>
                <w:noProof/>
              </w:rPr>
              <w:t>Úvod</w:t>
            </w:r>
            <w:r w:rsidR="00930623">
              <w:rPr>
                <w:noProof/>
                <w:webHidden/>
              </w:rPr>
              <w:tab/>
            </w:r>
            <w:r w:rsidR="00930623">
              <w:rPr>
                <w:noProof/>
                <w:webHidden/>
              </w:rPr>
              <w:fldChar w:fldCharType="begin"/>
            </w:r>
            <w:r w:rsidR="00930623">
              <w:rPr>
                <w:noProof/>
                <w:webHidden/>
              </w:rPr>
              <w:instrText xml:space="preserve"> PAGEREF _Toc155270559 \h </w:instrText>
            </w:r>
            <w:r w:rsidR="00930623">
              <w:rPr>
                <w:noProof/>
                <w:webHidden/>
              </w:rPr>
            </w:r>
            <w:r w:rsidR="00930623">
              <w:rPr>
                <w:noProof/>
                <w:webHidden/>
              </w:rPr>
              <w:fldChar w:fldCharType="separate"/>
            </w:r>
            <w:r w:rsidR="00930623">
              <w:rPr>
                <w:noProof/>
                <w:webHidden/>
              </w:rPr>
              <w:t>1</w:t>
            </w:r>
            <w:r w:rsidR="00930623">
              <w:rPr>
                <w:noProof/>
                <w:webHidden/>
              </w:rPr>
              <w:fldChar w:fldCharType="end"/>
            </w:r>
          </w:hyperlink>
        </w:p>
        <w:p w14:paraId="52713540" w14:textId="34A23808" w:rsidR="00930623" w:rsidRDefault="00930623">
          <w:pPr>
            <w:pStyle w:val="Obsah1"/>
            <w:tabs>
              <w:tab w:val="left" w:pos="720"/>
            </w:tabs>
            <w:rPr>
              <w:rFonts w:eastAsiaTheme="minorEastAsia"/>
              <w:noProof/>
              <w:kern w:val="2"/>
              <w:sz w:val="22"/>
              <w:lang w:eastAsia="cs-CZ"/>
              <w14:ligatures w14:val="standardContextual"/>
            </w:rPr>
          </w:pPr>
          <w:hyperlink w:anchor="_Toc155270560" w:history="1">
            <w:r w:rsidRPr="00FE46EC">
              <w:rPr>
                <w:rStyle w:val="Hypertextovodkaz"/>
                <w:noProof/>
              </w:rPr>
              <w:t>1</w:t>
            </w:r>
            <w:r>
              <w:rPr>
                <w:rFonts w:eastAsiaTheme="minorEastAsia"/>
                <w:noProof/>
                <w:kern w:val="2"/>
                <w:sz w:val="22"/>
                <w:lang w:eastAsia="cs-CZ"/>
                <w14:ligatures w14:val="standardContextual"/>
              </w:rPr>
              <w:tab/>
            </w:r>
            <w:r w:rsidRPr="00FE46EC">
              <w:rPr>
                <w:rStyle w:val="Hypertextovodkaz"/>
                <w:noProof/>
              </w:rPr>
              <w:t>Teoretická část</w:t>
            </w:r>
            <w:r>
              <w:rPr>
                <w:noProof/>
                <w:webHidden/>
              </w:rPr>
              <w:tab/>
            </w:r>
            <w:r>
              <w:rPr>
                <w:noProof/>
                <w:webHidden/>
              </w:rPr>
              <w:fldChar w:fldCharType="begin"/>
            </w:r>
            <w:r>
              <w:rPr>
                <w:noProof/>
                <w:webHidden/>
              </w:rPr>
              <w:instrText xml:space="preserve"> PAGEREF _Toc155270560 \h </w:instrText>
            </w:r>
            <w:r>
              <w:rPr>
                <w:noProof/>
                <w:webHidden/>
              </w:rPr>
            </w:r>
            <w:r>
              <w:rPr>
                <w:noProof/>
                <w:webHidden/>
              </w:rPr>
              <w:fldChar w:fldCharType="separate"/>
            </w:r>
            <w:r>
              <w:rPr>
                <w:noProof/>
                <w:webHidden/>
              </w:rPr>
              <w:t>2</w:t>
            </w:r>
            <w:r>
              <w:rPr>
                <w:noProof/>
                <w:webHidden/>
              </w:rPr>
              <w:fldChar w:fldCharType="end"/>
            </w:r>
          </w:hyperlink>
        </w:p>
        <w:p w14:paraId="5C14AFEA" w14:textId="35A261BD" w:rsidR="00930623" w:rsidRDefault="00930623">
          <w:pPr>
            <w:pStyle w:val="Obsah2"/>
            <w:rPr>
              <w:rFonts w:eastAsiaTheme="minorEastAsia"/>
              <w:noProof/>
              <w:kern w:val="2"/>
              <w:sz w:val="22"/>
              <w:lang w:eastAsia="cs-CZ"/>
              <w14:ligatures w14:val="standardContextual"/>
            </w:rPr>
          </w:pPr>
          <w:hyperlink w:anchor="_Toc155270561" w:history="1">
            <w:r w:rsidRPr="00FE46EC">
              <w:rPr>
                <w:rStyle w:val="Hypertextovodkaz"/>
                <w:noProof/>
              </w:rPr>
              <w:t>1.1</w:t>
            </w:r>
            <w:r>
              <w:rPr>
                <w:rFonts w:eastAsiaTheme="minorEastAsia"/>
                <w:noProof/>
                <w:kern w:val="2"/>
                <w:sz w:val="22"/>
                <w:lang w:eastAsia="cs-CZ"/>
                <w14:ligatures w14:val="standardContextual"/>
              </w:rPr>
              <w:tab/>
            </w:r>
            <w:r w:rsidRPr="00FE46EC">
              <w:rPr>
                <w:rStyle w:val="Hypertextovodkaz"/>
                <w:noProof/>
              </w:rPr>
              <w:t>Lineární zdroje</w:t>
            </w:r>
            <w:r>
              <w:rPr>
                <w:noProof/>
                <w:webHidden/>
              </w:rPr>
              <w:tab/>
            </w:r>
            <w:r>
              <w:rPr>
                <w:noProof/>
                <w:webHidden/>
              </w:rPr>
              <w:fldChar w:fldCharType="begin"/>
            </w:r>
            <w:r>
              <w:rPr>
                <w:noProof/>
                <w:webHidden/>
              </w:rPr>
              <w:instrText xml:space="preserve"> PAGEREF _Toc155270561 \h </w:instrText>
            </w:r>
            <w:r>
              <w:rPr>
                <w:noProof/>
                <w:webHidden/>
              </w:rPr>
            </w:r>
            <w:r>
              <w:rPr>
                <w:noProof/>
                <w:webHidden/>
              </w:rPr>
              <w:fldChar w:fldCharType="separate"/>
            </w:r>
            <w:r>
              <w:rPr>
                <w:noProof/>
                <w:webHidden/>
              </w:rPr>
              <w:t>2</w:t>
            </w:r>
            <w:r>
              <w:rPr>
                <w:noProof/>
                <w:webHidden/>
              </w:rPr>
              <w:fldChar w:fldCharType="end"/>
            </w:r>
          </w:hyperlink>
        </w:p>
        <w:p w14:paraId="20AD91C8" w14:textId="742FECDB" w:rsidR="00930623" w:rsidRDefault="00930623">
          <w:pPr>
            <w:pStyle w:val="Obsah3"/>
            <w:rPr>
              <w:rFonts w:eastAsiaTheme="minorEastAsia"/>
              <w:noProof/>
              <w:kern w:val="2"/>
              <w:sz w:val="22"/>
              <w:lang w:eastAsia="cs-CZ"/>
              <w14:ligatures w14:val="standardContextual"/>
            </w:rPr>
          </w:pPr>
          <w:hyperlink w:anchor="_Toc155270562" w:history="1">
            <w:r w:rsidRPr="00FE46EC">
              <w:rPr>
                <w:rStyle w:val="Hypertextovodkaz"/>
                <w:noProof/>
              </w:rPr>
              <w:t>1.1.1</w:t>
            </w:r>
            <w:r>
              <w:rPr>
                <w:rFonts w:eastAsiaTheme="minorEastAsia"/>
                <w:noProof/>
                <w:kern w:val="2"/>
                <w:sz w:val="22"/>
                <w:lang w:eastAsia="cs-CZ"/>
                <w14:ligatures w14:val="standardContextual"/>
              </w:rPr>
              <w:tab/>
            </w:r>
            <w:r w:rsidRPr="00FE46EC">
              <w:rPr>
                <w:rStyle w:val="Hypertextovodkaz"/>
                <w:noProof/>
              </w:rPr>
              <w:t>Síťový transformátor</w:t>
            </w:r>
            <w:r>
              <w:rPr>
                <w:noProof/>
                <w:webHidden/>
              </w:rPr>
              <w:tab/>
            </w:r>
            <w:r>
              <w:rPr>
                <w:noProof/>
                <w:webHidden/>
              </w:rPr>
              <w:fldChar w:fldCharType="begin"/>
            </w:r>
            <w:r>
              <w:rPr>
                <w:noProof/>
                <w:webHidden/>
              </w:rPr>
              <w:instrText xml:space="preserve"> PAGEREF _Toc155270562 \h </w:instrText>
            </w:r>
            <w:r>
              <w:rPr>
                <w:noProof/>
                <w:webHidden/>
              </w:rPr>
            </w:r>
            <w:r>
              <w:rPr>
                <w:noProof/>
                <w:webHidden/>
              </w:rPr>
              <w:fldChar w:fldCharType="separate"/>
            </w:r>
            <w:r>
              <w:rPr>
                <w:noProof/>
                <w:webHidden/>
              </w:rPr>
              <w:t>2</w:t>
            </w:r>
            <w:r>
              <w:rPr>
                <w:noProof/>
                <w:webHidden/>
              </w:rPr>
              <w:fldChar w:fldCharType="end"/>
            </w:r>
          </w:hyperlink>
        </w:p>
        <w:p w14:paraId="3DBE5D1B" w14:textId="7675C948" w:rsidR="00930623" w:rsidRDefault="00930623">
          <w:pPr>
            <w:pStyle w:val="Obsah3"/>
            <w:rPr>
              <w:rFonts w:eastAsiaTheme="minorEastAsia"/>
              <w:noProof/>
              <w:kern w:val="2"/>
              <w:sz w:val="22"/>
              <w:lang w:eastAsia="cs-CZ"/>
              <w14:ligatures w14:val="standardContextual"/>
            </w:rPr>
          </w:pPr>
          <w:hyperlink w:anchor="_Toc155270563" w:history="1">
            <w:r w:rsidRPr="00FE46EC">
              <w:rPr>
                <w:rStyle w:val="Hypertextovodkaz"/>
                <w:noProof/>
              </w:rPr>
              <w:t>1.1.2</w:t>
            </w:r>
            <w:r>
              <w:rPr>
                <w:rFonts w:eastAsiaTheme="minorEastAsia"/>
                <w:noProof/>
                <w:kern w:val="2"/>
                <w:sz w:val="22"/>
                <w:lang w:eastAsia="cs-CZ"/>
                <w14:ligatures w14:val="standardContextual"/>
              </w:rPr>
              <w:tab/>
            </w:r>
            <w:r w:rsidRPr="00FE46EC">
              <w:rPr>
                <w:rStyle w:val="Hypertextovodkaz"/>
                <w:noProof/>
              </w:rPr>
              <w:t>Usměrňovač</w:t>
            </w:r>
            <w:r>
              <w:rPr>
                <w:noProof/>
                <w:webHidden/>
              </w:rPr>
              <w:tab/>
            </w:r>
            <w:r>
              <w:rPr>
                <w:noProof/>
                <w:webHidden/>
              </w:rPr>
              <w:fldChar w:fldCharType="begin"/>
            </w:r>
            <w:r>
              <w:rPr>
                <w:noProof/>
                <w:webHidden/>
              </w:rPr>
              <w:instrText xml:space="preserve"> PAGEREF _Toc155270563 \h </w:instrText>
            </w:r>
            <w:r>
              <w:rPr>
                <w:noProof/>
                <w:webHidden/>
              </w:rPr>
            </w:r>
            <w:r>
              <w:rPr>
                <w:noProof/>
                <w:webHidden/>
              </w:rPr>
              <w:fldChar w:fldCharType="separate"/>
            </w:r>
            <w:r>
              <w:rPr>
                <w:noProof/>
                <w:webHidden/>
              </w:rPr>
              <w:t>2</w:t>
            </w:r>
            <w:r>
              <w:rPr>
                <w:noProof/>
                <w:webHidden/>
              </w:rPr>
              <w:fldChar w:fldCharType="end"/>
            </w:r>
          </w:hyperlink>
        </w:p>
        <w:p w14:paraId="4B06982B" w14:textId="4F32C18C" w:rsidR="00930623" w:rsidRDefault="00930623">
          <w:pPr>
            <w:pStyle w:val="Obsah3"/>
            <w:rPr>
              <w:rFonts w:eastAsiaTheme="minorEastAsia"/>
              <w:noProof/>
              <w:kern w:val="2"/>
              <w:sz w:val="22"/>
              <w:lang w:eastAsia="cs-CZ"/>
              <w14:ligatures w14:val="standardContextual"/>
            </w:rPr>
          </w:pPr>
          <w:hyperlink w:anchor="_Toc155270564" w:history="1">
            <w:r w:rsidRPr="00FE46EC">
              <w:rPr>
                <w:rStyle w:val="Hypertextovodkaz"/>
                <w:noProof/>
              </w:rPr>
              <w:t>1.1.3</w:t>
            </w:r>
            <w:r>
              <w:rPr>
                <w:rFonts w:eastAsiaTheme="minorEastAsia"/>
                <w:noProof/>
                <w:kern w:val="2"/>
                <w:sz w:val="22"/>
                <w:lang w:eastAsia="cs-CZ"/>
                <w14:ligatures w14:val="standardContextual"/>
              </w:rPr>
              <w:tab/>
            </w:r>
            <w:r w:rsidRPr="00FE46EC">
              <w:rPr>
                <w:rStyle w:val="Hypertextovodkaz"/>
                <w:noProof/>
              </w:rPr>
              <w:t>Filtr</w:t>
            </w:r>
            <w:r>
              <w:rPr>
                <w:noProof/>
                <w:webHidden/>
              </w:rPr>
              <w:tab/>
            </w:r>
            <w:r>
              <w:rPr>
                <w:noProof/>
                <w:webHidden/>
              </w:rPr>
              <w:fldChar w:fldCharType="begin"/>
            </w:r>
            <w:r>
              <w:rPr>
                <w:noProof/>
                <w:webHidden/>
              </w:rPr>
              <w:instrText xml:space="preserve"> PAGEREF _Toc155270564 \h </w:instrText>
            </w:r>
            <w:r>
              <w:rPr>
                <w:noProof/>
                <w:webHidden/>
              </w:rPr>
            </w:r>
            <w:r>
              <w:rPr>
                <w:noProof/>
                <w:webHidden/>
              </w:rPr>
              <w:fldChar w:fldCharType="separate"/>
            </w:r>
            <w:r>
              <w:rPr>
                <w:noProof/>
                <w:webHidden/>
              </w:rPr>
              <w:t>4</w:t>
            </w:r>
            <w:r>
              <w:rPr>
                <w:noProof/>
                <w:webHidden/>
              </w:rPr>
              <w:fldChar w:fldCharType="end"/>
            </w:r>
          </w:hyperlink>
        </w:p>
        <w:p w14:paraId="57088EC6" w14:textId="3B3EA7FA" w:rsidR="00930623" w:rsidRDefault="00930623">
          <w:pPr>
            <w:pStyle w:val="Obsah3"/>
            <w:rPr>
              <w:rFonts w:eastAsiaTheme="minorEastAsia"/>
              <w:noProof/>
              <w:kern w:val="2"/>
              <w:sz w:val="22"/>
              <w:lang w:eastAsia="cs-CZ"/>
              <w14:ligatures w14:val="standardContextual"/>
            </w:rPr>
          </w:pPr>
          <w:hyperlink w:anchor="_Toc155270565" w:history="1">
            <w:r w:rsidRPr="00FE46EC">
              <w:rPr>
                <w:rStyle w:val="Hypertextovodkaz"/>
                <w:noProof/>
              </w:rPr>
              <w:t>1.1.4</w:t>
            </w:r>
            <w:r>
              <w:rPr>
                <w:rFonts w:eastAsiaTheme="minorEastAsia"/>
                <w:noProof/>
                <w:kern w:val="2"/>
                <w:sz w:val="22"/>
                <w:lang w:eastAsia="cs-CZ"/>
                <w14:ligatures w14:val="standardContextual"/>
              </w:rPr>
              <w:tab/>
            </w:r>
            <w:r w:rsidRPr="00FE46EC">
              <w:rPr>
                <w:rStyle w:val="Hypertextovodkaz"/>
                <w:noProof/>
              </w:rPr>
              <w:t>Stabilizátor</w:t>
            </w:r>
            <w:r>
              <w:rPr>
                <w:noProof/>
                <w:webHidden/>
              </w:rPr>
              <w:tab/>
            </w:r>
            <w:r>
              <w:rPr>
                <w:noProof/>
                <w:webHidden/>
              </w:rPr>
              <w:fldChar w:fldCharType="begin"/>
            </w:r>
            <w:r>
              <w:rPr>
                <w:noProof/>
                <w:webHidden/>
              </w:rPr>
              <w:instrText xml:space="preserve"> PAGEREF _Toc155270565 \h </w:instrText>
            </w:r>
            <w:r>
              <w:rPr>
                <w:noProof/>
                <w:webHidden/>
              </w:rPr>
            </w:r>
            <w:r>
              <w:rPr>
                <w:noProof/>
                <w:webHidden/>
              </w:rPr>
              <w:fldChar w:fldCharType="separate"/>
            </w:r>
            <w:r>
              <w:rPr>
                <w:noProof/>
                <w:webHidden/>
              </w:rPr>
              <w:t>5</w:t>
            </w:r>
            <w:r>
              <w:rPr>
                <w:noProof/>
                <w:webHidden/>
              </w:rPr>
              <w:fldChar w:fldCharType="end"/>
            </w:r>
          </w:hyperlink>
        </w:p>
        <w:p w14:paraId="7E5A2402" w14:textId="1E587D69" w:rsidR="00930623" w:rsidRDefault="00930623">
          <w:pPr>
            <w:pStyle w:val="Obsah2"/>
            <w:rPr>
              <w:rFonts w:eastAsiaTheme="minorEastAsia"/>
              <w:noProof/>
              <w:kern w:val="2"/>
              <w:sz w:val="22"/>
              <w:lang w:eastAsia="cs-CZ"/>
              <w14:ligatures w14:val="standardContextual"/>
            </w:rPr>
          </w:pPr>
          <w:hyperlink w:anchor="_Toc155270566" w:history="1">
            <w:r w:rsidRPr="00FE46EC">
              <w:rPr>
                <w:rStyle w:val="Hypertextovodkaz"/>
                <w:noProof/>
              </w:rPr>
              <w:t>1.2</w:t>
            </w:r>
            <w:r>
              <w:rPr>
                <w:rFonts w:eastAsiaTheme="minorEastAsia"/>
                <w:noProof/>
                <w:kern w:val="2"/>
                <w:sz w:val="22"/>
                <w:lang w:eastAsia="cs-CZ"/>
                <w14:ligatures w14:val="standardContextual"/>
              </w:rPr>
              <w:tab/>
            </w:r>
            <w:r w:rsidRPr="00FE46EC">
              <w:rPr>
                <w:rStyle w:val="Hypertextovodkaz"/>
                <w:noProof/>
              </w:rPr>
              <w:t>Spínané zdroje</w:t>
            </w:r>
            <w:r>
              <w:rPr>
                <w:noProof/>
                <w:webHidden/>
              </w:rPr>
              <w:tab/>
            </w:r>
            <w:r>
              <w:rPr>
                <w:noProof/>
                <w:webHidden/>
              </w:rPr>
              <w:fldChar w:fldCharType="begin"/>
            </w:r>
            <w:r>
              <w:rPr>
                <w:noProof/>
                <w:webHidden/>
              </w:rPr>
              <w:instrText xml:space="preserve"> PAGEREF _Toc155270566 \h </w:instrText>
            </w:r>
            <w:r>
              <w:rPr>
                <w:noProof/>
                <w:webHidden/>
              </w:rPr>
            </w:r>
            <w:r>
              <w:rPr>
                <w:noProof/>
                <w:webHidden/>
              </w:rPr>
              <w:fldChar w:fldCharType="separate"/>
            </w:r>
            <w:r>
              <w:rPr>
                <w:noProof/>
                <w:webHidden/>
              </w:rPr>
              <w:t>6</w:t>
            </w:r>
            <w:r>
              <w:rPr>
                <w:noProof/>
                <w:webHidden/>
              </w:rPr>
              <w:fldChar w:fldCharType="end"/>
            </w:r>
          </w:hyperlink>
        </w:p>
        <w:p w14:paraId="63245803" w14:textId="4FEA4255" w:rsidR="00930623" w:rsidRDefault="00930623">
          <w:pPr>
            <w:pStyle w:val="Obsah3"/>
            <w:rPr>
              <w:rFonts w:eastAsiaTheme="minorEastAsia"/>
              <w:noProof/>
              <w:kern w:val="2"/>
              <w:sz w:val="22"/>
              <w:lang w:eastAsia="cs-CZ"/>
              <w14:ligatures w14:val="standardContextual"/>
            </w:rPr>
          </w:pPr>
          <w:hyperlink w:anchor="_Toc155270567" w:history="1">
            <w:r w:rsidRPr="00FE46EC">
              <w:rPr>
                <w:rStyle w:val="Hypertextovodkaz"/>
                <w:noProof/>
              </w:rPr>
              <w:t>1.2.1</w:t>
            </w:r>
            <w:r>
              <w:rPr>
                <w:rFonts w:eastAsiaTheme="minorEastAsia"/>
                <w:noProof/>
                <w:kern w:val="2"/>
                <w:sz w:val="22"/>
                <w:lang w:eastAsia="cs-CZ"/>
                <w14:ligatures w14:val="standardContextual"/>
              </w:rPr>
              <w:tab/>
            </w:r>
            <w:r w:rsidRPr="00FE46EC">
              <w:rPr>
                <w:rStyle w:val="Hypertextovodkaz"/>
                <w:noProof/>
              </w:rPr>
              <w:t>Blokové schéma</w:t>
            </w:r>
            <w:r>
              <w:rPr>
                <w:noProof/>
                <w:webHidden/>
              </w:rPr>
              <w:tab/>
            </w:r>
            <w:r>
              <w:rPr>
                <w:noProof/>
                <w:webHidden/>
              </w:rPr>
              <w:fldChar w:fldCharType="begin"/>
            </w:r>
            <w:r>
              <w:rPr>
                <w:noProof/>
                <w:webHidden/>
              </w:rPr>
              <w:instrText xml:space="preserve"> PAGEREF _Toc155270567 \h </w:instrText>
            </w:r>
            <w:r>
              <w:rPr>
                <w:noProof/>
                <w:webHidden/>
              </w:rPr>
            </w:r>
            <w:r>
              <w:rPr>
                <w:noProof/>
                <w:webHidden/>
              </w:rPr>
              <w:fldChar w:fldCharType="separate"/>
            </w:r>
            <w:r>
              <w:rPr>
                <w:noProof/>
                <w:webHidden/>
              </w:rPr>
              <w:t>7</w:t>
            </w:r>
            <w:r>
              <w:rPr>
                <w:noProof/>
                <w:webHidden/>
              </w:rPr>
              <w:fldChar w:fldCharType="end"/>
            </w:r>
          </w:hyperlink>
        </w:p>
        <w:p w14:paraId="04514B87" w14:textId="74028C56" w:rsidR="00930623" w:rsidRDefault="00930623">
          <w:pPr>
            <w:pStyle w:val="Obsah3"/>
            <w:rPr>
              <w:rFonts w:eastAsiaTheme="minorEastAsia"/>
              <w:noProof/>
              <w:kern w:val="2"/>
              <w:sz w:val="22"/>
              <w:lang w:eastAsia="cs-CZ"/>
              <w14:ligatures w14:val="standardContextual"/>
            </w:rPr>
          </w:pPr>
          <w:hyperlink w:anchor="_Toc155270568" w:history="1">
            <w:r w:rsidRPr="00FE46EC">
              <w:rPr>
                <w:rStyle w:val="Hypertextovodkaz"/>
                <w:noProof/>
              </w:rPr>
              <w:t>1.2.2</w:t>
            </w:r>
            <w:r>
              <w:rPr>
                <w:rFonts w:eastAsiaTheme="minorEastAsia"/>
                <w:noProof/>
                <w:kern w:val="2"/>
                <w:sz w:val="22"/>
                <w:lang w:eastAsia="cs-CZ"/>
                <w14:ligatures w14:val="standardContextual"/>
              </w:rPr>
              <w:tab/>
            </w:r>
            <w:r w:rsidRPr="00FE46EC">
              <w:rPr>
                <w:rStyle w:val="Hypertextovodkaz"/>
                <w:noProof/>
              </w:rPr>
              <w:t>Porovnání s lineárními zdroji</w:t>
            </w:r>
            <w:r>
              <w:rPr>
                <w:noProof/>
                <w:webHidden/>
              </w:rPr>
              <w:tab/>
            </w:r>
            <w:r>
              <w:rPr>
                <w:noProof/>
                <w:webHidden/>
              </w:rPr>
              <w:fldChar w:fldCharType="begin"/>
            </w:r>
            <w:r>
              <w:rPr>
                <w:noProof/>
                <w:webHidden/>
              </w:rPr>
              <w:instrText xml:space="preserve"> PAGEREF _Toc155270568 \h </w:instrText>
            </w:r>
            <w:r>
              <w:rPr>
                <w:noProof/>
                <w:webHidden/>
              </w:rPr>
            </w:r>
            <w:r>
              <w:rPr>
                <w:noProof/>
                <w:webHidden/>
              </w:rPr>
              <w:fldChar w:fldCharType="separate"/>
            </w:r>
            <w:r>
              <w:rPr>
                <w:noProof/>
                <w:webHidden/>
              </w:rPr>
              <w:t>7</w:t>
            </w:r>
            <w:r>
              <w:rPr>
                <w:noProof/>
                <w:webHidden/>
              </w:rPr>
              <w:fldChar w:fldCharType="end"/>
            </w:r>
          </w:hyperlink>
        </w:p>
        <w:p w14:paraId="3DCB24C1" w14:textId="3BBB5556" w:rsidR="00930623" w:rsidRDefault="00930623">
          <w:pPr>
            <w:pStyle w:val="Obsah2"/>
            <w:rPr>
              <w:rFonts w:eastAsiaTheme="minorEastAsia"/>
              <w:noProof/>
              <w:kern w:val="2"/>
              <w:sz w:val="22"/>
              <w:lang w:eastAsia="cs-CZ"/>
              <w14:ligatures w14:val="standardContextual"/>
            </w:rPr>
          </w:pPr>
          <w:hyperlink w:anchor="_Toc155270569" w:history="1">
            <w:r w:rsidRPr="00FE46EC">
              <w:rPr>
                <w:rStyle w:val="Hypertextovodkaz"/>
                <w:noProof/>
              </w:rPr>
              <w:t>1.3</w:t>
            </w:r>
            <w:r>
              <w:rPr>
                <w:rFonts w:eastAsiaTheme="minorEastAsia"/>
                <w:noProof/>
                <w:kern w:val="2"/>
                <w:sz w:val="22"/>
                <w:lang w:eastAsia="cs-CZ"/>
                <w14:ligatures w14:val="standardContextual"/>
              </w:rPr>
              <w:tab/>
            </w:r>
            <w:r w:rsidRPr="00FE46EC">
              <w:rPr>
                <w:rStyle w:val="Hypertextovodkaz"/>
                <w:noProof/>
              </w:rPr>
              <w:t>Schéma</w:t>
            </w:r>
            <w:r>
              <w:rPr>
                <w:noProof/>
                <w:webHidden/>
              </w:rPr>
              <w:tab/>
            </w:r>
            <w:r>
              <w:rPr>
                <w:noProof/>
                <w:webHidden/>
              </w:rPr>
              <w:fldChar w:fldCharType="begin"/>
            </w:r>
            <w:r>
              <w:rPr>
                <w:noProof/>
                <w:webHidden/>
              </w:rPr>
              <w:instrText xml:space="preserve"> PAGEREF _Toc155270569 \h </w:instrText>
            </w:r>
            <w:r>
              <w:rPr>
                <w:noProof/>
                <w:webHidden/>
              </w:rPr>
            </w:r>
            <w:r>
              <w:rPr>
                <w:noProof/>
                <w:webHidden/>
              </w:rPr>
              <w:fldChar w:fldCharType="separate"/>
            </w:r>
            <w:r>
              <w:rPr>
                <w:noProof/>
                <w:webHidden/>
              </w:rPr>
              <w:t>8</w:t>
            </w:r>
            <w:r>
              <w:rPr>
                <w:noProof/>
                <w:webHidden/>
              </w:rPr>
              <w:fldChar w:fldCharType="end"/>
            </w:r>
          </w:hyperlink>
        </w:p>
        <w:p w14:paraId="354DC81F" w14:textId="199E9516" w:rsidR="00930623" w:rsidRDefault="00930623">
          <w:pPr>
            <w:pStyle w:val="Obsah2"/>
            <w:rPr>
              <w:rFonts w:eastAsiaTheme="minorEastAsia"/>
              <w:noProof/>
              <w:kern w:val="2"/>
              <w:sz w:val="22"/>
              <w:lang w:eastAsia="cs-CZ"/>
              <w14:ligatures w14:val="standardContextual"/>
            </w:rPr>
          </w:pPr>
          <w:hyperlink w:anchor="_Toc155270570" w:history="1">
            <w:r w:rsidRPr="00FE46EC">
              <w:rPr>
                <w:rStyle w:val="Hypertextovodkaz"/>
                <w:noProof/>
              </w:rPr>
              <w:t>1.4</w:t>
            </w:r>
            <w:r>
              <w:rPr>
                <w:rFonts w:eastAsiaTheme="minorEastAsia"/>
                <w:noProof/>
                <w:kern w:val="2"/>
                <w:sz w:val="22"/>
                <w:lang w:eastAsia="cs-CZ"/>
                <w14:ligatures w14:val="standardContextual"/>
              </w:rPr>
              <w:tab/>
            </w:r>
            <w:r w:rsidRPr="00FE46EC">
              <w:rPr>
                <w:rStyle w:val="Hypertextovodkaz"/>
                <w:noProof/>
              </w:rPr>
              <w:t>Deska plošných spojů</w:t>
            </w:r>
            <w:r>
              <w:rPr>
                <w:noProof/>
                <w:webHidden/>
              </w:rPr>
              <w:tab/>
            </w:r>
            <w:r>
              <w:rPr>
                <w:noProof/>
                <w:webHidden/>
              </w:rPr>
              <w:fldChar w:fldCharType="begin"/>
            </w:r>
            <w:r>
              <w:rPr>
                <w:noProof/>
                <w:webHidden/>
              </w:rPr>
              <w:instrText xml:space="preserve"> PAGEREF _Toc155270570 \h </w:instrText>
            </w:r>
            <w:r>
              <w:rPr>
                <w:noProof/>
                <w:webHidden/>
              </w:rPr>
            </w:r>
            <w:r>
              <w:rPr>
                <w:noProof/>
                <w:webHidden/>
              </w:rPr>
              <w:fldChar w:fldCharType="separate"/>
            </w:r>
            <w:r>
              <w:rPr>
                <w:noProof/>
                <w:webHidden/>
              </w:rPr>
              <w:t>10</w:t>
            </w:r>
            <w:r>
              <w:rPr>
                <w:noProof/>
                <w:webHidden/>
              </w:rPr>
              <w:fldChar w:fldCharType="end"/>
            </w:r>
          </w:hyperlink>
        </w:p>
        <w:p w14:paraId="04031619" w14:textId="63A891B6" w:rsidR="00930623" w:rsidRDefault="00930623">
          <w:pPr>
            <w:pStyle w:val="Obsah1"/>
            <w:tabs>
              <w:tab w:val="left" w:pos="720"/>
            </w:tabs>
            <w:rPr>
              <w:rFonts w:eastAsiaTheme="minorEastAsia"/>
              <w:noProof/>
              <w:kern w:val="2"/>
              <w:sz w:val="22"/>
              <w:lang w:eastAsia="cs-CZ"/>
              <w14:ligatures w14:val="standardContextual"/>
            </w:rPr>
          </w:pPr>
          <w:hyperlink w:anchor="_Toc155270571" w:history="1">
            <w:r w:rsidRPr="00FE46EC">
              <w:rPr>
                <w:rStyle w:val="Hypertextovodkaz"/>
                <w:noProof/>
              </w:rPr>
              <w:t>2</w:t>
            </w:r>
            <w:r>
              <w:rPr>
                <w:rFonts w:eastAsiaTheme="minorEastAsia"/>
                <w:noProof/>
                <w:kern w:val="2"/>
                <w:sz w:val="22"/>
                <w:lang w:eastAsia="cs-CZ"/>
                <w14:ligatures w14:val="standardContextual"/>
              </w:rPr>
              <w:tab/>
            </w:r>
            <w:r w:rsidRPr="00FE46EC">
              <w:rPr>
                <w:rStyle w:val="Hypertextovodkaz"/>
                <w:noProof/>
              </w:rPr>
              <w:t>Praktická část</w:t>
            </w:r>
            <w:r>
              <w:rPr>
                <w:noProof/>
                <w:webHidden/>
              </w:rPr>
              <w:tab/>
            </w:r>
            <w:r>
              <w:rPr>
                <w:noProof/>
                <w:webHidden/>
              </w:rPr>
              <w:fldChar w:fldCharType="begin"/>
            </w:r>
            <w:r>
              <w:rPr>
                <w:noProof/>
                <w:webHidden/>
              </w:rPr>
              <w:instrText xml:space="preserve"> PAGEREF _Toc155270571 \h </w:instrText>
            </w:r>
            <w:r>
              <w:rPr>
                <w:noProof/>
                <w:webHidden/>
              </w:rPr>
            </w:r>
            <w:r>
              <w:rPr>
                <w:noProof/>
                <w:webHidden/>
              </w:rPr>
              <w:fldChar w:fldCharType="separate"/>
            </w:r>
            <w:r>
              <w:rPr>
                <w:noProof/>
                <w:webHidden/>
              </w:rPr>
              <w:t>11</w:t>
            </w:r>
            <w:r>
              <w:rPr>
                <w:noProof/>
                <w:webHidden/>
              </w:rPr>
              <w:fldChar w:fldCharType="end"/>
            </w:r>
          </w:hyperlink>
        </w:p>
        <w:p w14:paraId="05735F7A" w14:textId="223125C5" w:rsidR="00930623" w:rsidRDefault="00930623">
          <w:pPr>
            <w:pStyle w:val="Obsah2"/>
            <w:rPr>
              <w:rFonts w:eastAsiaTheme="minorEastAsia"/>
              <w:noProof/>
              <w:kern w:val="2"/>
              <w:sz w:val="22"/>
              <w:lang w:eastAsia="cs-CZ"/>
              <w14:ligatures w14:val="standardContextual"/>
            </w:rPr>
          </w:pPr>
          <w:hyperlink w:anchor="_Toc155270572" w:history="1">
            <w:r w:rsidRPr="00FE46EC">
              <w:rPr>
                <w:rStyle w:val="Hypertextovodkaz"/>
                <w:noProof/>
              </w:rPr>
              <w:t>2.1</w:t>
            </w:r>
            <w:r>
              <w:rPr>
                <w:rFonts w:eastAsiaTheme="minorEastAsia"/>
                <w:noProof/>
                <w:kern w:val="2"/>
                <w:sz w:val="22"/>
                <w:lang w:eastAsia="cs-CZ"/>
                <w14:ligatures w14:val="standardContextual"/>
              </w:rPr>
              <w:tab/>
            </w:r>
            <w:r w:rsidRPr="00FE46EC">
              <w:rPr>
                <w:rStyle w:val="Hypertextovodkaz"/>
                <w:noProof/>
              </w:rPr>
              <w:t>Výroba DPS</w:t>
            </w:r>
            <w:r>
              <w:rPr>
                <w:noProof/>
                <w:webHidden/>
              </w:rPr>
              <w:tab/>
            </w:r>
            <w:r>
              <w:rPr>
                <w:noProof/>
                <w:webHidden/>
              </w:rPr>
              <w:fldChar w:fldCharType="begin"/>
            </w:r>
            <w:r>
              <w:rPr>
                <w:noProof/>
                <w:webHidden/>
              </w:rPr>
              <w:instrText xml:space="preserve"> PAGEREF _Toc155270572 \h </w:instrText>
            </w:r>
            <w:r>
              <w:rPr>
                <w:noProof/>
                <w:webHidden/>
              </w:rPr>
            </w:r>
            <w:r>
              <w:rPr>
                <w:noProof/>
                <w:webHidden/>
              </w:rPr>
              <w:fldChar w:fldCharType="separate"/>
            </w:r>
            <w:r>
              <w:rPr>
                <w:noProof/>
                <w:webHidden/>
              </w:rPr>
              <w:t>11</w:t>
            </w:r>
            <w:r>
              <w:rPr>
                <w:noProof/>
                <w:webHidden/>
              </w:rPr>
              <w:fldChar w:fldCharType="end"/>
            </w:r>
          </w:hyperlink>
        </w:p>
        <w:p w14:paraId="36228D1C" w14:textId="1E8AB310" w:rsidR="00930623" w:rsidRDefault="00930623">
          <w:pPr>
            <w:pStyle w:val="Obsah2"/>
            <w:rPr>
              <w:rFonts w:eastAsiaTheme="minorEastAsia"/>
              <w:noProof/>
              <w:kern w:val="2"/>
              <w:sz w:val="22"/>
              <w:lang w:eastAsia="cs-CZ"/>
              <w14:ligatures w14:val="standardContextual"/>
            </w:rPr>
          </w:pPr>
          <w:hyperlink w:anchor="_Toc155270573" w:history="1">
            <w:r w:rsidRPr="00FE46EC">
              <w:rPr>
                <w:rStyle w:val="Hypertextovodkaz"/>
                <w:noProof/>
              </w:rPr>
              <w:t>2.2</w:t>
            </w:r>
            <w:r>
              <w:rPr>
                <w:rFonts w:eastAsiaTheme="minorEastAsia"/>
                <w:noProof/>
                <w:kern w:val="2"/>
                <w:sz w:val="22"/>
                <w:lang w:eastAsia="cs-CZ"/>
                <w14:ligatures w14:val="standardContextual"/>
              </w:rPr>
              <w:tab/>
            </w:r>
            <w:r w:rsidRPr="00FE46EC">
              <w:rPr>
                <w:rStyle w:val="Hypertextovodkaz"/>
                <w:noProof/>
              </w:rPr>
              <w:t>Osazení DPS</w:t>
            </w:r>
            <w:r>
              <w:rPr>
                <w:noProof/>
                <w:webHidden/>
              </w:rPr>
              <w:tab/>
            </w:r>
            <w:r>
              <w:rPr>
                <w:noProof/>
                <w:webHidden/>
              </w:rPr>
              <w:fldChar w:fldCharType="begin"/>
            </w:r>
            <w:r>
              <w:rPr>
                <w:noProof/>
                <w:webHidden/>
              </w:rPr>
              <w:instrText xml:space="preserve"> PAGEREF _Toc155270573 \h </w:instrText>
            </w:r>
            <w:r>
              <w:rPr>
                <w:noProof/>
                <w:webHidden/>
              </w:rPr>
            </w:r>
            <w:r>
              <w:rPr>
                <w:noProof/>
                <w:webHidden/>
              </w:rPr>
              <w:fldChar w:fldCharType="separate"/>
            </w:r>
            <w:r>
              <w:rPr>
                <w:noProof/>
                <w:webHidden/>
              </w:rPr>
              <w:t>11</w:t>
            </w:r>
            <w:r>
              <w:rPr>
                <w:noProof/>
                <w:webHidden/>
              </w:rPr>
              <w:fldChar w:fldCharType="end"/>
            </w:r>
          </w:hyperlink>
        </w:p>
        <w:p w14:paraId="668C3114" w14:textId="3F514C79" w:rsidR="00930623" w:rsidRDefault="00930623">
          <w:pPr>
            <w:pStyle w:val="Obsah2"/>
            <w:rPr>
              <w:rFonts w:eastAsiaTheme="minorEastAsia"/>
              <w:noProof/>
              <w:kern w:val="2"/>
              <w:sz w:val="22"/>
              <w:lang w:eastAsia="cs-CZ"/>
              <w14:ligatures w14:val="standardContextual"/>
            </w:rPr>
          </w:pPr>
          <w:hyperlink w:anchor="_Toc155270574" w:history="1">
            <w:r w:rsidRPr="00FE46EC">
              <w:rPr>
                <w:rStyle w:val="Hypertextovodkaz"/>
                <w:noProof/>
              </w:rPr>
              <w:t>2.3</w:t>
            </w:r>
            <w:r>
              <w:rPr>
                <w:rFonts w:eastAsiaTheme="minorEastAsia"/>
                <w:noProof/>
                <w:kern w:val="2"/>
                <w:sz w:val="22"/>
                <w:lang w:eastAsia="cs-CZ"/>
                <w14:ligatures w14:val="standardContextual"/>
              </w:rPr>
              <w:tab/>
            </w:r>
            <w:r w:rsidRPr="00FE46EC">
              <w:rPr>
                <w:rStyle w:val="Hypertextovodkaz"/>
                <w:noProof/>
              </w:rPr>
              <w:t>První verze DPS</w:t>
            </w:r>
            <w:r>
              <w:rPr>
                <w:noProof/>
                <w:webHidden/>
              </w:rPr>
              <w:tab/>
            </w:r>
            <w:r>
              <w:rPr>
                <w:noProof/>
                <w:webHidden/>
              </w:rPr>
              <w:fldChar w:fldCharType="begin"/>
            </w:r>
            <w:r>
              <w:rPr>
                <w:noProof/>
                <w:webHidden/>
              </w:rPr>
              <w:instrText xml:space="preserve"> PAGEREF _Toc155270574 \h </w:instrText>
            </w:r>
            <w:r>
              <w:rPr>
                <w:noProof/>
                <w:webHidden/>
              </w:rPr>
            </w:r>
            <w:r>
              <w:rPr>
                <w:noProof/>
                <w:webHidden/>
              </w:rPr>
              <w:fldChar w:fldCharType="separate"/>
            </w:r>
            <w:r>
              <w:rPr>
                <w:noProof/>
                <w:webHidden/>
              </w:rPr>
              <w:t>12</w:t>
            </w:r>
            <w:r>
              <w:rPr>
                <w:noProof/>
                <w:webHidden/>
              </w:rPr>
              <w:fldChar w:fldCharType="end"/>
            </w:r>
          </w:hyperlink>
        </w:p>
        <w:p w14:paraId="2B43B82A" w14:textId="1A67D482" w:rsidR="00930623" w:rsidRDefault="00930623">
          <w:pPr>
            <w:pStyle w:val="Obsah1"/>
            <w:rPr>
              <w:rFonts w:eastAsiaTheme="minorEastAsia"/>
              <w:noProof/>
              <w:kern w:val="2"/>
              <w:sz w:val="22"/>
              <w:lang w:eastAsia="cs-CZ"/>
              <w14:ligatures w14:val="standardContextual"/>
            </w:rPr>
          </w:pPr>
          <w:hyperlink w:anchor="_Toc155270575" w:history="1">
            <w:r w:rsidRPr="00FE46EC">
              <w:rPr>
                <w:rStyle w:val="Hypertextovodkaz"/>
                <w:noProof/>
              </w:rPr>
              <w:t>Závěr</w:t>
            </w:r>
            <w:r>
              <w:rPr>
                <w:noProof/>
                <w:webHidden/>
              </w:rPr>
              <w:tab/>
            </w:r>
            <w:r>
              <w:rPr>
                <w:noProof/>
                <w:webHidden/>
              </w:rPr>
              <w:fldChar w:fldCharType="begin"/>
            </w:r>
            <w:r>
              <w:rPr>
                <w:noProof/>
                <w:webHidden/>
              </w:rPr>
              <w:instrText xml:space="preserve"> PAGEREF _Toc155270575 \h </w:instrText>
            </w:r>
            <w:r>
              <w:rPr>
                <w:noProof/>
                <w:webHidden/>
              </w:rPr>
            </w:r>
            <w:r>
              <w:rPr>
                <w:noProof/>
                <w:webHidden/>
              </w:rPr>
              <w:fldChar w:fldCharType="separate"/>
            </w:r>
            <w:r>
              <w:rPr>
                <w:noProof/>
                <w:webHidden/>
              </w:rPr>
              <w:t>13</w:t>
            </w:r>
            <w:r>
              <w:rPr>
                <w:noProof/>
                <w:webHidden/>
              </w:rPr>
              <w:fldChar w:fldCharType="end"/>
            </w:r>
          </w:hyperlink>
        </w:p>
        <w:p w14:paraId="5FFCEC50" w14:textId="1BB80595" w:rsidR="00930623" w:rsidRDefault="00930623">
          <w:pPr>
            <w:pStyle w:val="Obsah1"/>
            <w:rPr>
              <w:rFonts w:eastAsiaTheme="minorEastAsia"/>
              <w:noProof/>
              <w:kern w:val="2"/>
              <w:sz w:val="22"/>
              <w:lang w:eastAsia="cs-CZ"/>
              <w14:ligatures w14:val="standardContextual"/>
            </w:rPr>
          </w:pPr>
          <w:hyperlink w:anchor="_Toc155270576" w:history="1">
            <w:r w:rsidRPr="00FE46EC">
              <w:rPr>
                <w:rStyle w:val="Hypertextovodkaz"/>
                <w:noProof/>
              </w:rPr>
              <w:t>Seznam zkratek a odborných výrazů</w:t>
            </w:r>
            <w:r>
              <w:rPr>
                <w:noProof/>
                <w:webHidden/>
              </w:rPr>
              <w:tab/>
            </w:r>
            <w:r>
              <w:rPr>
                <w:noProof/>
                <w:webHidden/>
              </w:rPr>
              <w:fldChar w:fldCharType="begin"/>
            </w:r>
            <w:r>
              <w:rPr>
                <w:noProof/>
                <w:webHidden/>
              </w:rPr>
              <w:instrText xml:space="preserve"> PAGEREF _Toc155270576 \h </w:instrText>
            </w:r>
            <w:r>
              <w:rPr>
                <w:noProof/>
                <w:webHidden/>
              </w:rPr>
            </w:r>
            <w:r>
              <w:rPr>
                <w:noProof/>
                <w:webHidden/>
              </w:rPr>
              <w:fldChar w:fldCharType="separate"/>
            </w:r>
            <w:r>
              <w:rPr>
                <w:noProof/>
                <w:webHidden/>
              </w:rPr>
              <w:t>14</w:t>
            </w:r>
            <w:r>
              <w:rPr>
                <w:noProof/>
                <w:webHidden/>
              </w:rPr>
              <w:fldChar w:fldCharType="end"/>
            </w:r>
          </w:hyperlink>
        </w:p>
        <w:p w14:paraId="050296BA" w14:textId="42CA8A0E" w:rsidR="00930623" w:rsidRDefault="00930623">
          <w:pPr>
            <w:pStyle w:val="Obsah1"/>
            <w:rPr>
              <w:rFonts w:eastAsiaTheme="minorEastAsia"/>
              <w:noProof/>
              <w:kern w:val="2"/>
              <w:sz w:val="22"/>
              <w:lang w:eastAsia="cs-CZ"/>
              <w14:ligatures w14:val="standardContextual"/>
            </w:rPr>
          </w:pPr>
          <w:hyperlink w:anchor="_Toc155270577" w:history="1">
            <w:r w:rsidRPr="00FE46EC">
              <w:rPr>
                <w:rStyle w:val="Hypertextovodkaz"/>
                <w:noProof/>
              </w:rPr>
              <w:t>Seznam obrázků</w:t>
            </w:r>
            <w:r>
              <w:rPr>
                <w:noProof/>
                <w:webHidden/>
              </w:rPr>
              <w:tab/>
            </w:r>
            <w:r>
              <w:rPr>
                <w:noProof/>
                <w:webHidden/>
              </w:rPr>
              <w:fldChar w:fldCharType="begin"/>
            </w:r>
            <w:r>
              <w:rPr>
                <w:noProof/>
                <w:webHidden/>
              </w:rPr>
              <w:instrText xml:space="preserve"> PAGEREF _Toc155270577 \h </w:instrText>
            </w:r>
            <w:r>
              <w:rPr>
                <w:noProof/>
                <w:webHidden/>
              </w:rPr>
            </w:r>
            <w:r>
              <w:rPr>
                <w:noProof/>
                <w:webHidden/>
              </w:rPr>
              <w:fldChar w:fldCharType="separate"/>
            </w:r>
            <w:r>
              <w:rPr>
                <w:noProof/>
                <w:webHidden/>
              </w:rPr>
              <w:t>15</w:t>
            </w:r>
            <w:r>
              <w:rPr>
                <w:noProof/>
                <w:webHidden/>
              </w:rPr>
              <w:fldChar w:fldCharType="end"/>
            </w:r>
          </w:hyperlink>
        </w:p>
        <w:p w14:paraId="4F5D12FE" w14:textId="00A19CC5" w:rsidR="00930623" w:rsidRDefault="00930623">
          <w:pPr>
            <w:pStyle w:val="Obsah1"/>
            <w:rPr>
              <w:rFonts w:eastAsiaTheme="minorEastAsia"/>
              <w:noProof/>
              <w:kern w:val="2"/>
              <w:sz w:val="22"/>
              <w:lang w:eastAsia="cs-CZ"/>
              <w14:ligatures w14:val="standardContextual"/>
            </w:rPr>
          </w:pPr>
          <w:hyperlink w:anchor="_Toc155270578" w:history="1">
            <w:r w:rsidRPr="00FE46EC">
              <w:rPr>
                <w:rStyle w:val="Hypertextovodkaz"/>
                <w:noProof/>
              </w:rPr>
              <w:t>Použité zdroje</w:t>
            </w:r>
            <w:r>
              <w:rPr>
                <w:noProof/>
                <w:webHidden/>
              </w:rPr>
              <w:tab/>
            </w:r>
            <w:r>
              <w:rPr>
                <w:noProof/>
                <w:webHidden/>
              </w:rPr>
              <w:fldChar w:fldCharType="begin"/>
            </w:r>
            <w:r>
              <w:rPr>
                <w:noProof/>
                <w:webHidden/>
              </w:rPr>
              <w:instrText xml:space="preserve"> PAGEREF _Toc155270578 \h </w:instrText>
            </w:r>
            <w:r>
              <w:rPr>
                <w:noProof/>
                <w:webHidden/>
              </w:rPr>
            </w:r>
            <w:r>
              <w:rPr>
                <w:noProof/>
                <w:webHidden/>
              </w:rPr>
              <w:fldChar w:fldCharType="separate"/>
            </w:r>
            <w:r>
              <w:rPr>
                <w:noProof/>
                <w:webHidden/>
              </w:rPr>
              <w:t>16</w:t>
            </w:r>
            <w:r>
              <w:rPr>
                <w:noProof/>
                <w:webHidden/>
              </w:rPr>
              <w:fldChar w:fldCharType="end"/>
            </w:r>
          </w:hyperlink>
        </w:p>
        <w:p w14:paraId="40AE87AB" w14:textId="67E6336B" w:rsidR="00930623" w:rsidRDefault="00930623">
          <w:pPr>
            <w:pStyle w:val="Obsah1"/>
            <w:tabs>
              <w:tab w:val="left" w:pos="720"/>
            </w:tabs>
            <w:rPr>
              <w:rFonts w:eastAsiaTheme="minorEastAsia"/>
              <w:noProof/>
              <w:kern w:val="2"/>
              <w:sz w:val="22"/>
              <w:lang w:eastAsia="cs-CZ"/>
              <w14:ligatures w14:val="standardContextual"/>
            </w:rPr>
          </w:pPr>
          <w:hyperlink w:anchor="_Toc155270579" w:history="1">
            <w:r w:rsidRPr="00FE46EC">
              <w:rPr>
                <w:rStyle w:val="Hypertextovodkaz"/>
                <w:noProof/>
              </w:rPr>
              <w:t>A.</w:t>
            </w:r>
            <w:r>
              <w:rPr>
                <w:rFonts w:eastAsiaTheme="minorEastAsia"/>
                <w:noProof/>
                <w:kern w:val="2"/>
                <w:sz w:val="22"/>
                <w:lang w:eastAsia="cs-CZ"/>
                <w14:ligatures w14:val="standardContextual"/>
              </w:rPr>
              <w:tab/>
            </w:r>
            <w:r w:rsidRPr="00FE46EC">
              <w:rPr>
                <w:rStyle w:val="Hypertextovodkaz"/>
                <w:noProof/>
              </w:rPr>
              <w:t>Seznam přiložených souborů</w:t>
            </w:r>
            <w:r>
              <w:rPr>
                <w:noProof/>
                <w:webHidden/>
              </w:rPr>
              <w:tab/>
            </w:r>
            <w:r>
              <w:rPr>
                <w:noProof/>
                <w:webHidden/>
              </w:rPr>
              <w:fldChar w:fldCharType="begin"/>
            </w:r>
            <w:r>
              <w:rPr>
                <w:noProof/>
                <w:webHidden/>
              </w:rPr>
              <w:instrText xml:space="preserve"> PAGEREF _Toc155270579 \h </w:instrText>
            </w:r>
            <w:r>
              <w:rPr>
                <w:noProof/>
                <w:webHidden/>
              </w:rPr>
            </w:r>
            <w:r>
              <w:rPr>
                <w:noProof/>
                <w:webHidden/>
              </w:rPr>
              <w:fldChar w:fldCharType="separate"/>
            </w:r>
            <w:r>
              <w:rPr>
                <w:noProof/>
                <w:webHidden/>
              </w:rPr>
              <w:t>I</w:t>
            </w:r>
            <w:r>
              <w:rPr>
                <w:noProof/>
                <w:webHidden/>
              </w:rPr>
              <w:fldChar w:fldCharType="end"/>
            </w:r>
          </w:hyperlink>
        </w:p>
        <w:p w14:paraId="4CF0E257" w14:textId="02978C75" w:rsidR="00236BCF" w:rsidRDefault="00236BCF">
          <w:r>
            <w:rPr>
              <w:b/>
              <w:bCs/>
            </w:rPr>
            <w:fldChar w:fldCharType="end"/>
          </w:r>
        </w:p>
      </w:sdtContent>
    </w:sdt>
    <w:p w14:paraId="5027F547" w14:textId="77777777" w:rsidR="00473CE3" w:rsidRDefault="00473CE3" w:rsidP="00473CE3">
      <w:pPr>
        <w:rPr>
          <w:lang w:eastAsia="cs-CZ"/>
        </w:rPr>
      </w:pPr>
    </w:p>
    <w:p w14:paraId="27F97E2F" w14:textId="77777777" w:rsidR="0082261A" w:rsidRDefault="0082261A" w:rsidP="00473CE3">
      <w:pPr>
        <w:rPr>
          <w:lang w:eastAsia="cs-CZ"/>
        </w:rPr>
        <w:sectPr w:rsidR="0082261A" w:rsidSect="00566029">
          <w:footerReference w:type="default" r:id="rId17"/>
          <w:pgSz w:w="11906" w:h="16838"/>
          <w:pgMar w:top="1417" w:right="1417" w:bottom="1417" w:left="1417" w:header="708" w:footer="708" w:gutter="0"/>
          <w:pgNumType w:start="1"/>
          <w:cols w:space="708"/>
          <w:docGrid w:linePitch="360"/>
        </w:sectPr>
      </w:pPr>
    </w:p>
    <w:p w14:paraId="296A9F4D" w14:textId="77777777" w:rsidR="00341B93" w:rsidRDefault="00A758D8" w:rsidP="00B06BFF">
      <w:pPr>
        <w:pStyle w:val="Neslovannadpis"/>
      </w:pPr>
      <w:bookmarkStart w:id="0" w:name="_Toc86047591"/>
      <w:bookmarkStart w:id="1" w:name="_Toc86055198"/>
      <w:bookmarkStart w:id="2" w:name="_Toc155270559"/>
      <w:r w:rsidRPr="00B06BFF">
        <w:lastRenderedPageBreak/>
        <w:t>Úvod</w:t>
      </w:r>
      <w:bookmarkEnd w:id="0"/>
      <w:bookmarkEnd w:id="1"/>
      <w:bookmarkEnd w:id="2"/>
    </w:p>
    <w:p w14:paraId="03412E09" w14:textId="77777777" w:rsidR="00831A72" w:rsidRDefault="00041C46" w:rsidP="00831A72">
      <w:pPr>
        <w:pStyle w:val="Sta"/>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F560D18"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3D36BA" w:rsidRPr="003D36BA">
        <w:t xml:space="preserve"> a byl jsem s ní naprosto spokojen.</w:t>
      </w:r>
    </w:p>
    <w:p w14:paraId="25AB6C2B" w14:textId="33B3CDC1" w:rsidR="007F2376" w:rsidRPr="009121F9" w:rsidRDefault="00041C46" w:rsidP="009121F9">
      <w:pPr>
        <w:pStyle w:val="Nadpis1"/>
      </w:pPr>
      <w:bookmarkStart w:id="3" w:name="_Toc155270560"/>
      <w:r w:rsidRPr="009121F9">
        <w:lastRenderedPageBreak/>
        <w:t>Teoretická část</w:t>
      </w:r>
      <w:bookmarkEnd w:id="3"/>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4" w:name="_Toc155270561"/>
      <w:r>
        <w:t>Lineární zdroje</w:t>
      </w:r>
      <w:bookmarkEnd w:id="4"/>
    </w:p>
    <w:p w14:paraId="0DE93F0E" w14:textId="2FB8C01A"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p>
    <w:p w14:paraId="4EF03A36" w14:textId="26A274C0" w:rsidR="000408DD" w:rsidRDefault="00DD685E" w:rsidP="00DD685E">
      <w:pPr>
        <w:pStyle w:val="Nadpis3"/>
      </w:pPr>
      <w:bookmarkStart w:id="5" w:name="_Toc155270562"/>
      <w:r>
        <w:t>Síťov</w:t>
      </w:r>
      <w:r w:rsidR="005322EE">
        <w:t>ý</w:t>
      </w:r>
      <w:r>
        <w:t xml:space="preserve"> transformátor</w:t>
      </w:r>
      <w:bookmarkEnd w:id="5"/>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3E89FF4D" w:rsidR="00826268" w:rsidRPr="0063326B" w:rsidRDefault="00D24784" w:rsidP="00D24784">
      <w:pPr>
        <w:pStyle w:val="Titulek"/>
      </w:pPr>
      <w:bookmarkStart w:id="6" w:name="_Toc151627990"/>
      <w:bookmarkStart w:id="7" w:name="_Toc155251645"/>
      <w:r>
        <w:t xml:space="preserve">Obrázek </w:t>
      </w:r>
      <w:r w:rsidR="005359CC">
        <w:fldChar w:fldCharType="begin"/>
      </w:r>
      <w:r w:rsidR="005359CC">
        <w:instrText xml:space="preserve"> SEQ Obrázek \* ARABIC </w:instrText>
      </w:r>
      <w:r w:rsidR="005359CC">
        <w:fldChar w:fldCharType="separate"/>
      </w:r>
      <w:r w:rsidR="00EF7BFA">
        <w:rPr>
          <w:noProof/>
        </w:rPr>
        <w:t>1</w:t>
      </w:r>
      <w:r w:rsidR="005359CC">
        <w:rPr>
          <w:noProof/>
        </w:rPr>
        <w:fldChar w:fldCharType="end"/>
      </w:r>
      <w:r w:rsidR="003A655D">
        <w:rPr>
          <w:noProof/>
        </w:rPr>
        <w:t>,</w:t>
      </w:r>
      <w:r>
        <w:t xml:space="preserve"> Schématická značka transformátoru</w:t>
      </w:r>
      <w:bookmarkEnd w:id="6"/>
      <w:bookmarkEnd w:id="7"/>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5359CC"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02462947"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3D77C1">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8" w:name="_Toc155270563"/>
      <w:r>
        <w:t>Usměrňovač</w:t>
      </w:r>
      <w:bookmarkEnd w:id="8"/>
    </w:p>
    <w:p w14:paraId="1A69C630" w14:textId="340D50A6"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3D77C1">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24235D7C"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3D77C1">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3D77C1">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323F8C1B">
            <wp:extent cx="5676900" cy="1772154"/>
            <wp:effectExtent l="0" t="0" r="0" b="0"/>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5680255" cy="1773201"/>
                    </a:xfrm>
                    <a:prstGeom prst="rect">
                      <a:avLst/>
                    </a:prstGeom>
                  </pic:spPr>
                </pic:pic>
              </a:graphicData>
            </a:graphic>
          </wp:inline>
        </w:drawing>
      </w:r>
    </w:p>
    <w:p w14:paraId="2F862AC5" w14:textId="66D4BD4B" w:rsidR="008D33A8" w:rsidRDefault="00470CED" w:rsidP="00470CED">
      <w:pPr>
        <w:pStyle w:val="Titulek"/>
      </w:pPr>
      <w:bookmarkStart w:id="9" w:name="_Toc151627991"/>
      <w:bookmarkStart w:id="10" w:name="_Toc155251646"/>
      <w:r>
        <w:t xml:space="preserve">Obrázek </w:t>
      </w:r>
      <w:r w:rsidR="005359CC">
        <w:fldChar w:fldCharType="begin"/>
      </w:r>
      <w:r w:rsidR="005359CC">
        <w:instrText xml:space="preserve"> SEQ Obrázek \* ARABIC </w:instrText>
      </w:r>
      <w:r w:rsidR="005359CC">
        <w:fldChar w:fldCharType="separate"/>
      </w:r>
      <w:r w:rsidR="00EF7BFA">
        <w:rPr>
          <w:noProof/>
        </w:rPr>
        <w:t>2</w:t>
      </w:r>
      <w:r w:rsidR="005359CC">
        <w:rPr>
          <w:noProof/>
        </w:rPr>
        <w:fldChar w:fldCharType="end"/>
      </w:r>
      <w:r w:rsidR="003A655D">
        <w:rPr>
          <w:noProof/>
        </w:rPr>
        <w:t>,</w:t>
      </w:r>
      <w:r>
        <w:t xml:space="preserve"> </w:t>
      </w:r>
      <w:r w:rsidRPr="001741D5">
        <w:t>Schéma zapojení jednocestného usměrňovače, zobrazení napětí na zátěži</w:t>
      </w:r>
      <w:bookmarkEnd w:id="9"/>
      <w:bookmarkEnd w:id="10"/>
    </w:p>
    <w:p w14:paraId="2C0635A6" w14:textId="7AD7DD45" w:rsidR="00AD7B7C" w:rsidRDefault="00AD7B7C" w:rsidP="00AD7B7C">
      <w:pPr>
        <w:pStyle w:val="Nadpis4"/>
      </w:pPr>
      <w:r>
        <w:t>Dvoucestný usměrňovač</w:t>
      </w:r>
    </w:p>
    <w:p w14:paraId="1AE28E44" w14:textId="2B3F04E4"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3D77C1">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4A9D9F5C">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7A3C4C78" w:rsidR="00823281" w:rsidRDefault="00470CED" w:rsidP="00470CED">
      <w:pPr>
        <w:pStyle w:val="Titulek"/>
      </w:pPr>
      <w:bookmarkStart w:id="11" w:name="_Toc151627992"/>
      <w:bookmarkStart w:id="12" w:name="_Toc155251647"/>
      <w:r>
        <w:t xml:space="preserve">Obrázek </w:t>
      </w:r>
      <w:r w:rsidR="005359CC">
        <w:fldChar w:fldCharType="begin"/>
      </w:r>
      <w:r w:rsidR="005359CC">
        <w:instrText xml:space="preserve"> SEQ Obrázek \* ARABIC </w:instrText>
      </w:r>
      <w:r w:rsidR="005359CC">
        <w:fldChar w:fldCharType="separate"/>
      </w:r>
      <w:r w:rsidR="00EF7BFA">
        <w:rPr>
          <w:noProof/>
        </w:rPr>
        <w:t>3</w:t>
      </w:r>
      <w:r w:rsidR="005359CC">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1"/>
      <w:bookmarkEnd w:id="12"/>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137C3C18" w:rsidR="00E6498E" w:rsidRDefault="00C90FE3" w:rsidP="00C90FE3">
      <w:pPr>
        <w:pStyle w:val="Sta"/>
      </w:pPr>
      <w:r>
        <w:lastRenderedPageBreak/>
        <w:t>Je to s</w:t>
      </w:r>
      <w:r w:rsidR="00D61FC6" w:rsidRPr="00D30CBD">
        <w:t>oustava nejčastěji čtyř usměrňovacích diod</w:t>
      </w:r>
      <w:r w:rsidR="00D30CBD">
        <w:t>.</w:t>
      </w:r>
      <w:r w:rsidR="00D61FC6" w:rsidRPr="00D30CBD">
        <w:t xml:space="preserve"> </w:t>
      </w:r>
      <w:r w:rsidR="004D2E54" w:rsidRPr="00D30CBD">
        <w:t>Tyto diody umožňují průchod proudu pouze v jednom směru, čímž se střídavý proud převádí na pulsující stejnosměrný 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3D77C1">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12A121E2">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4B6216AB" w:rsidR="00BA0CDE" w:rsidRPr="00760A20" w:rsidRDefault="00470CED" w:rsidP="00470CED">
      <w:pPr>
        <w:pStyle w:val="Titulek"/>
      </w:pPr>
      <w:bookmarkStart w:id="13" w:name="_Toc151627993"/>
      <w:bookmarkStart w:id="14" w:name="_Toc155251648"/>
      <w:r>
        <w:t xml:space="preserve">Obrázek </w:t>
      </w:r>
      <w:r w:rsidR="005359CC">
        <w:fldChar w:fldCharType="begin"/>
      </w:r>
      <w:r w:rsidR="005359CC">
        <w:instrText xml:space="preserve"> SEQ Obrázek \* ARABIC </w:instrText>
      </w:r>
      <w:r w:rsidR="005359CC">
        <w:fldChar w:fldCharType="separate"/>
      </w:r>
      <w:r w:rsidR="00EF7BFA">
        <w:rPr>
          <w:noProof/>
        </w:rPr>
        <w:t>4</w:t>
      </w:r>
      <w:r w:rsidR="005359CC">
        <w:rPr>
          <w:noProof/>
        </w:rPr>
        <w:fldChar w:fldCharType="end"/>
      </w:r>
      <w:r w:rsidR="003A655D">
        <w:rPr>
          <w:noProof/>
        </w:rPr>
        <w:t>,</w:t>
      </w:r>
      <w:r>
        <w:t xml:space="preserve"> </w:t>
      </w:r>
      <w:r w:rsidRPr="009177D4">
        <w:t>Schéma zapojení můstkového usměrňovače, zobrazení napětí na zátěži</w:t>
      </w:r>
      <w:bookmarkEnd w:id="13"/>
      <w:bookmarkEnd w:id="14"/>
    </w:p>
    <w:p w14:paraId="3BD3A8A0" w14:textId="4E85ABE4" w:rsidR="00E6498E" w:rsidRDefault="00E6498E" w:rsidP="00E6498E">
      <w:pPr>
        <w:pStyle w:val="Nadpis3"/>
      </w:pPr>
      <w:bookmarkStart w:id="15" w:name="_Toc155270564"/>
      <w:r>
        <w:t>Filtr</w:t>
      </w:r>
      <w:bookmarkEnd w:id="15"/>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52FC2604"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3D77C1">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791E188F">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75974EC2" w:rsidR="004201B7" w:rsidRPr="00760A20" w:rsidRDefault="004201B7" w:rsidP="004201B7">
      <w:pPr>
        <w:pStyle w:val="Titulek"/>
      </w:pPr>
      <w:bookmarkStart w:id="16" w:name="_Toc155251649"/>
      <w:r>
        <w:t xml:space="preserve">Obrázek </w:t>
      </w:r>
      <w:r w:rsidR="005359CC">
        <w:fldChar w:fldCharType="begin"/>
      </w:r>
      <w:r w:rsidR="005359CC">
        <w:instrText xml:space="preserve"> SEQ Obrázek \* ARABIC </w:instrText>
      </w:r>
      <w:r w:rsidR="005359CC">
        <w:fldChar w:fldCharType="separate"/>
      </w:r>
      <w:r w:rsidR="00EF7BFA">
        <w:rPr>
          <w:noProof/>
        </w:rPr>
        <w:t>5</w:t>
      </w:r>
      <w:r w:rsidR="005359CC">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6"/>
    </w:p>
    <w:p w14:paraId="773356A4" w14:textId="0235F04C" w:rsidR="006C7CDC" w:rsidRDefault="00091FD2" w:rsidP="00091FD2">
      <w:pPr>
        <w:pStyle w:val="Nadpis3"/>
      </w:pPr>
      <w:bookmarkStart w:id="17" w:name="_Toc155270565"/>
      <w:r>
        <w:lastRenderedPageBreak/>
        <w:t>Stabilizátor</w:t>
      </w:r>
      <w:bookmarkEnd w:id="17"/>
    </w:p>
    <w:p w14:paraId="48A0516B" w14:textId="794990C1"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3D77C1">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3D77C1">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62717C22"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3D77C1">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7FAF2C51" w:rsidR="006A70F2" w:rsidRDefault="009739F6" w:rsidP="009739F6">
      <w:pPr>
        <w:pStyle w:val="Titulek"/>
      </w:pPr>
      <w:bookmarkStart w:id="18" w:name="_Toc155251650"/>
      <w:r>
        <w:t xml:space="preserve">Obrázek </w:t>
      </w:r>
      <w:r w:rsidR="005359CC">
        <w:fldChar w:fldCharType="begin"/>
      </w:r>
      <w:r w:rsidR="005359CC">
        <w:instrText xml:space="preserve"> SEQ Obrázek \* ARABIC </w:instrText>
      </w:r>
      <w:r w:rsidR="005359CC">
        <w:fldChar w:fldCharType="separate"/>
      </w:r>
      <w:r w:rsidR="00EF7BFA">
        <w:rPr>
          <w:noProof/>
        </w:rPr>
        <w:t>6</w:t>
      </w:r>
      <w:r w:rsidR="005359CC">
        <w:rPr>
          <w:noProof/>
        </w:rPr>
        <w:fldChar w:fldCharType="end"/>
      </w:r>
      <w:r w:rsidR="003A655D">
        <w:rPr>
          <w:noProof/>
        </w:rPr>
        <w:t>,</w:t>
      </w:r>
      <w:r>
        <w:t xml:space="preserve"> Zapojení stabilizátoru se Zenerovou diodou</w:t>
      </w:r>
      <w:bookmarkEnd w:id="18"/>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44516DDA"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3D77C1">
            <w:rPr>
              <w:noProof/>
            </w:rPr>
            <w:t>(6)</w:t>
          </w:r>
          <w:r w:rsidR="008E0A3C">
            <w:fldChar w:fldCharType="end"/>
          </w:r>
        </w:sdtContent>
      </w:sdt>
    </w:p>
    <w:p w14:paraId="6966D729" w14:textId="381F5EB5" w:rsidR="001D5E02" w:rsidRDefault="00D719D9" w:rsidP="00152B58">
      <w:pPr>
        <w:pStyle w:val="Nadpis4"/>
      </w:pPr>
      <w:r>
        <w:t>Stabilizátor XL4015</w:t>
      </w:r>
    </w:p>
    <w:p w14:paraId="731E234C" w14:textId="23BD5D2F" w:rsidR="00782072" w:rsidRDefault="00B83BAE" w:rsidP="00782072">
      <w:pPr>
        <w:pStyle w:val="Sta"/>
      </w:pPr>
      <w:r>
        <w:t>X</w:t>
      </w:r>
      <w:r w:rsidR="005E5940" w:rsidRPr="005E5940">
        <w:t xml:space="preserve">L4015 je integrovaný spínaný stabilizátor napětí. 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zabudované ochranné funkce, jako jsou ochrana proti přetížení, přehřátí a krátkým spojením.</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3D77C1">
            <w:rPr>
              <w:noProof/>
            </w:rPr>
            <w:t>(7)</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3E5A8DEC" w:rsidR="007B644D" w:rsidRDefault="000F13CB" w:rsidP="000F13CB">
      <w:pPr>
        <w:pStyle w:val="Titulek"/>
      </w:pPr>
      <w:r>
        <w:t xml:space="preserve">Tabulka </w:t>
      </w:r>
      <w:r w:rsidR="005359CC">
        <w:fldChar w:fldCharType="begin"/>
      </w:r>
      <w:r w:rsidR="005359CC">
        <w:instrText xml:space="preserve"> SEQ Tabulka \* ARABIC </w:instrText>
      </w:r>
      <w:r w:rsidR="005359CC">
        <w:fldChar w:fldCharType="separate"/>
      </w:r>
      <w:r>
        <w:rPr>
          <w:noProof/>
        </w:rPr>
        <w:t>1</w:t>
      </w:r>
      <w:r w:rsidR="005359CC">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3D77C1">
            <w:rPr>
              <w:noProof/>
            </w:rPr>
            <w:t>(7)</w:t>
          </w:r>
          <w:r>
            <w:fldChar w:fldCharType="end"/>
          </w:r>
        </w:sdtContent>
      </w:sdt>
    </w:p>
    <w:p w14:paraId="6990C8C6" w14:textId="65D0C3C2" w:rsidR="009E57ED" w:rsidRDefault="00D624E1" w:rsidP="002529E8">
      <w:pPr>
        <w:pStyle w:val="Nadpis2"/>
      </w:pPr>
      <w:bookmarkStart w:id="19" w:name="_Toc155270566"/>
      <w:r>
        <w:t>Spínané zdroje</w:t>
      </w:r>
      <w:bookmarkEnd w:id="19"/>
    </w:p>
    <w:p w14:paraId="340BBF53" w14:textId="10F48F83"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w:t>
      </w:r>
      <w:r w:rsidR="00474140" w:rsidRPr="00474140">
        <w:lastRenderedPageBreak/>
        <w:t>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3D77C1">
            <w:rPr>
              <w:noProof/>
            </w:rPr>
            <w:t xml:space="preserve"> (8)</w:t>
          </w:r>
          <w:r w:rsidR="00D76D3D">
            <w:fldChar w:fldCharType="end"/>
          </w:r>
        </w:sdtContent>
      </w:sdt>
    </w:p>
    <w:p w14:paraId="5B7D9530" w14:textId="38EB494D" w:rsidR="00E04552" w:rsidRDefault="00D03EDF" w:rsidP="003D6FAB">
      <w:pPr>
        <w:pStyle w:val="Nadpis3"/>
      </w:pPr>
      <w:bookmarkStart w:id="20" w:name="_Toc155270567"/>
      <w:r>
        <w:t>Blokové schéma</w:t>
      </w:r>
      <w:bookmarkEnd w:id="20"/>
    </w:p>
    <w:p w14:paraId="7F26EF3E" w14:textId="77777777" w:rsidR="003D6FAB" w:rsidRDefault="003D6FAB" w:rsidP="003D6FAB">
      <w:pPr>
        <w:pStyle w:val="ObrzekvMP"/>
        <w:keepNext/>
      </w:pPr>
      <w:r>
        <w:rPr>
          <w:noProof/>
        </w:rPr>
        <w:drawing>
          <wp:inline distT="0" distB="0" distL="0" distR="0" wp14:anchorId="3141D8B4" wp14:editId="29C4AC98">
            <wp:extent cx="5760720" cy="2972435"/>
            <wp:effectExtent l="0" t="0" r="0" b="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72435"/>
                    </a:xfrm>
                    <a:prstGeom prst="rect">
                      <a:avLst/>
                    </a:prstGeom>
                  </pic:spPr>
                </pic:pic>
              </a:graphicData>
            </a:graphic>
          </wp:inline>
        </w:drawing>
      </w:r>
    </w:p>
    <w:p w14:paraId="6F697913" w14:textId="2A19F838" w:rsidR="003D6FAB" w:rsidRPr="003D6FAB" w:rsidRDefault="003D6FAB" w:rsidP="003D6FAB">
      <w:pPr>
        <w:pStyle w:val="Titulek"/>
      </w:pPr>
      <w:bookmarkStart w:id="21" w:name="_Toc155251651"/>
      <w:r>
        <w:t xml:space="preserve">Obrázek </w:t>
      </w:r>
      <w:r w:rsidR="005359CC">
        <w:fldChar w:fldCharType="begin"/>
      </w:r>
      <w:r w:rsidR="005359CC">
        <w:instrText xml:space="preserve"> SEQ Obrázek \* ARABIC </w:instrText>
      </w:r>
      <w:r w:rsidR="005359CC">
        <w:fldChar w:fldCharType="separate"/>
      </w:r>
      <w:r w:rsidR="00EF7BFA">
        <w:rPr>
          <w:noProof/>
        </w:rPr>
        <w:t>7</w:t>
      </w:r>
      <w:r w:rsidR="005359CC">
        <w:rPr>
          <w:noProof/>
        </w:rPr>
        <w:fldChar w:fldCharType="end"/>
      </w:r>
      <w:r>
        <w:t xml:space="preserve">, </w:t>
      </w:r>
      <w:r w:rsidR="00FF72BA">
        <w:t>B</w:t>
      </w:r>
      <w:r>
        <w:t>lokové schéma spínaného zdroje</w:t>
      </w:r>
      <w:bookmarkEnd w:id="21"/>
    </w:p>
    <w:p w14:paraId="78CCB9A6" w14:textId="3D30DD78"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Voltů</w:t>
      </w:r>
      <w:r w:rsidR="002E538B">
        <w:t xml:space="preserve"> s frekvencí 50 Hertz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5"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6"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3D77C1">
            <w:rPr>
              <w:noProof/>
            </w:rPr>
            <w:t>(8)</w:t>
          </w:r>
          <w:r w:rsidR="00FF72BA">
            <w:fldChar w:fldCharType="end"/>
          </w:r>
        </w:sdtContent>
      </w:sdt>
    </w:p>
    <w:p w14:paraId="1648027F" w14:textId="466E27FA" w:rsidR="00D03EDF" w:rsidRDefault="00D03EDF" w:rsidP="00D03EDF">
      <w:pPr>
        <w:pStyle w:val="Nadpis3"/>
      </w:pPr>
      <w:bookmarkStart w:id="22" w:name="_Toc155270568"/>
      <w:r>
        <w:t>Porovnání s lineárními zdroji</w:t>
      </w:r>
      <w:bookmarkEnd w:id="22"/>
    </w:p>
    <w:p w14:paraId="6544BB34" w14:textId="1C0C07FC"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což je dáno jejich schopností pracovat na vyšších frekvencích a 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Content>
          <w:r w:rsidR="00D27C7C">
            <w:fldChar w:fldCharType="begin"/>
          </w:r>
          <w:r w:rsidR="00D27C7C">
            <w:instrText xml:space="preserve"> CITATION KRA13 \l 1029 </w:instrText>
          </w:r>
          <w:r w:rsidR="00D27C7C">
            <w:fldChar w:fldCharType="separate"/>
          </w:r>
          <w:r w:rsidR="00D27C7C">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lastRenderedPageBreak/>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33AAB1CA" w:rsidR="00D86F59" w:rsidRDefault="000F13CB" w:rsidP="000F13CB">
      <w:pPr>
        <w:pStyle w:val="Titulek"/>
      </w:pPr>
      <w:r>
        <w:t xml:space="preserve">Tabulka </w:t>
      </w:r>
      <w:r w:rsidR="005359CC">
        <w:fldChar w:fldCharType="begin"/>
      </w:r>
      <w:r w:rsidR="005359CC">
        <w:instrText xml:space="preserve"> SEQ Tabulka \* ARABIC </w:instrText>
      </w:r>
      <w:r w:rsidR="005359CC">
        <w:fldChar w:fldCharType="separate"/>
      </w:r>
      <w:r>
        <w:rPr>
          <w:noProof/>
        </w:rPr>
        <w:t>2</w:t>
      </w:r>
      <w:r w:rsidR="005359CC">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3D77C1">
            <w:rPr>
              <w:noProof/>
            </w:rPr>
            <w:t>(5)</w:t>
          </w:r>
          <w:r>
            <w:fldChar w:fldCharType="end"/>
          </w:r>
        </w:sdtContent>
      </w:sdt>
    </w:p>
    <w:p w14:paraId="1822ECE6" w14:textId="4147CA75" w:rsidR="001A5A02" w:rsidRDefault="000F16A4" w:rsidP="000F16A4">
      <w:pPr>
        <w:pStyle w:val="Nadpis2"/>
      </w:pPr>
      <w:bookmarkStart w:id="23" w:name="_Toc155270569"/>
      <w:r>
        <w:t>Schéma</w:t>
      </w:r>
      <w:bookmarkEnd w:id="23"/>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50856D73">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42CF4C43" w:rsidR="004D1563" w:rsidRDefault="00E41FD3" w:rsidP="00E41FD3">
      <w:pPr>
        <w:pStyle w:val="Titulek"/>
      </w:pPr>
      <w:bookmarkStart w:id="24" w:name="_Toc155251652"/>
      <w:r>
        <w:t xml:space="preserve">Obrázek </w:t>
      </w:r>
      <w:r w:rsidR="005359CC">
        <w:fldChar w:fldCharType="begin"/>
      </w:r>
      <w:r w:rsidR="005359CC">
        <w:instrText xml:space="preserve"> SEQ Obrázek \* ARABIC </w:instrText>
      </w:r>
      <w:r w:rsidR="005359CC">
        <w:fldChar w:fldCharType="separate"/>
      </w:r>
      <w:r w:rsidR="00EF7BFA">
        <w:rPr>
          <w:noProof/>
        </w:rPr>
        <w:t>8</w:t>
      </w:r>
      <w:r w:rsidR="005359CC">
        <w:rPr>
          <w:noProof/>
        </w:rPr>
        <w:fldChar w:fldCharType="end"/>
      </w:r>
      <w:r>
        <w:t>, Vstupní část schéma</w:t>
      </w:r>
      <w:bookmarkEnd w:id="24"/>
    </w:p>
    <w:p w14:paraId="6E3FA067" w14:textId="0AB78B35" w:rsidR="000141D1" w:rsidRDefault="005D406F" w:rsidP="004D1563">
      <w:pPr>
        <w:pStyle w:val="Sta"/>
      </w:pPr>
      <w:r>
        <w:t>Další část</w:t>
      </w:r>
      <w:r w:rsidR="0085777C">
        <w:t xml:space="preserve"> schématu je</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TL431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lastRenderedPageBreak/>
        <w:drawing>
          <wp:inline distT="0" distB="0" distL="0" distR="0" wp14:anchorId="45237D64" wp14:editId="575E1CD8">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2AD3A11C" w:rsidR="002F185D" w:rsidRDefault="00C973AB" w:rsidP="00C973AB">
      <w:pPr>
        <w:pStyle w:val="Titulek"/>
      </w:pPr>
      <w:bookmarkStart w:id="25" w:name="_Toc155251653"/>
      <w:r>
        <w:t xml:space="preserve">Obrázek </w:t>
      </w:r>
      <w:r w:rsidR="005359CC">
        <w:fldChar w:fldCharType="begin"/>
      </w:r>
      <w:r w:rsidR="005359CC">
        <w:instrText xml:space="preserve"> SEQ Obrázek \* ARABIC </w:instrText>
      </w:r>
      <w:r w:rsidR="005359CC">
        <w:fldChar w:fldCharType="separate"/>
      </w:r>
      <w:r w:rsidR="00EF7BFA">
        <w:rPr>
          <w:noProof/>
        </w:rPr>
        <w:t>9</w:t>
      </w:r>
      <w:r w:rsidR="005359CC">
        <w:rPr>
          <w:noProof/>
        </w:rPr>
        <w:fldChar w:fldCharType="end"/>
      </w:r>
      <w:r>
        <w:t>, Část schéma pro omezení proudu</w:t>
      </w:r>
      <w:bookmarkEnd w:id="25"/>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52566499">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319F55B6" w:rsidR="00157F31" w:rsidRDefault="00C1661E" w:rsidP="00C1661E">
      <w:pPr>
        <w:pStyle w:val="Titulek"/>
      </w:pPr>
      <w:bookmarkStart w:id="26" w:name="_Toc155251654"/>
      <w:r>
        <w:t xml:space="preserve">Obrázek </w:t>
      </w:r>
      <w:r w:rsidR="005359CC">
        <w:fldChar w:fldCharType="begin"/>
      </w:r>
      <w:r w:rsidR="005359CC">
        <w:instrText xml:space="preserve"> SEQ Obrázek \* ARABIC </w:instrText>
      </w:r>
      <w:r w:rsidR="005359CC">
        <w:fldChar w:fldCharType="separate"/>
      </w:r>
      <w:r w:rsidR="00EF7BFA">
        <w:rPr>
          <w:noProof/>
        </w:rPr>
        <w:t>10</w:t>
      </w:r>
      <w:r w:rsidR="005359CC">
        <w:rPr>
          <w:noProof/>
        </w:rPr>
        <w:fldChar w:fldCharType="end"/>
      </w:r>
      <w:r>
        <w:t>, Zapojení komparátoru</w:t>
      </w:r>
      <w:bookmarkEnd w:id="26"/>
    </w:p>
    <w:p w14:paraId="7150FEFD" w14:textId="0DB0B670" w:rsidR="005215B8" w:rsidRPr="005215B8" w:rsidRDefault="005215B8" w:rsidP="005215B8">
      <w:pPr>
        <w:pStyle w:val="Sta"/>
      </w:pPr>
      <w:r>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lastRenderedPageBreak/>
        <w:drawing>
          <wp:inline distT="0" distB="0" distL="0" distR="0" wp14:anchorId="1162CE94" wp14:editId="55A5BD27">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53744179" w:rsidR="00157F31" w:rsidRPr="00470891" w:rsidRDefault="00470891" w:rsidP="00470891">
      <w:pPr>
        <w:pStyle w:val="Titulek"/>
      </w:pPr>
      <w:bookmarkStart w:id="27" w:name="_Toc155251655"/>
      <w:r>
        <w:t xml:space="preserve">Obrázek </w:t>
      </w:r>
      <w:r w:rsidR="005359CC">
        <w:fldChar w:fldCharType="begin"/>
      </w:r>
      <w:r w:rsidR="005359CC">
        <w:instrText xml:space="preserve"> SEQ Obrázek \* ARABIC </w:instrText>
      </w:r>
      <w:r w:rsidR="005359CC">
        <w:fldChar w:fldCharType="separate"/>
      </w:r>
      <w:r w:rsidR="00EF7BFA">
        <w:rPr>
          <w:noProof/>
        </w:rPr>
        <w:t>11</w:t>
      </w:r>
      <w:r w:rsidR="005359CC">
        <w:rPr>
          <w:noProof/>
        </w:rPr>
        <w:fldChar w:fldCharType="end"/>
      </w:r>
      <w:r>
        <w:t>, Část schéma pro regulaci napětí</w:t>
      </w:r>
      <w:bookmarkEnd w:id="27"/>
    </w:p>
    <w:p w14:paraId="42D57085" w14:textId="7376EDE5"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pro funkci zdroje</w:t>
      </w:r>
      <w:r w:rsidR="004951C2">
        <w:t>, ale pro</w:t>
      </w:r>
      <w:r w:rsidR="0082196C">
        <w:t xml:space="preserve"> výrobkové</w:t>
      </w:r>
      <w:r w:rsidR="004951C2">
        <w:t xml:space="preserve"> testov</w:t>
      </w:r>
      <w:r w:rsidR="003E1414">
        <w:t>ací</w:t>
      </w:r>
      <w:r w:rsidR="004951C2">
        <w:t xml:space="preserve"> účely se hodí.</w:t>
      </w:r>
      <w:r w:rsidR="00C90F8D">
        <w:t xml:space="preserve"> </w:t>
      </w:r>
      <w:r w:rsidR="002B709D">
        <w:t>Jelikož</w:t>
      </w:r>
      <w:r w:rsidR="00C90F8D">
        <w:t xml:space="preserve"> používám </w:t>
      </w:r>
      <w:r w:rsidR="00D7434F">
        <w:t>integrovaný obvod LM358</w:t>
      </w:r>
      <w:r w:rsidR="007D75DF">
        <w:t>, který obsahuje dva komparátory</w:t>
      </w:r>
      <w:r w:rsidR="00245C03">
        <w:t>, je vhodné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3D988831" w:rsidR="0003098C" w:rsidRPr="006A2A55" w:rsidRDefault="00B5325F" w:rsidP="00B5325F">
      <w:pPr>
        <w:pStyle w:val="Titulek"/>
      </w:pPr>
      <w:bookmarkStart w:id="28" w:name="_Toc155251656"/>
      <w:r>
        <w:t xml:space="preserve">Obrázek </w:t>
      </w:r>
      <w:r w:rsidR="005359CC">
        <w:fldChar w:fldCharType="begin"/>
      </w:r>
      <w:r w:rsidR="005359CC">
        <w:instrText xml:space="preserve"> SEQ Obrázek \* ARABIC </w:instrText>
      </w:r>
      <w:r w:rsidR="005359CC">
        <w:fldChar w:fldCharType="separate"/>
      </w:r>
      <w:r w:rsidR="00EF7BFA">
        <w:rPr>
          <w:noProof/>
        </w:rPr>
        <w:t>12</w:t>
      </w:r>
      <w:r w:rsidR="005359CC">
        <w:rPr>
          <w:noProof/>
        </w:rPr>
        <w:fldChar w:fldCharType="end"/>
      </w:r>
      <w:r>
        <w:t>, Část schéma pro indikaci nabíjení baterie</w:t>
      </w:r>
      <w:bookmarkEnd w:id="28"/>
    </w:p>
    <w:p w14:paraId="2EABB132" w14:textId="5C66279B" w:rsidR="002A5FC6" w:rsidRDefault="002A5FC6" w:rsidP="002A5FC6">
      <w:pPr>
        <w:pStyle w:val="Nadpis2"/>
      </w:pPr>
      <w:bookmarkStart w:id="29" w:name="_Toc155270570"/>
      <w:r>
        <w:t>Deska plošných spojů</w:t>
      </w:r>
      <w:bookmarkEnd w:id="29"/>
    </w:p>
    <w:p w14:paraId="576AE999" w14:textId="6D568C00" w:rsidR="00DD1B54" w:rsidRP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vodících cest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tak jsem mohl cesty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Při návrhu jsem se také snažil, aby byla odděle</w:t>
      </w:r>
      <w:r w:rsidR="00A67C42">
        <w:t>ná silová a řídící část.</w:t>
      </w:r>
      <w:r w:rsidR="004C557F">
        <w:t xml:space="preserve"> </w:t>
      </w:r>
      <w:r w:rsidR="00B74FE5">
        <w:t xml:space="preserve">Na obou stranách desky je také rozlitá měď, která je </w:t>
      </w:r>
      <w:r w:rsidR="00D3525B">
        <w:t xml:space="preserve">připojená na GND. </w:t>
      </w:r>
      <w:r w:rsidR="00E71442">
        <w:t xml:space="preserve">Proto jsem </w:t>
      </w:r>
      <w:r w:rsidR="001160E8">
        <w:t>pro lepší výsledek</w:t>
      </w:r>
      <w:r w:rsidR="00E71442">
        <w:t xml:space="preserve"> následně </w:t>
      </w:r>
      <w:r w:rsidR="00066F34">
        <w:t>na vybraných místech</w:t>
      </w:r>
      <w:r w:rsidR="001160E8">
        <w:t xml:space="preserve"> </w:t>
      </w:r>
      <w:r w:rsidR="00066F34">
        <w:t>přidal řadu prokovů</w:t>
      </w:r>
      <w:r w:rsidR="001160E8">
        <w:t>.</w:t>
      </w:r>
    </w:p>
    <w:p w14:paraId="6F9990DA" w14:textId="49E6A19D" w:rsidR="000F16A4" w:rsidRDefault="007D36F2" w:rsidP="007D36F2">
      <w:pPr>
        <w:pStyle w:val="Nadpis1"/>
      </w:pPr>
      <w:bookmarkStart w:id="30" w:name="_Toc155270571"/>
      <w:r>
        <w:lastRenderedPageBreak/>
        <w:t>Praktická část</w:t>
      </w:r>
      <w:bookmarkEnd w:id="30"/>
    </w:p>
    <w:p w14:paraId="2B38F3BC" w14:textId="4D0557A4" w:rsidR="00A611E6" w:rsidRPr="00A611E6" w:rsidRDefault="00FA2069" w:rsidP="00A611E6">
      <w:pPr>
        <w:pStyle w:val="Sta"/>
      </w:pPr>
      <w:r>
        <w:t xml:space="preserve">Tato kapitola </w:t>
      </w:r>
      <w:r w:rsidR="00FC3E20">
        <w:t>se zabývá</w:t>
      </w:r>
      <w:r>
        <w:t xml:space="preserve"> praktickou část maturitní práce. </w:t>
      </w:r>
      <w:r w:rsidR="002B0071">
        <w:t xml:space="preserve">Je zde </w:t>
      </w:r>
      <w:r w:rsidR="00FC3E20">
        <w:t>popsána</w:t>
      </w:r>
      <w:r w:rsidR="002B0071">
        <w:t xml:space="preserve"> výroba desky plošných spojů</w:t>
      </w:r>
      <w:r w:rsidR="00FC3E20">
        <w:t xml:space="preserve"> a</w:t>
      </w:r>
      <w:r w:rsidR="002B0071">
        <w:t xml:space="preserve"> její osaz</w:t>
      </w:r>
      <w:r w:rsidR="00FC3E20">
        <w:t xml:space="preserve">ení. Následně </w:t>
      </w:r>
      <w:r w:rsidR="00E5529B">
        <w:t>měření na jednotlivých verzí.</w:t>
      </w:r>
    </w:p>
    <w:p w14:paraId="487EE141" w14:textId="0128BC98" w:rsidR="000F13CB" w:rsidRDefault="005258A0" w:rsidP="005258A0">
      <w:pPr>
        <w:pStyle w:val="Nadpis2"/>
      </w:pPr>
      <w:bookmarkStart w:id="31" w:name="_Toc155270572"/>
      <w:r>
        <w:t>Výroba DPS</w:t>
      </w:r>
      <w:bookmarkEnd w:id="31"/>
    </w:p>
    <w:p w14:paraId="7ABAAEA9" w14:textId="27767B41" w:rsidR="005258A0" w:rsidRDefault="00181319" w:rsidP="005258A0">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minout za</w:t>
      </w:r>
      <w:r w:rsidR="00DC37DD">
        <w:t xml:space="preserve"> </w:t>
      </w:r>
      <w:r w:rsidR="009D1DFA">
        <w:t xml:space="preserve">pomocí návodu na jejich stránce.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6EF05D35" w14:textId="77777777" w:rsidR="00BF0247" w:rsidRDefault="00BF0247" w:rsidP="00BF0247">
      <w:pPr>
        <w:pStyle w:val="Sta"/>
        <w:ind w:firstLine="0"/>
      </w:pPr>
    </w:p>
    <w:p w14:paraId="7DD1040B" w14:textId="307E4AC4" w:rsidR="00BF0247" w:rsidRDefault="00386FA5" w:rsidP="00BF0247">
      <w:pPr>
        <w:pStyle w:val="Nadpis2"/>
      </w:pPr>
      <w:bookmarkStart w:id="32" w:name="_Toc155270573"/>
      <w:r>
        <w:t>Osazení DPS</w:t>
      </w:r>
      <w:bookmarkEnd w:id="32"/>
    </w:p>
    <w:p w14:paraId="79333913" w14:textId="69FDD6B3" w:rsidR="00601D9C" w:rsidRDefault="002374FD" w:rsidP="00FE27F1">
      <w:pPr>
        <w:pStyle w:val="Sta"/>
      </w:pPr>
      <w:r w:rsidRPr="00FE27F1">
        <w:t xml:space="preserve">Pro pájení </w:t>
      </w:r>
      <w:r w:rsidR="0092424B" w:rsidRPr="00FE27F1">
        <w:t xml:space="preserve">SMD </w:t>
      </w:r>
      <w:r w:rsidRPr="00FE27F1">
        <w:t>součástek jsem použil infra</w:t>
      </w:r>
      <w:r w:rsidR="00E004D8" w:rsidRPr="00FE27F1">
        <w:t>červenou přetavovací</w:t>
      </w:r>
      <w:r w:rsidR="0022435A" w:rsidRPr="00FE27F1">
        <w:t xml:space="preserve"> pec, protože </w:t>
      </w:r>
      <w:r w:rsidR="0092424B" w:rsidRPr="00FE27F1">
        <w:t xml:space="preserve">je vhodná pro malé součástky, které by se </w:t>
      </w:r>
      <w:r w:rsidR="00323382" w:rsidRPr="00FE27F1">
        <w:t xml:space="preserve">manuálně blbě pájely. </w:t>
      </w:r>
      <w:r w:rsidR="003174F3" w:rsidRPr="00FE27F1">
        <w:t xml:space="preserve">Typ pece, kterou jsem použil </w:t>
      </w:r>
      <w:r w:rsidR="00DF27D8" w:rsidRPr="00FE27F1">
        <w:t>j</w:t>
      </w:r>
      <w:r w:rsidR="003174F3" w:rsidRPr="00FE27F1">
        <w:t xml:space="preserve">e </w:t>
      </w:r>
      <w:r w:rsidR="00DF27D8" w:rsidRPr="00FE27F1">
        <w:t>Infračervená bezolovnatá pájecí pec LT-</w:t>
      </w:r>
      <w:r w:rsidR="007D3F70" w:rsidRPr="00FE27F1">
        <w:t>5060C</w:t>
      </w:r>
      <w:r w:rsidR="004C2FBE" w:rsidRPr="00FE27F1">
        <w:t xml:space="preserve">. Je určena pro malé </w:t>
      </w:r>
      <w:r w:rsidR="004644E8" w:rsidRPr="00FE27F1">
        <w:t>plošné spoje a využívá záření v oblasti far-infrared</w:t>
      </w:r>
      <w:r w:rsidR="009C34C9" w:rsidRPr="00FE27F1">
        <w:t xml:space="preserve"> s vlnovou délkou </w:t>
      </w:r>
      <w:r w:rsidR="009C34C9" w:rsidRPr="00FE27F1">
        <w:t>15-1000 µm</w:t>
      </w:r>
      <w:r w:rsidR="009C34C9" w:rsidRPr="00FE27F1">
        <w:t xml:space="preserve">.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potřebn</w:t>
      </w:r>
      <w:r w:rsidR="00A308AA" w:rsidRPr="00FE27F1">
        <w:t>ými součástkami</w:t>
      </w:r>
      <w:r w:rsidR="00E0454D" w:rsidRPr="00FE27F1">
        <w:t xml:space="preserve">. </w:t>
      </w:r>
      <w:r w:rsidR="00840950" w:rsidRPr="00FE27F1">
        <w:t>Takto osazená deska se pak vložila do pece</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D2445A">
        <w:t xml:space="preserve"> Zbylé THT součástky jsem </w:t>
      </w:r>
      <w:r w:rsidR="00F8126B">
        <w:t>na desku</w:t>
      </w:r>
      <w:r w:rsidR="008D481A">
        <w:t xml:space="preserve"> </w:t>
      </w:r>
      <w:r w:rsidR="00D2445A">
        <w:t>zapájel ručně</w:t>
      </w:r>
      <w:r w:rsidR="008D481A">
        <w:t>.</w:t>
      </w:r>
      <w:sdt>
        <w:sdtPr>
          <w:id w:val="-1340848947"/>
          <w:citation/>
        </w:sdtPr>
        <w:sdtContent>
          <w:r w:rsidR="003D77C1">
            <w:fldChar w:fldCharType="begin"/>
          </w:r>
          <w:r w:rsidR="003D77C1">
            <w:instrText xml:space="preserve"> CITATION HOT24 \l 1029 </w:instrText>
          </w:r>
          <w:r w:rsidR="003D77C1">
            <w:fldChar w:fldCharType="separate"/>
          </w:r>
          <w:r w:rsidR="003D77C1">
            <w:rPr>
              <w:noProof/>
            </w:rPr>
            <w:t xml:space="preserve"> (9)</w:t>
          </w:r>
          <w:r w:rsidR="003D77C1">
            <w:fldChar w:fldCharType="end"/>
          </w:r>
        </w:sdtContent>
      </w:sdt>
    </w:p>
    <w:p w14:paraId="1DE2C63C" w14:textId="77777777" w:rsidR="00DC0C6B" w:rsidRDefault="000E30F1" w:rsidP="00DC0C6B">
      <w:pPr>
        <w:pStyle w:val="ObrzekvMP"/>
        <w:keepNext/>
      </w:pPr>
      <w:r>
        <w:rPr>
          <w:noProof/>
        </w:rPr>
        <w:drawing>
          <wp:inline distT="0" distB="0" distL="0" distR="0" wp14:anchorId="3216EE91" wp14:editId="2EF5435F">
            <wp:extent cx="4053840" cy="1675248"/>
            <wp:effectExtent l="0" t="0" r="3810" b="127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6094" cy="1684445"/>
                    </a:xfrm>
                    <a:prstGeom prst="rect">
                      <a:avLst/>
                    </a:prstGeom>
                  </pic:spPr>
                </pic:pic>
              </a:graphicData>
            </a:graphic>
          </wp:inline>
        </w:drawing>
      </w:r>
    </w:p>
    <w:p w14:paraId="6958486B" w14:textId="4252B0E9" w:rsidR="000E30F1" w:rsidRDefault="00DC0C6B" w:rsidP="00DC0C6B">
      <w:pPr>
        <w:pStyle w:val="Titulek"/>
      </w:pPr>
      <w:bookmarkStart w:id="33" w:name="_Toc155251657"/>
      <w:r>
        <w:t xml:space="preserve">Obrázek </w:t>
      </w:r>
      <w:fldSimple w:instr=" SEQ Obrázek \* ARABIC ">
        <w:r w:rsidR="00EF7BFA">
          <w:rPr>
            <w:noProof/>
          </w:rPr>
          <w:t>13</w:t>
        </w:r>
      </w:fldSimple>
      <w:r>
        <w:t>, Použitá letovací křivka</w:t>
      </w:r>
      <w:bookmarkEnd w:id="33"/>
    </w:p>
    <w:p w14:paraId="1EBC369F" w14:textId="77777777" w:rsidR="00DC0C6B" w:rsidRDefault="000E30F1" w:rsidP="00DC0C6B">
      <w:pPr>
        <w:pStyle w:val="ObrzekvMP"/>
        <w:keepNext/>
      </w:pPr>
      <w:r>
        <w:rPr>
          <w:noProof/>
        </w:rPr>
        <w:lastRenderedPageBreak/>
        <w:drawing>
          <wp:inline distT="0" distB="0" distL="0" distR="0" wp14:anchorId="05CC7EE7" wp14:editId="0D7DD230">
            <wp:extent cx="2590041" cy="3025140"/>
            <wp:effectExtent l="0" t="0" r="1270" b="3810"/>
            <wp:docPr id="20811380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8055" name="Obrázek 20811380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7301" cy="3033620"/>
                    </a:xfrm>
                    <a:prstGeom prst="rect">
                      <a:avLst/>
                    </a:prstGeom>
                  </pic:spPr>
                </pic:pic>
              </a:graphicData>
            </a:graphic>
          </wp:inline>
        </w:drawing>
      </w:r>
    </w:p>
    <w:p w14:paraId="134EF029" w14:textId="43CEE0A9" w:rsidR="000E30F1" w:rsidRPr="00FE27F1" w:rsidRDefault="00DC0C6B" w:rsidP="00DC0C6B">
      <w:pPr>
        <w:pStyle w:val="Titulek"/>
      </w:pPr>
      <w:bookmarkStart w:id="34" w:name="_Toc155251658"/>
      <w:r>
        <w:t xml:space="preserve">Obrázek </w:t>
      </w:r>
      <w:fldSimple w:instr=" SEQ Obrázek \* ARABIC ">
        <w:r w:rsidR="00EF7BFA">
          <w:rPr>
            <w:noProof/>
          </w:rPr>
          <w:t>14</w:t>
        </w:r>
      </w:fldSimple>
      <w:r>
        <w:t xml:space="preserve">, </w:t>
      </w:r>
      <w:r w:rsidRPr="00233191">
        <w:t>Infračervená bezolovnatá pájecí pec LT-5060C</w:t>
      </w:r>
      <w:bookmarkEnd w:id="34"/>
    </w:p>
    <w:p w14:paraId="5DD4E0A7" w14:textId="7E4E804C" w:rsidR="004C1EDF" w:rsidRDefault="002B0410" w:rsidP="002B0410">
      <w:pPr>
        <w:pStyle w:val="Nadpis2"/>
      </w:pPr>
      <w:bookmarkStart w:id="35" w:name="_Toc155270574"/>
      <w:r>
        <w:t>První verze DPS</w:t>
      </w:r>
      <w:bookmarkEnd w:id="35"/>
    </w:p>
    <w:p w14:paraId="7C7B392E" w14:textId="53D9F65E" w:rsidR="00D94EEC" w:rsidRDefault="00B424B2" w:rsidP="00EF7BFA">
      <w:pPr>
        <w:pStyle w:val="Sta"/>
      </w:pPr>
      <w:r>
        <w:t xml:space="preserve">V první verzi </w:t>
      </w:r>
      <w:r w:rsidR="00461FCA">
        <w:t>jsem</w:t>
      </w:r>
      <w:r>
        <w:t xml:space="preserve"> </w:t>
      </w:r>
      <w:r w:rsidR="00461FCA">
        <w:t xml:space="preserve">udělal několik chyb, které jsem se následně pokusil opravit. Jedna z hlavních chyb bylo špatné přečtení </w:t>
      </w:r>
      <w:r w:rsidR="00AA58D7">
        <w:t xml:space="preserve">datasheetu u stabilizátoru XL4015, kde jsem </w:t>
      </w:r>
      <w:r w:rsidR="0061636A">
        <w:t>si myslel, že ploška na stabilizátoru je zem. T</w:t>
      </w:r>
      <w:r w:rsidR="005357F7">
        <w:t xml:space="preserve">o jsem pak při zkoušce funkčnosti </w:t>
      </w:r>
      <w:r w:rsidR="00EB3F5F">
        <w:t xml:space="preserve">desky </w:t>
      </w:r>
      <w:r w:rsidR="005357F7">
        <w:t>musel napravit</w:t>
      </w:r>
      <w:r w:rsidR="00EB3F5F">
        <w:t xml:space="preserve"> </w:t>
      </w:r>
      <w:r w:rsidR="00AE7424">
        <w:t>oříznutím této plošky</w:t>
      </w:r>
      <w:r w:rsidR="005E7E9D">
        <w:t xml:space="preserve"> v</w:t>
      </w:r>
      <w:r w:rsidR="00D818B2">
        <w:t>yvrtáním prokovů</w:t>
      </w:r>
      <w:r w:rsidR="00AE7424">
        <w:t>. Mezi další chyby patřil</w:t>
      </w:r>
      <w:r w:rsidR="008622CA">
        <w:t xml:space="preserve"> špatný výběr pouzder </w:t>
      </w:r>
      <w:r w:rsidR="005F3C9A">
        <w:t>k součástkám, které jsem chtěl použít.</w:t>
      </w:r>
      <w:r w:rsidR="004230A5">
        <w:t xml:space="preserve"> </w:t>
      </w:r>
      <w:r w:rsidR="006F2741">
        <w:t>To však pro první test tolik nevadilo.</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B04BE5">
        <w:t xml:space="preserve">Mezi další 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případné připevnění do krabičky.</w:t>
      </w:r>
    </w:p>
    <w:p w14:paraId="6E0638E9" w14:textId="77777777" w:rsidR="00EF7BFA" w:rsidRDefault="00EF7BFA" w:rsidP="00EF7BFA">
      <w:pPr>
        <w:pStyle w:val="ObrzekvMP"/>
        <w:keepNext/>
      </w:pPr>
      <w:r>
        <w:rPr>
          <w:noProof/>
        </w:rPr>
        <w:drawing>
          <wp:inline distT="0" distB="0" distL="0" distR="0" wp14:anchorId="2533868F" wp14:editId="1C46F9D9">
            <wp:extent cx="3230880" cy="2627938"/>
            <wp:effectExtent l="0" t="0" r="7620" b="1270"/>
            <wp:docPr id="122461814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8146" name="Obrázek 12246181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4665" cy="2655418"/>
                    </a:xfrm>
                    <a:prstGeom prst="rect">
                      <a:avLst/>
                    </a:prstGeom>
                  </pic:spPr>
                </pic:pic>
              </a:graphicData>
            </a:graphic>
          </wp:inline>
        </w:drawing>
      </w:r>
    </w:p>
    <w:p w14:paraId="413AF1CB" w14:textId="6BCEE6E9" w:rsidR="00EF7BFA" w:rsidRPr="002B0410" w:rsidRDefault="00EF7BFA" w:rsidP="00EF7BFA">
      <w:pPr>
        <w:pStyle w:val="Titulek"/>
      </w:pPr>
      <w:bookmarkStart w:id="36" w:name="_Toc155251659"/>
      <w:r>
        <w:t xml:space="preserve">Obrázek </w:t>
      </w:r>
      <w:fldSimple w:instr=" SEQ Obrázek \* ARABIC ">
        <w:r>
          <w:rPr>
            <w:noProof/>
          </w:rPr>
          <w:t>15</w:t>
        </w:r>
      </w:fldSimple>
      <w:r>
        <w:t xml:space="preserve">, </w:t>
      </w:r>
      <w:r w:rsidRPr="0052761B">
        <w:t>Neosazená první verze DPS</w:t>
      </w:r>
      <w:bookmarkEnd w:id="36"/>
    </w:p>
    <w:p w14:paraId="6A78D536" w14:textId="77777777" w:rsidR="0023432B" w:rsidRDefault="00440DE5" w:rsidP="00440DE5">
      <w:pPr>
        <w:pStyle w:val="Neslovannadpis"/>
      </w:pPr>
      <w:bookmarkStart w:id="37" w:name="_Toc86047603"/>
      <w:bookmarkStart w:id="38" w:name="_Toc86055210"/>
      <w:bookmarkStart w:id="39" w:name="_Toc155270575"/>
      <w:r>
        <w:lastRenderedPageBreak/>
        <w:t>Závěr</w:t>
      </w:r>
      <w:bookmarkEnd w:id="37"/>
      <w:bookmarkEnd w:id="38"/>
      <w:bookmarkEnd w:id="39"/>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40" w:name="_Toc86047604"/>
      <w:bookmarkStart w:id="41" w:name="_Toc86055211"/>
      <w:bookmarkStart w:id="42" w:name="_Toc155270576"/>
      <w:r>
        <w:lastRenderedPageBreak/>
        <w:t>Seznam zkratek a odborných výrazů</w:t>
      </w:r>
      <w:bookmarkEnd w:id="40"/>
      <w:bookmarkEnd w:id="41"/>
      <w:bookmarkEnd w:id="42"/>
    </w:p>
    <w:p w14:paraId="074D4DB3" w14:textId="77777777" w:rsidR="002225C4" w:rsidRPr="002225C4" w:rsidRDefault="002225C4" w:rsidP="002225C4">
      <w:pPr>
        <w:pStyle w:val="Sta"/>
        <w:rPr>
          <w:lang w:eastAsia="en-US"/>
        </w:rPr>
      </w:pPr>
    </w:p>
    <w:p w14:paraId="2EBF3159" w14:textId="77777777" w:rsidR="00440DE5" w:rsidRDefault="00440DE5" w:rsidP="00440DE5">
      <w:pPr>
        <w:pStyle w:val="Neslovannadpis"/>
      </w:pPr>
      <w:bookmarkStart w:id="43" w:name="_Toc86047605"/>
      <w:bookmarkStart w:id="44" w:name="_Toc86055212"/>
      <w:bookmarkStart w:id="45" w:name="_Toc155270577"/>
      <w:r>
        <w:lastRenderedPageBreak/>
        <w:t>Seznam obrázků</w:t>
      </w:r>
      <w:bookmarkEnd w:id="43"/>
      <w:bookmarkEnd w:id="44"/>
      <w:bookmarkEnd w:id="45"/>
    </w:p>
    <w:p w14:paraId="352F595C" w14:textId="4FF23922" w:rsidR="00180A85" w:rsidRDefault="0055622D">
      <w:pPr>
        <w:pStyle w:val="Seznamobrzk"/>
        <w:tabs>
          <w:tab w:val="right" w:leader="dot" w:pos="9062"/>
        </w:tabs>
        <w:rPr>
          <w:rFonts w:eastAsiaTheme="minorEastAsia"/>
          <w:noProof/>
          <w:kern w:val="2"/>
          <w:sz w:val="22"/>
          <w:lang w:eastAsia="cs-CZ"/>
          <w14:ligatures w14:val="standardContextual"/>
        </w:rPr>
      </w:pPr>
      <w:r>
        <w:fldChar w:fldCharType="begin"/>
      </w:r>
      <w:r>
        <w:instrText xml:space="preserve"> TOC \h \z \c "Obrázek" </w:instrText>
      </w:r>
      <w:r>
        <w:fldChar w:fldCharType="separate"/>
      </w:r>
      <w:hyperlink w:anchor="_Toc155251645" w:history="1">
        <w:r w:rsidR="00180A85" w:rsidRPr="000C0589">
          <w:rPr>
            <w:rStyle w:val="Hypertextovodkaz"/>
            <w:noProof/>
          </w:rPr>
          <w:t>Obrázek 1, Schématická značka transformátoru</w:t>
        </w:r>
        <w:r w:rsidR="00180A85">
          <w:rPr>
            <w:noProof/>
            <w:webHidden/>
          </w:rPr>
          <w:tab/>
        </w:r>
        <w:r w:rsidR="00180A85">
          <w:rPr>
            <w:noProof/>
            <w:webHidden/>
          </w:rPr>
          <w:fldChar w:fldCharType="begin"/>
        </w:r>
        <w:r w:rsidR="00180A85">
          <w:rPr>
            <w:noProof/>
            <w:webHidden/>
          </w:rPr>
          <w:instrText xml:space="preserve"> PAGEREF _Toc155251645 \h </w:instrText>
        </w:r>
        <w:r w:rsidR="00180A85">
          <w:rPr>
            <w:noProof/>
            <w:webHidden/>
          </w:rPr>
        </w:r>
        <w:r w:rsidR="00180A85">
          <w:rPr>
            <w:noProof/>
            <w:webHidden/>
          </w:rPr>
          <w:fldChar w:fldCharType="separate"/>
        </w:r>
        <w:r w:rsidR="00180A85">
          <w:rPr>
            <w:noProof/>
            <w:webHidden/>
          </w:rPr>
          <w:t>2</w:t>
        </w:r>
        <w:r w:rsidR="00180A85">
          <w:rPr>
            <w:noProof/>
            <w:webHidden/>
          </w:rPr>
          <w:fldChar w:fldCharType="end"/>
        </w:r>
      </w:hyperlink>
    </w:p>
    <w:p w14:paraId="7483DDF5" w14:textId="1FB57AA3"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46" w:history="1">
        <w:r w:rsidRPr="000C0589">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_Toc155251646 \h </w:instrText>
        </w:r>
        <w:r>
          <w:rPr>
            <w:noProof/>
            <w:webHidden/>
          </w:rPr>
        </w:r>
        <w:r>
          <w:rPr>
            <w:noProof/>
            <w:webHidden/>
          </w:rPr>
          <w:fldChar w:fldCharType="separate"/>
        </w:r>
        <w:r>
          <w:rPr>
            <w:noProof/>
            <w:webHidden/>
          </w:rPr>
          <w:t>3</w:t>
        </w:r>
        <w:r>
          <w:rPr>
            <w:noProof/>
            <w:webHidden/>
          </w:rPr>
          <w:fldChar w:fldCharType="end"/>
        </w:r>
      </w:hyperlink>
    </w:p>
    <w:p w14:paraId="01E70169" w14:textId="4D61CA39"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47" w:history="1">
        <w:r w:rsidRPr="000C0589">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_Toc155251647 \h </w:instrText>
        </w:r>
        <w:r>
          <w:rPr>
            <w:noProof/>
            <w:webHidden/>
          </w:rPr>
        </w:r>
        <w:r>
          <w:rPr>
            <w:noProof/>
            <w:webHidden/>
          </w:rPr>
          <w:fldChar w:fldCharType="separate"/>
        </w:r>
        <w:r>
          <w:rPr>
            <w:noProof/>
            <w:webHidden/>
          </w:rPr>
          <w:t>3</w:t>
        </w:r>
        <w:r>
          <w:rPr>
            <w:noProof/>
            <w:webHidden/>
          </w:rPr>
          <w:fldChar w:fldCharType="end"/>
        </w:r>
      </w:hyperlink>
    </w:p>
    <w:p w14:paraId="162DC0EF" w14:textId="4AD7208D"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48" w:history="1">
        <w:r w:rsidRPr="000C0589">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_Toc155251648 \h </w:instrText>
        </w:r>
        <w:r>
          <w:rPr>
            <w:noProof/>
            <w:webHidden/>
          </w:rPr>
        </w:r>
        <w:r>
          <w:rPr>
            <w:noProof/>
            <w:webHidden/>
          </w:rPr>
          <w:fldChar w:fldCharType="separate"/>
        </w:r>
        <w:r>
          <w:rPr>
            <w:noProof/>
            <w:webHidden/>
          </w:rPr>
          <w:t>4</w:t>
        </w:r>
        <w:r>
          <w:rPr>
            <w:noProof/>
            <w:webHidden/>
          </w:rPr>
          <w:fldChar w:fldCharType="end"/>
        </w:r>
      </w:hyperlink>
    </w:p>
    <w:p w14:paraId="744F559C" w14:textId="2A92DA23"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49" w:history="1">
        <w:r w:rsidRPr="000C0589">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_Toc155251649 \h </w:instrText>
        </w:r>
        <w:r>
          <w:rPr>
            <w:noProof/>
            <w:webHidden/>
          </w:rPr>
        </w:r>
        <w:r>
          <w:rPr>
            <w:noProof/>
            <w:webHidden/>
          </w:rPr>
          <w:fldChar w:fldCharType="separate"/>
        </w:r>
        <w:r>
          <w:rPr>
            <w:noProof/>
            <w:webHidden/>
          </w:rPr>
          <w:t>4</w:t>
        </w:r>
        <w:r>
          <w:rPr>
            <w:noProof/>
            <w:webHidden/>
          </w:rPr>
          <w:fldChar w:fldCharType="end"/>
        </w:r>
      </w:hyperlink>
    </w:p>
    <w:p w14:paraId="229428C6" w14:textId="77E21F9B"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0" w:history="1">
        <w:r w:rsidRPr="000C0589">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_Toc155251650 \h </w:instrText>
        </w:r>
        <w:r>
          <w:rPr>
            <w:noProof/>
            <w:webHidden/>
          </w:rPr>
        </w:r>
        <w:r>
          <w:rPr>
            <w:noProof/>
            <w:webHidden/>
          </w:rPr>
          <w:fldChar w:fldCharType="separate"/>
        </w:r>
        <w:r>
          <w:rPr>
            <w:noProof/>
            <w:webHidden/>
          </w:rPr>
          <w:t>5</w:t>
        </w:r>
        <w:r>
          <w:rPr>
            <w:noProof/>
            <w:webHidden/>
          </w:rPr>
          <w:fldChar w:fldCharType="end"/>
        </w:r>
      </w:hyperlink>
    </w:p>
    <w:p w14:paraId="28ED0B5F" w14:textId="6AD242EE"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1" w:history="1">
        <w:r w:rsidRPr="000C0589">
          <w:rPr>
            <w:rStyle w:val="Hypertextovodkaz"/>
            <w:noProof/>
          </w:rPr>
          <w:t>Obrázek 7, Blokové schéma spínaného zdroje</w:t>
        </w:r>
        <w:r>
          <w:rPr>
            <w:noProof/>
            <w:webHidden/>
          </w:rPr>
          <w:tab/>
        </w:r>
        <w:r>
          <w:rPr>
            <w:noProof/>
            <w:webHidden/>
          </w:rPr>
          <w:fldChar w:fldCharType="begin"/>
        </w:r>
        <w:r>
          <w:rPr>
            <w:noProof/>
            <w:webHidden/>
          </w:rPr>
          <w:instrText xml:space="preserve"> PAGEREF _Toc155251651 \h </w:instrText>
        </w:r>
        <w:r>
          <w:rPr>
            <w:noProof/>
            <w:webHidden/>
          </w:rPr>
        </w:r>
        <w:r>
          <w:rPr>
            <w:noProof/>
            <w:webHidden/>
          </w:rPr>
          <w:fldChar w:fldCharType="separate"/>
        </w:r>
        <w:r>
          <w:rPr>
            <w:noProof/>
            <w:webHidden/>
          </w:rPr>
          <w:t>7</w:t>
        </w:r>
        <w:r>
          <w:rPr>
            <w:noProof/>
            <w:webHidden/>
          </w:rPr>
          <w:fldChar w:fldCharType="end"/>
        </w:r>
      </w:hyperlink>
    </w:p>
    <w:p w14:paraId="28DA1461" w14:textId="0DCB5B2F"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2" w:history="1">
        <w:r w:rsidRPr="000C0589">
          <w:rPr>
            <w:rStyle w:val="Hypertextovodkaz"/>
            <w:noProof/>
          </w:rPr>
          <w:t>Obrázek 8, Vstupní část schéma</w:t>
        </w:r>
        <w:r>
          <w:rPr>
            <w:noProof/>
            <w:webHidden/>
          </w:rPr>
          <w:tab/>
        </w:r>
        <w:r>
          <w:rPr>
            <w:noProof/>
            <w:webHidden/>
          </w:rPr>
          <w:fldChar w:fldCharType="begin"/>
        </w:r>
        <w:r>
          <w:rPr>
            <w:noProof/>
            <w:webHidden/>
          </w:rPr>
          <w:instrText xml:space="preserve"> PAGEREF _Toc155251652 \h </w:instrText>
        </w:r>
        <w:r>
          <w:rPr>
            <w:noProof/>
            <w:webHidden/>
          </w:rPr>
        </w:r>
        <w:r>
          <w:rPr>
            <w:noProof/>
            <w:webHidden/>
          </w:rPr>
          <w:fldChar w:fldCharType="separate"/>
        </w:r>
        <w:r>
          <w:rPr>
            <w:noProof/>
            <w:webHidden/>
          </w:rPr>
          <w:t>8</w:t>
        </w:r>
        <w:r>
          <w:rPr>
            <w:noProof/>
            <w:webHidden/>
          </w:rPr>
          <w:fldChar w:fldCharType="end"/>
        </w:r>
      </w:hyperlink>
    </w:p>
    <w:p w14:paraId="514C910C" w14:textId="21313368"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3" w:history="1">
        <w:r w:rsidRPr="000C0589">
          <w:rPr>
            <w:rStyle w:val="Hypertextovodkaz"/>
            <w:noProof/>
          </w:rPr>
          <w:t>Obrázek 9, Část schéma pro omezení proudu</w:t>
        </w:r>
        <w:r>
          <w:rPr>
            <w:noProof/>
            <w:webHidden/>
          </w:rPr>
          <w:tab/>
        </w:r>
        <w:r>
          <w:rPr>
            <w:noProof/>
            <w:webHidden/>
          </w:rPr>
          <w:fldChar w:fldCharType="begin"/>
        </w:r>
        <w:r>
          <w:rPr>
            <w:noProof/>
            <w:webHidden/>
          </w:rPr>
          <w:instrText xml:space="preserve"> PAGEREF _Toc155251653 \h </w:instrText>
        </w:r>
        <w:r>
          <w:rPr>
            <w:noProof/>
            <w:webHidden/>
          </w:rPr>
        </w:r>
        <w:r>
          <w:rPr>
            <w:noProof/>
            <w:webHidden/>
          </w:rPr>
          <w:fldChar w:fldCharType="separate"/>
        </w:r>
        <w:r>
          <w:rPr>
            <w:noProof/>
            <w:webHidden/>
          </w:rPr>
          <w:t>9</w:t>
        </w:r>
        <w:r>
          <w:rPr>
            <w:noProof/>
            <w:webHidden/>
          </w:rPr>
          <w:fldChar w:fldCharType="end"/>
        </w:r>
      </w:hyperlink>
    </w:p>
    <w:p w14:paraId="016561F7" w14:textId="2774EECB"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4" w:history="1">
        <w:r w:rsidRPr="000C0589">
          <w:rPr>
            <w:rStyle w:val="Hypertextovodkaz"/>
            <w:noProof/>
          </w:rPr>
          <w:t>Obrázek 10, Zapojení komparátoru</w:t>
        </w:r>
        <w:r>
          <w:rPr>
            <w:noProof/>
            <w:webHidden/>
          </w:rPr>
          <w:tab/>
        </w:r>
        <w:r>
          <w:rPr>
            <w:noProof/>
            <w:webHidden/>
          </w:rPr>
          <w:fldChar w:fldCharType="begin"/>
        </w:r>
        <w:r>
          <w:rPr>
            <w:noProof/>
            <w:webHidden/>
          </w:rPr>
          <w:instrText xml:space="preserve"> PAGEREF _Toc155251654 \h </w:instrText>
        </w:r>
        <w:r>
          <w:rPr>
            <w:noProof/>
            <w:webHidden/>
          </w:rPr>
        </w:r>
        <w:r>
          <w:rPr>
            <w:noProof/>
            <w:webHidden/>
          </w:rPr>
          <w:fldChar w:fldCharType="separate"/>
        </w:r>
        <w:r>
          <w:rPr>
            <w:noProof/>
            <w:webHidden/>
          </w:rPr>
          <w:t>9</w:t>
        </w:r>
        <w:r>
          <w:rPr>
            <w:noProof/>
            <w:webHidden/>
          </w:rPr>
          <w:fldChar w:fldCharType="end"/>
        </w:r>
      </w:hyperlink>
    </w:p>
    <w:p w14:paraId="296BE3B9" w14:textId="5B091281"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5" w:history="1">
        <w:r w:rsidRPr="000C0589">
          <w:rPr>
            <w:rStyle w:val="Hypertextovodkaz"/>
            <w:noProof/>
          </w:rPr>
          <w:t>Obrázek 11, Část schéma pro regulaci napětí</w:t>
        </w:r>
        <w:r>
          <w:rPr>
            <w:noProof/>
            <w:webHidden/>
          </w:rPr>
          <w:tab/>
        </w:r>
        <w:r>
          <w:rPr>
            <w:noProof/>
            <w:webHidden/>
          </w:rPr>
          <w:fldChar w:fldCharType="begin"/>
        </w:r>
        <w:r>
          <w:rPr>
            <w:noProof/>
            <w:webHidden/>
          </w:rPr>
          <w:instrText xml:space="preserve"> PAGEREF _Toc155251655 \h </w:instrText>
        </w:r>
        <w:r>
          <w:rPr>
            <w:noProof/>
            <w:webHidden/>
          </w:rPr>
        </w:r>
        <w:r>
          <w:rPr>
            <w:noProof/>
            <w:webHidden/>
          </w:rPr>
          <w:fldChar w:fldCharType="separate"/>
        </w:r>
        <w:r>
          <w:rPr>
            <w:noProof/>
            <w:webHidden/>
          </w:rPr>
          <w:t>10</w:t>
        </w:r>
        <w:r>
          <w:rPr>
            <w:noProof/>
            <w:webHidden/>
          </w:rPr>
          <w:fldChar w:fldCharType="end"/>
        </w:r>
      </w:hyperlink>
    </w:p>
    <w:p w14:paraId="2B0C0361" w14:textId="46E99B73"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6" w:history="1">
        <w:r w:rsidRPr="000C0589">
          <w:rPr>
            <w:rStyle w:val="Hypertextovodkaz"/>
            <w:noProof/>
          </w:rPr>
          <w:t>Obrázek 12, Část schéma pro indikaci nabíjení baterie</w:t>
        </w:r>
        <w:r>
          <w:rPr>
            <w:noProof/>
            <w:webHidden/>
          </w:rPr>
          <w:tab/>
        </w:r>
        <w:r>
          <w:rPr>
            <w:noProof/>
            <w:webHidden/>
          </w:rPr>
          <w:fldChar w:fldCharType="begin"/>
        </w:r>
        <w:r>
          <w:rPr>
            <w:noProof/>
            <w:webHidden/>
          </w:rPr>
          <w:instrText xml:space="preserve"> PAGEREF _Toc155251656 \h </w:instrText>
        </w:r>
        <w:r>
          <w:rPr>
            <w:noProof/>
            <w:webHidden/>
          </w:rPr>
        </w:r>
        <w:r>
          <w:rPr>
            <w:noProof/>
            <w:webHidden/>
          </w:rPr>
          <w:fldChar w:fldCharType="separate"/>
        </w:r>
        <w:r>
          <w:rPr>
            <w:noProof/>
            <w:webHidden/>
          </w:rPr>
          <w:t>10</w:t>
        </w:r>
        <w:r>
          <w:rPr>
            <w:noProof/>
            <w:webHidden/>
          </w:rPr>
          <w:fldChar w:fldCharType="end"/>
        </w:r>
      </w:hyperlink>
    </w:p>
    <w:p w14:paraId="06EA770C" w14:textId="18219824"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7" w:history="1">
        <w:r w:rsidRPr="000C0589">
          <w:rPr>
            <w:rStyle w:val="Hypertextovodkaz"/>
            <w:noProof/>
          </w:rPr>
          <w:t>Obrázek 13, Použitá letovací křivka</w:t>
        </w:r>
        <w:r>
          <w:rPr>
            <w:noProof/>
            <w:webHidden/>
          </w:rPr>
          <w:tab/>
        </w:r>
        <w:r>
          <w:rPr>
            <w:noProof/>
            <w:webHidden/>
          </w:rPr>
          <w:fldChar w:fldCharType="begin"/>
        </w:r>
        <w:r>
          <w:rPr>
            <w:noProof/>
            <w:webHidden/>
          </w:rPr>
          <w:instrText xml:space="preserve"> PAGEREF _Toc155251657 \h </w:instrText>
        </w:r>
        <w:r>
          <w:rPr>
            <w:noProof/>
            <w:webHidden/>
          </w:rPr>
        </w:r>
        <w:r>
          <w:rPr>
            <w:noProof/>
            <w:webHidden/>
          </w:rPr>
          <w:fldChar w:fldCharType="separate"/>
        </w:r>
        <w:r>
          <w:rPr>
            <w:noProof/>
            <w:webHidden/>
          </w:rPr>
          <w:t>11</w:t>
        </w:r>
        <w:r>
          <w:rPr>
            <w:noProof/>
            <w:webHidden/>
          </w:rPr>
          <w:fldChar w:fldCharType="end"/>
        </w:r>
      </w:hyperlink>
    </w:p>
    <w:p w14:paraId="6BE5B82C" w14:textId="37F6B755"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8" w:history="1">
        <w:r w:rsidRPr="000C0589">
          <w:rPr>
            <w:rStyle w:val="Hypertextovodkaz"/>
            <w:noProof/>
          </w:rPr>
          <w:t>Obrázek 14, Infračervená bezolovnatá pájecí pec LT-5060C</w:t>
        </w:r>
        <w:r>
          <w:rPr>
            <w:noProof/>
            <w:webHidden/>
          </w:rPr>
          <w:tab/>
        </w:r>
        <w:r>
          <w:rPr>
            <w:noProof/>
            <w:webHidden/>
          </w:rPr>
          <w:fldChar w:fldCharType="begin"/>
        </w:r>
        <w:r>
          <w:rPr>
            <w:noProof/>
            <w:webHidden/>
          </w:rPr>
          <w:instrText xml:space="preserve"> PAGEREF _Toc155251658 \h </w:instrText>
        </w:r>
        <w:r>
          <w:rPr>
            <w:noProof/>
            <w:webHidden/>
          </w:rPr>
        </w:r>
        <w:r>
          <w:rPr>
            <w:noProof/>
            <w:webHidden/>
          </w:rPr>
          <w:fldChar w:fldCharType="separate"/>
        </w:r>
        <w:r>
          <w:rPr>
            <w:noProof/>
            <w:webHidden/>
          </w:rPr>
          <w:t>12</w:t>
        </w:r>
        <w:r>
          <w:rPr>
            <w:noProof/>
            <w:webHidden/>
          </w:rPr>
          <w:fldChar w:fldCharType="end"/>
        </w:r>
      </w:hyperlink>
    </w:p>
    <w:p w14:paraId="66D76A01" w14:textId="63AF6223" w:rsidR="00180A85" w:rsidRDefault="00180A85">
      <w:pPr>
        <w:pStyle w:val="Seznamobrzk"/>
        <w:tabs>
          <w:tab w:val="right" w:leader="dot" w:pos="9062"/>
        </w:tabs>
        <w:rPr>
          <w:rFonts w:eastAsiaTheme="minorEastAsia"/>
          <w:noProof/>
          <w:kern w:val="2"/>
          <w:sz w:val="22"/>
          <w:lang w:eastAsia="cs-CZ"/>
          <w14:ligatures w14:val="standardContextual"/>
        </w:rPr>
      </w:pPr>
      <w:hyperlink w:anchor="_Toc155251659" w:history="1">
        <w:r w:rsidRPr="000C0589">
          <w:rPr>
            <w:rStyle w:val="Hypertextovodkaz"/>
            <w:noProof/>
          </w:rPr>
          <w:t>Obrázek 15, Neosazená první verze DPS</w:t>
        </w:r>
        <w:r>
          <w:rPr>
            <w:noProof/>
            <w:webHidden/>
          </w:rPr>
          <w:tab/>
        </w:r>
        <w:r>
          <w:rPr>
            <w:noProof/>
            <w:webHidden/>
          </w:rPr>
          <w:fldChar w:fldCharType="begin"/>
        </w:r>
        <w:r>
          <w:rPr>
            <w:noProof/>
            <w:webHidden/>
          </w:rPr>
          <w:instrText xml:space="preserve"> PAGEREF _Toc155251659 \h </w:instrText>
        </w:r>
        <w:r>
          <w:rPr>
            <w:noProof/>
            <w:webHidden/>
          </w:rPr>
        </w:r>
        <w:r>
          <w:rPr>
            <w:noProof/>
            <w:webHidden/>
          </w:rPr>
          <w:fldChar w:fldCharType="separate"/>
        </w:r>
        <w:r>
          <w:rPr>
            <w:noProof/>
            <w:webHidden/>
          </w:rPr>
          <w:t>12</w:t>
        </w:r>
        <w:r>
          <w:rPr>
            <w:noProof/>
            <w:webHidden/>
          </w:rPr>
          <w:fldChar w:fldCharType="end"/>
        </w:r>
      </w:hyperlink>
    </w:p>
    <w:p w14:paraId="19EAC265" w14:textId="710A8DE3" w:rsidR="00F121E9" w:rsidRPr="00F121E9" w:rsidRDefault="0055622D" w:rsidP="00F121E9">
      <w:pPr>
        <w:pStyle w:val="Sta"/>
        <w:rPr>
          <w:lang w:eastAsia="en-US"/>
        </w:rPr>
      </w:pPr>
      <w:r>
        <w:rPr>
          <w:lang w:eastAsia="en-US"/>
        </w:rPr>
        <w:fldChar w:fldCharType="end"/>
      </w:r>
    </w:p>
    <w:bookmarkStart w:id="46" w:name="_Toc155270578" w:displacedByCustomXml="next"/>
    <w:bookmarkStart w:id="47" w:name="_Toc86047606" w:displacedByCustomXml="next"/>
    <w:bookmarkStart w:id="48"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48"/>
          <w:bookmarkEnd w:id="47"/>
          <w:bookmarkEnd w:id="46"/>
        </w:p>
        <w:p w14:paraId="23AD91A2" w14:textId="77777777" w:rsidR="003D77C1" w:rsidRDefault="00440DE5" w:rsidP="003D77C1">
          <w:pPr>
            <w:pStyle w:val="Bibliografie"/>
            <w:rPr>
              <w:noProof/>
              <w:szCs w:val="24"/>
            </w:rPr>
          </w:pPr>
          <w:r>
            <w:fldChar w:fldCharType="begin"/>
          </w:r>
          <w:r>
            <w:instrText>BIBLIOGRAPHY</w:instrText>
          </w:r>
          <w:r>
            <w:fldChar w:fldCharType="separate"/>
          </w:r>
          <w:r w:rsidR="003D77C1">
            <w:rPr>
              <w:noProof/>
            </w:rPr>
            <w:t xml:space="preserve">1. </w:t>
          </w:r>
          <w:r w:rsidR="003D77C1">
            <w:rPr>
              <w:b/>
              <w:bCs/>
              <w:noProof/>
            </w:rPr>
            <w:t>Wikipedia Foundation.</w:t>
          </w:r>
          <w:r w:rsidR="003D77C1">
            <w:rPr>
              <w:noProof/>
            </w:rPr>
            <w:t xml:space="preserve"> Stabilizovaný zdroj. </w:t>
          </w:r>
          <w:r w:rsidR="003D77C1">
            <w:rPr>
              <w:i/>
              <w:iCs/>
              <w:noProof/>
            </w:rPr>
            <w:t xml:space="preserve">Wikipedie Otevřená encyklopedie. </w:t>
          </w:r>
          <w:r w:rsidR="003D77C1">
            <w:rPr>
              <w:noProof/>
            </w:rPr>
            <w:t>[Online] 12. listopad 2022. [Citace: 9. listopad 2023.] https://cs.wikipedia.org/wiki/Stabilizovan%C3%BD_zdroj.</w:t>
          </w:r>
        </w:p>
        <w:p w14:paraId="54B8BD6E" w14:textId="77777777" w:rsidR="003D77C1" w:rsidRDefault="003D77C1" w:rsidP="003D77C1">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4E480D09" w14:textId="77777777" w:rsidR="003D77C1" w:rsidRDefault="003D77C1" w:rsidP="003D77C1">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3D28F793" w14:textId="77777777" w:rsidR="003D77C1" w:rsidRDefault="003D77C1" w:rsidP="003D77C1">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67AE8C0E" w14:textId="77777777" w:rsidR="003D77C1" w:rsidRDefault="003D77C1" w:rsidP="003D77C1">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2E3FE422" w14:textId="77777777" w:rsidR="003D77C1" w:rsidRDefault="003D77C1" w:rsidP="003D77C1">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641FA72B" w14:textId="77777777" w:rsidR="003D77C1" w:rsidRDefault="003D77C1" w:rsidP="003D77C1">
          <w:pPr>
            <w:pStyle w:val="Bibliografie"/>
            <w:rPr>
              <w:noProof/>
            </w:rPr>
          </w:pPr>
          <w:r>
            <w:rPr>
              <w:noProof/>
            </w:rPr>
            <w:t xml:space="preserve">7.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2D5D0D04" w14:textId="77777777" w:rsidR="003D77C1" w:rsidRDefault="003D77C1" w:rsidP="003D77C1">
          <w:pPr>
            <w:pStyle w:val="Bibliografie"/>
            <w:rPr>
              <w:noProof/>
            </w:rPr>
          </w:pPr>
          <w:r>
            <w:rPr>
              <w:noProof/>
            </w:rPr>
            <w:t xml:space="preserve">8.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65C9179C" w14:textId="77777777" w:rsidR="003D77C1" w:rsidRDefault="003D77C1" w:rsidP="003D77C1">
          <w:pPr>
            <w:pStyle w:val="Bibliografie"/>
            <w:rPr>
              <w:noProof/>
            </w:rPr>
          </w:pPr>
          <w:r>
            <w:rPr>
              <w:noProof/>
            </w:rPr>
            <w:t xml:space="preserve">9.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3D77C1">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82261A">
          <w:footerReference w:type="even" r:id="rId35"/>
          <w:footerReference w:type="default" r:id="rId36"/>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49" w:name="_Toc86047607"/>
      <w:bookmarkStart w:id="50" w:name="_Toc86055214"/>
      <w:bookmarkStart w:id="51" w:name="_Toc155270579"/>
      <w:r>
        <w:lastRenderedPageBreak/>
        <w:t>Seznam přiložených souborů</w:t>
      </w:r>
      <w:bookmarkEnd w:id="49"/>
      <w:bookmarkEnd w:id="50"/>
      <w:bookmarkEnd w:id="51"/>
    </w:p>
    <w:p w14:paraId="25069F53" w14:textId="4824BA5A" w:rsidR="001E67F6" w:rsidRPr="00F846B4" w:rsidRDefault="001E67F6" w:rsidP="00E978B7">
      <w:pPr>
        <w:pStyle w:val="Odstavecseseznamem"/>
        <w:ind w:left="1276"/>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0CACA" w14:textId="77777777" w:rsidR="00861F8F" w:rsidRDefault="00861F8F" w:rsidP="00A758D8">
      <w:pPr>
        <w:spacing w:line="240" w:lineRule="auto"/>
      </w:pPr>
      <w:r>
        <w:separator/>
      </w:r>
    </w:p>
  </w:endnote>
  <w:endnote w:type="continuationSeparator" w:id="0">
    <w:p w14:paraId="46A39BD6" w14:textId="77777777" w:rsidR="00861F8F" w:rsidRDefault="00861F8F"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F0DA3D3D-2892-4465-AE26-7461CB8057E5}"/>
    <w:embedBold r:id="rId2" w:fontKey="{67F45F41-E9E2-4543-91D9-0AE2327069D0}"/>
    <w:embedItalic r:id="rId3" w:fontKey="{7ADC5AD2-1D5E-4599-98FC-76888B0676D2}"/>
  </w:font>
  <w:font w:name="Calibri">
    <w:panose1 w:val="020F0502020204030204"/>
    <w:charset w:val="EE"/>
    <w:family w:val="swiss"/>
    <w:pitch w:val="variable"/>
    <w:sig w:usb0="E4002EFF" w:usb1="C200247B" w:usb2="00000009" w:usb3="00000000" w:csb0="000001FF" w:csb1="00000000"/>
    <w:embedRegular r:id="rId4" w:fontKey="{0FDB957B-255E-4B38-8527-3BF1FCC251F4}"/>
    <w:embedItalic r:id="rId5" w:fontKey="{BFEBBA96-2699-4DEC-A889-F9A54A703652}"/>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8FF8929-89A2-4FB7-A26A-E00157EF0476}"/>
  </w:font>
  <w:font w:name="Cambria Math">
    <w:panose1 w:val="02040503050406030204"/>
    <w:charset w:val="EE"/>
    <w:family w:val="roman"/>
    <w:pitch w:val="variable"/>
    <w:sig w:usb0="E00006FF" w:usb1="420024FF" w:usb2="02000000" w:usb3="00000000" w:csb0="0000019F" w:csb1="00000000"/>
    <w:embedItalic r:id="rId7" w:fontKey="{09FABB0E-5B6C-4F40-925B-2871B5DB8EF0}"/>
  </w:font>
  <w:font w:name="Segoe UI">
    <w:panose1 w:val="020B0502040204020203"/>
    <w:charset w:val="EE"/>
    <w:family w:val="swiss"/>
    <w:pitch w:val="variable"/>
    <w:sig w:usb0="E4002EFF" w:usb1="C000E47F" w:usb2="00000009" w:usb3="00000000" w:csb0="000001FF" w:csb1="00000000"/>
    <w:embedRegular r:id="rId8" w:fontKey="{045F7CC8-A083-49A9-B787-6CF9927D97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7FF7" w14:textId="77777777" w:rsidR="001D4A0E" w:rsidRDefault="001D4A0E">
    <w:pPr>
      <w:pStyle w:val="Zpat"/>
      <w:jc w:val="right"/>
    </w:pPr>
  </w:p>
  <w:p w14:paraId="1840D45D"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29CA" w14:textId="77777777" w:rsidR="00861F8F" w:rsidRDefault="00861F8F" w:rsidP="00A758D8">
      <w:pPr>
        <w:spacing w:line="240" w:lineRule="auto"/>
      </w:pPr>
      <w:r>
        <w:separator/>
      </w:r>
    </w:p>
  </w:footnote>
  <w:footnote w:type="continuationSeparator" w:id="0">
    <w:p w14:paraId="3B64226A" w14:textId="77777777" w:rsidR="00861F8F" w:rsidRDefault="00861F8F"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3D42"/>
    <w:rsid w:val="000108F4"/>
    <w:rsid w:val="00014010"/>
    <w:rsid w:val="000141D1"/>
    <w:rsid w:val="00015AB8"/>
    <w:rsid w:val="00015B0F"/>
    <w:rsid w:val="00017F02"/>
    <w:rsid w:val="00020772"/>
    <w:rsid w:val="00021E0C"/>
    <w:rsid w:val="0003098C"/>
    <w:rsid w:val="000316FC"/>
    <w:rsid w:val="00033683"/>
    <w:rsid w:val="000356A7"/>
    <w:rsid w:val="000408DD"/>
    <w:rsid w:val="00041C46"/>
    <w:rsid w:val="00042EBE"/>
    <w:rsid w:val="00043D8E"/>
    <w:rsid w:val="000641A4"/>
    <w:rsid w:val="00066B1C"/>
    <w:rsid w:val="00066F34"/>
    <w:rsid w:val="0008422D"/>
    <w:rsid w:val="000847C9"/>
    <w:rsid w:val="00090E82"/>
    <w:rsid w:val="00090FD3"/>
    <w:rsid w:val="00091FD2"/>
    <w:rsid w:val="000A5E1F"/>
    <w:rsid w:val="000A625D"/>
    <w:rsid w:val="000B2C4F"/>
    <w:rsid w:val="000B4C23"/>
    <w:rsid w:val="000B57D7"/>
    <w:rsid w:val="000C2780"/>
    <w:rsid w:val="000C4596"/>
    <w:rsid w:val="000C4EE9"/>
    <w:rsid w:val="000C7C1B"/>
    <w:rsid w:val="000D032E"/>
    <w:rsid w:val="000D2C27"/>
    <w:rsid w:val="000E30F1"/>
    <w:rsid w:val="000E3A34"/>
    <w:rsid w:val="000F13CB"/>
    <w:rsid w:val="000F16A4"/>
    <w:rsid w:val="000F1E46"/>
    <w:rsid w:val="000F241C"/>
    <w:rsid w:val="000F34AE"/>
    <w:rsid w:val="000F34C4"/>
    <w:rsid w:val="000F3870"/>
    <w:rsid w:val="000F535C"/>
    <w:rsid w:val="000F602E"/>
    <w:rsid w:val="0011284E"/>
    <w:rsid w:val="001160E8"/>
    <w:rsid w:val="001227B1"/>
    <w:rsid w:val="001307D1"/>
    <w:rsid w:val="0013142B"/>
    <w:rsid w:val="0013148B"/>
    <w:rsid w:val="00131C57"/>
    <w:rsid w:val="00133218"/>
    <w:rsid w:val="0013391F"/>
    <w:rsid w:val="00134DAB"/>
    <w:rsid w:val="0013767E"/>
    <w:rsid w:val="00141C01"/>
    <w:rsid w:val="00142C9E"/>
    <w:rsid w:val="00143956"/>
    <w:rsid w:val="001458D5"/>
    <w:rsid w:val="00146582"/>
    <w:rsid w:val="00152B58"/>
    <w:rsid w:val="00153774"/>
    <w:rsid w:val="001548AA"/>
    <w:rsid w:val="00157F31"/>
    <w:rsid w:val="00162802"/>
    <w:rsid w:val="00163AEF"/>
    <w:rsid w:val="00167E56"/>
    <w:rsid w:val="00175F32"/>
    <w:rsid w:val="00180A85"/>
    <w:rsid w:val="00180E64"/>
    <w:rsid w:val="00181319"/>
    <w:rsid w:val="00185F03"/>
    <w:rsid w:val="001860A3"/>
    <w:rsid w:val="00186B58"/>
    <w:rsid w:val="00187109"/>
    <w:rsid w:val="00191CC2"/>
    <w:rsid w:val="00191D06"/>
    <w:rsid w:val="00193666"/>
    <w:rsid w:val="00194E12"/>
    <w:rsid w:val="0019547A"/>
    <w:rsid w:val="001A021E"/>
    <w:rsid w:val="001A0C0C"/>
    <w:rsid w:val="001A5A02"/>
    <w:rsid w:val="001A7622"/>
    <w:rsid w:val="001B0FA2"/>
    <w:rsid w:val="001B156D"/>
    <w:rsid w:val="001C16A4"/>
    <w:rsid w:val="001C2BFA"/>
    <w:rsid w:val="001C3288"/>
    <w:rsid w:val="001C3D54"/>
    <w:rsid w:val="001D0486"/>
    <w:rsid w:val="001D2F4E"/>
    <w:rsid w:val="001D4A0E"/>
    <w:rsid w:val="001D4D5B"/>
    <w:rsid w:val="001D5E02"/>
    <w:rsid w:val="001D5E1F"/>
    <w:rsid w:val="001E4D49"/>
    <w:rsid w:val="001E6345"/>
    <w:rsid w:val="001E67F6"/>
    <w:rsid w:val="002130D4"/>
    <w:rsid w:val="002215B3"/>
    <w:rsid w:val="00221F4B"/>
    <w:rsid w:val="002225C4"/>
    <w:rsid w:val="0022435A"/>
    <w:rsid w:val="00225640"/>
    <w:rsid w:val="00226A15"/>
    <w:rsid w:val="00230CD9"/>
    <w:rsid w:val="00231A71"/>
    <w:rsid w:val="00232033"/>
    <w:rsid w:val="00233C79"/>
    <w:rsid w:val="00233D9A"/>
    <w:rsid w:val="0023432B"/>
    <w:rsid w:val="00236BCF"/>
    <w:rsid w:val="002374FD"/>
    <w:rsid w:val="00245C03"/>
    <w:rsid w:val="0025007B"/>
    <w:rsid w:val="002529E8"/>
    <w:rsid w:val="002570DC"/>
    <w:rsid w:val="00260DD6"/>
    <w:rsid w:val="0026650E"/>
    <w:rsid w:val="00266B2F"/>
    <w:rsid w:val="002678D7"/>
    <w:rsid w:val="0027440E"/>
    <w:rsid w:val="00281CB6"/>
    <w:rsid w:val="0028443B"/>
    <w:rsid w:val="00293475"/>
    <w:rsid w:val="00293B59"/>
    <w:rsid w:val="002A0254"/>
    <w:rsid w:val="002A2254"/>
    <w:rsid w:val="002A3D29"/>
    <w:rsid w:val="002A5FC6"/>
    <w:rsid w:val="002B0071"/>
    <w:rsid w:val="002B0410"/>
    <w:rsid w:val="002B1FB0"/>
    <w:rsid w:val="002B709D"/>
    <w:rsid w:val="002C3EB0"/>
    <w:rsid w:val="002D1F1C"/>
    <w:rsid w:val="002D66B9"/>
    <w:rsid w:val="002D6ED0"/>
    <w:rsid w:val="002D74BC"/>
    <w:rsid w:val="002E49E5"/>
    <w:rsid w:val="002E4B2B"/>
    <w:rsid w:val="002E538B"/>
    <w:rsid w:val="002E56DA"/>
    <w:rsid w:val="002E5F79"/>
    <w:rsid w:val="002F185D"/>
    <w:rsid w:val="002F5A9C"/>
    <w:rsid w:val="00301189"/>
    <w:rsid w:val="003043DB"/>
    <w:rsid w:val="0031126D"/>
    <w:rsid w:val="00316450"/>
    <w:rsid w:val="00316B35"/>
    <w:rsid w:val="003174F3"/>
    <w:rsid w:val="00322F97"/>
    <w:rsid w:val="00323382"/>
    <w:rsid w:val="00325FA0"/>
    <w:rsid w:val="00327C8F"/>
    <w:rsid w:val="00330F82"/>
    <w:rsid w:val="00333658"/>
    <w:rsid w:val="003351CF"/>
    <w:rsid w:val="003368F0"/>
    <w:rsid w:val="003376A1"/>
    <w:rsid w:val="00340171"/>
    <w:rsid w:val="00341B93"/>
    <w:rsid w:val="00342407"/>
    <w:rsid w:val="00347E37"/>
    <w:rsid w:val="00355AD1"/>
    <w:rsid w:val="003634D4"/>
    <w:rsid w:val="00363661"/>
    <w:rsid w:val="003654A2"/>
    <w:rsid w:val="00372A2C"/>
    <w:rsid w:val="003743D3"/>
    <w:rsid w:val="0037532D"/>
    <w:rsid w:val="003755AD"/>
    <w:rsid w:val="003818B0"/>
    <w:rsid w:val="003841D8"/>
    <w:rsid w:val="00384405"/>
    <w:rsid w:val="00386A8D"/>
    <w:rsid w:val="00386FA5"/>
    <w:rsid w:val="0038706C"/>
    <w:rsid w:val="00390AE9"/>
    <w:rsid w:val="00391277"/>
    <w:rsid w:val="0039338E"/>
    <w:rsid w:val="00394D8A"/>
    <w:rsid w:val="0039556A"/>
    <w:rsid w:val="00395FFB"/>
    <w:rsid w:val="00397F77"/>
    <w:rsid w:val="003A06D6"/>
    <w:rsid w:val="003A655D"/>
    <w:rsid w:val="003B7252"/>
    <w:rsid w:val="003B7C36"/>
    <w:rsid w:val="003C0256"/>
    <w:rsid w:val="003C161E"/>
    <w:rsid w:val="003C27C8"/>
    <w:rsid w:val="003C3038"/>
    <w:rsid w:val="003D36BA"/>
    <w:rsid w:val="003D6FAB"/>
    <w:rsid w:val="003D77C1"/>
    <w:rsid w:val="003E00D4"/>
    <w:rsid w:val="003E1414"/>
    <w:rsid w:val="003E45D5"/>
    <w:rsid w:val="003E75D7"/>
    <w:rsid w:val="003F37FD"/>
    <w:rsid w:val="003F4BEF"/>
    <w:rsid w:val="003F549A"/>
    <w:rsid w:val="003F6398"/>
    <w:rsid w:val="003F7BB4"/>
    <w:rsid w:val="00401E48"/>
    <w:rsid w:val="00402736"/>
    <w:rsid w:val="00403AE3"/>
    <w:rsid w:val="004049D0"/>
    <w:rsid w:val="00410755"/>
    <w:rsid w:val="004201B7"/>
    <w:rsid w:val="004230A5"/>
    <w:rsid w:val="00424092"/>
    <w:rsid w:val="00433E28"/>
    <w:rsid w:val="00440DE5"/>
    <w:rsid w:val="004424A5"/>
    <w:rsid w:val="00450315"/>
    <w:rsid w:val="004606B4"/>
    <w:rsid w:val="00461C6E"/>
    <w:rsid w:val="00461FCA"/>
    <w:rsid w:val="004644E8"/>
    <w:rsid w:val="00470891"/>
    <w:rsid w:val="00470CED"/>
    <w:rsid w:val="00473784"/>
    <w:rsid w:val="00473CE3"/>
    <w:rsid w:val="00474140"/>
    <w:rsid w:val="0049179B"/>
    <w:rsid w:val="004951C2"/>
    <w:rsid w:val="004A0958"/>
    <w:rsid w:val="004A4249"/>
    <w:rsid w:val="004A65CA"/>
    <w:rsid w:val="004B21AE"/>
    <w:rsid w:val="004B4624"/>
    <w:rsid w:val="004B7D54"/>
    <w:rsid w:val="004C01E0"/>
    <w:rsid w:val="004C1EDF"/>
    <w:rsid w:val="004C2091"/>
    <w:rsid w:val="004C2FBE"/>
    <w:rsid w:val="004C4149"/>
    <w:rsid w:val="004C557F"/>
    <w:rsid w:val="004D1563"/>
    <w:rsid w:val="004D2E54"/>
    <w:rsid w:val="004D589A"/>
    <w:rsid w:val="004D6811"/>
    <w:rsid w:val="004E239A"/>
    <w:rsid w:val="004E343E"/>
    <w:rsid w:val="004E4101"/>
    <w:rsid w:val="004E786F"/>
    <w:rsid w:val="004E7D5C"/>
    <w:rsid w:val="004F562E"/>
    <w:rsid w:val="00510BEA"/>
    <w:rsid w:val="00510C29"/>
    <w:rsid w:val="00512267"/>
    <w:rsid w:val="005147A4"/>
    <w:rsid w:val="00516A45"/>
    <w:rsid w:val="005200FE"/>
    <w:rsid w:val="00520168"/>
    <w:rsid w:val="005215B8"/>
    <w:rsid w:val="00523AA8"/>
    <w:rsid w:val="005258A0"/>
    <w:rsid w:val="005260FA"/>
    <w:rsid w:val="00531A72"/>
    <w:rsid w:val="005322EE"/>
    <w:rsid w:val="0053374C"/>
    <w:rsid w:val="005357F7"/>
    <w:rsid w:val="00537A25"/>
    <w:rsid w:val="005414FB"/>
    <w:rsid w:val="005415E3"/>
    <w:rsid w:val="00550214"/>
    <w:rsid w:val="00550628"/>
    <w:rsid w:val="0055622D"/>
    <w:rsid w:val="00561831"/>
    <w:rsid w:val="00566029"/>
    <w:rsid w:val="005666FF"/>
    <w:rsid w:val="00584945"/>
    <w:rsid w:val="00591248"/>
    <w:rsid w:val="00594895"/>
    <w:rsid w:val="00595F60"/>
    <w:rsid w:val="0059635B"/>
    <w:rsid w:val="00596413"/>
    <w:rsid w:val="005A07ED"/>
    <w:rsid w:val="005A0DE1"/>
    <w:rsid w:val="005A32C8"/>
    <w:rsid w:val="005A649F"/>
    <w:rsid w:val="005B21E6"/>
    <w:rsid w:val="005B4377"/>
    <w:rsid w:val="005B5135"/>
    <w:rsid w:val="005B54DB"/>
    <w:rsid w:val="005B5CD2"/>
    <w:rsid w:val="005D0649"/>
    <w:rsid w:val="005D13F9"/>
    <w:rsid w:val="005D1F93"/>
    <w:rsid w:val="005D406F"/>
    <w:rsid w:val="005D4CFA"/>
    <w:rsid w:val="005D6F3F"/>
    <w:rsid w:val="005E5590"/>
    <w:rsid w:val="005E5940"/>
    <w:rsid w:val="005E7E9D"/>
    <w:rsid w:val="005F3C9A"/>
    <w:rsid w:val="00601D9C"/>
    <w:rsid w:val="00607337"/>
    <w:rsid w:val="00607832"/>
    <w:rsid w:val="006156A0"/>
    <w:rsid w:val="0061636A"/>
    <w:rsid w:val="00622C30"/>
    <w:rsid w:val="00625DEB"/>
    <w:rsid w:val="00626A22"/>
    <w:rsid w:val="0063326B"/>
    <w:rsid w:val="006440B3"/>
    <w:rsid w:val="006504DB"/>
    <w:rsid w:val="00653C1B"/>
    <w:rsid w:val="00657CCD"/>
    <w:rsid w:val="006600D9"/>
    <w:rsid w:val="00660B62"/>
    <w:rsid w:val="00665BF2"/>
    <w:rsid w:val="00666730"/>
    <w:rsid w:val="00671473"/>
    <w:rsid w:val="00671D7B"/>
    <w:rsid w:val="00674336"/>
    <w:rsid w:val="006753A1"/>
    <w:rsid w:val="00677695"/>
    <w:rsid w:val="00677AE9"/>
    <w:rsid w:val="006803EF"/>
    <w:rsid w:val="0068064C"/>
    <w:rsid w:val="00683B3D"/>
    <w:rsid w:val="00684A49"/>
    <w:rsid w:val="006916EF"/>
    <w:rsid w:val="006A03F7"/>
    <w:rsid w:val="006A0E25"/>
    <w:rsid w:val="006A2A55"/>
    <w:rsid w:val="006A70F2"/>
    <w:rsid w:val="006B21E0"/>
    <w:rsid w:val="006B3E4C"/>
    <w:rsid w:val="006C1385"/>
    <w:rsid w:val="006C7CDC"/>
    <w:rsid w:val="006D3EA1"/>
    <w:rsid w:val="006D42D9"/>
    <w:rsid w:val="006D7635"/>
    <w:rsid w:val="006E133F"/>
    <w:rsid w:val="006E6297"/>
    <w:rsid w:val="006F2741"/>
    <w:rsid w:val="006F3E2A"/>
    <w:rsid w:val="006F508F"/>
    <w:rsid w:val="007007BE"/>
    <w:rsid w:val="00703E75"/>
    <w:rsid w:val="007062A4"/>
    <w:rsid w:val="0071240F"/>
    <w:rsid w:val="00712DF1"/>
    <w:rsid w:val="00713A63"/>
    <w:rsid w:val="00717018"/>
    <w:rsid w:val="007171AB"/>
    <w:rsid w:val="00720215"/>
    <w:rsid w:val="00721563"/>
    <w:rsid w:val="0072341F"/>
    <w:rsid w:val="00723DB5"/>
    <w:rsid w:val="0073581E"/>
    <w:rsid w:val="00744F48"/>
    <w:rsid w:val="00752DCD"/>
    <w:rsid w:val="007551F8"/>
    <w:rsid w:val="007554D3"/>
    <w:rsid w:val="00755C2B"/>
    <w:rsid w:val="00757796"/>
    <w:rsid w:val="00760A20"/>
    <w:rsid w:val="00762B52"/>
    <w:rsid w:val="00766212"/>
    <w:rsid w:val="0076675A"/>
    <w:rsid w:val="00772C84"/>
    <w:rsid w:val="00774DEB"/>
    <w:rsid w:val="00781325"/>
    <w:rsid w:val="00782072"/>
    <w:rsid w:val="00785E72"/>
    <w:rsid w:val="007862B1"/>
    <w:rsid w:val="00791AF8"/>
    <w:rsid w:val="007A0BEE"/>
    <w:rsid w:val="007A6199"/>
    <w:rsid w:val="007B644D"/>
    <w:rsid w:val="007C033B"/>
    <w:rsid w:val="007C5CBF"/>
    <w:rsid w:val="007D2201"/>
    <w:rsid w:val="007D2C4E"/>
    <w:rsid w:val="007D2ECE"/>
    <w:rsid w:val="007D36F2"/>
    <w:rsid w:val="007D3F70"/>
    <w:rsid w:val="007D75DF"/>
    <w:rsid w:val="007E272E"/>
    <w:rsid w:val="007E3A01"/>
    <w:rsid w:val="007E5869"/>
    <w:rsid w:val="007F2376"/>
    <w:rsid w:val="007F4DD7"/>
    <w:rsid w:val="00800C96"/>
    <w:rsid w:val="0080721F"/>
    <w:rsid w:val="008157A9"/>
    <w:rsid w:val="0082196C"/>
    <w:rsid w:val="0082261A"/>
    <w:rsid w:val="00823281"/>
    <w:rsid w:val="00826268"/>
    <w:rsid w:val="00831A72"/>
    <w:rsid w:val="008325F7"/>
    <w:rsid w:val="00840950"/>
    <w:rsid w:val="00843B1D"/>
    <w:rsid w:val="008455CA"/>
    <w:rsid w:val="00846019"/>
    <w:rsid w:val="00853B98"/>
    <w:rsid w:val="00855CFF"/>
    <w:rsid w:val="0085777C"/>
    <w:rsid w:val="00860B28"/>
    <w:rsid w:val="00861E93"/>
    <w:rsid w:val="00861F8F"/>
    <w:rsid w:val="008622CA"/>
    <w:rsid w:val="008654D0"/>
    <w:rsid w:val="008672DE"/>
    <w:rsid w:val="008811CD"/>
    <w:rsid w:val="00882BB5"/>
    <w:rsid w:val="00885291"/>
    <w:rsid w:val="00885F8A"/>
    <w:rsid w:val="00891FE2"/>
    <w:rsid w:val="00893404"/>
    <w:rsid w:val="008948C8"/>
    <w:rsid w:val="00894C45"/>
    <w:rsid w:val="0089623C"/>
    <w:rsid w:val="00897BC3"/>
    <w:rsid w:val="008A3154"/>
    <w:rsid w:val="008A3F11"/>
    <w:rsid w:val="008A4B35"/>
    <w:rsid w:val="008A6950"/>
    <w:rsid w:val="008B0182"/>
    <w:rsid w:val="008B142A"/>
    <w:rsid w:val="008B1E8F"/>
    <w:rsid w:val="008B4666"/>
    <w:rsid w:val="008B5308"/>
    <w:rsid w:val="008C2750"/>
    <w:rsid w:val="008C2CC1"/>
    <w:rsid w:val="008D27F3"/>
    <w:rsid w:val="008D33A8"/>
    <w:rsid w:val="008D44C6"/>
    <w:rsid w:val="008D481A"/>
    <w:rsid w:val="008E0A3C"/>
    <w:rsid w:val="008E5B11"/>
    <w:rsid w:val="008F143E"/>
    <w:rsid w:val="008F1C9C"/>
    <w:rsid w:val="008F220E"/>
    <w:rsid w:val="008F69AE"/>
    <w:rsid w:val="00904207"/>
    <w:rsid w:val="00907E2B"/>
    <w:rsid w:val="009100F5"/>
    <w:rsid w:val="009121F9"/>
    <w:rsid w:val="00923BB3"/>
    <w:rsid w:val="0092424B"/>
    <w:rsid w:val="00930623"/>
    <w:rsid w:val="00934EE5"/>
    <w:rsid w:val="00935216"/>
    <w:rsid w:val="00936540"/>
    <w:rsid w:val="009375CD"/>
    <w:rsid w:val="009409D1"/>
    <w:rsid w:val="00942401"/>
    <w:rsid w:val="00942E8F"/>
    <w:rsid w:val="00946406"/>
    <w:rsid w:val="0094680E"/>
    <w:rsid w:val="00946CAF"/>
    <w:rsid w:val="00951B3A"/>
    <w:rsid w:val="009521D9"/>
    <w:rsid w:val="00957126"/>
    <w:rsid w:val="0096726D"/>
    <w:rsid w:val="00967BDD"/>
    <w:rsid w:val="009728A2"/>
    <w:rsid w:val="00972CEA"/>
    <w:rsid w:val="009739F6"/>
    <w:rsid w:val="0097423E"/>
    <w:rsid w:val="009775F9"/>
    <w:rsid w:val="009872D9"/>
    <w:rsid w:val="00990E7A"/>
    <w:rsid w:val="0099295D"/>
    <w:rsid w:val="00996D0E"/>
    <w:rsid w:val="009A70A7"/>
    <w:rsid w:val="009B0E4F"/>
    <w:rsid w:val="009B1EED"/>
    <w:rsid w:val="009B55BD"/>
    <w:rsid w:val="009B584A"/>
    <w:rsid w:val="009B5972"/>
    <w:rsid w:val="009B7930"/>
    <w:rsid w:val="009C34C9"/>
    <w:rsid w:val="009C3A91"/>
    <w:rsid w:val="009C5C95"/>
    <w:rsid w:val="009D1DFA"/>
    <w:rsid w:val="009D2643"/>
    <w:rsid w:val="009D2853"/>
    <w:rsid w:val="009D2997"/>
    <w:rsid w:val="009D7896"/>
    <w:rsid w:val="009D7DBF"/>
    <w:rsid w:val="009E06A2"/>
    <w:rsid w:val="009E0CE1"/>
    <w:rsid w:val="009E3A61"/>
    <w:rsid w:val="009E4D3C"/>
    <w:rsid w:val="009E57ED"/>
    <w:rsid w:val="009F35ED"/>
    <w:rsid w:val="009F5684"/>
    <w:rsid w:val="009F7789"/>
    <w:rsid w:val="009F783A"/>
    <w:rsid w:val="00A0287D"/>
    <w:rsid w:val="00A02C68"/>
    <w:rsid w:val="00A030C2"/>
    <w:rsid w:val="00A11DFA"/>
    <w:rsid w:val="00A12AE8"/>
    <w:rsid w:val="00A12E06"/>
    <w:rsid w:val="00A15D68"/>
    <w:rsid w:val="00A25E71"/>
    <w:rsid w:val="00A306FC"/>
    <w:rsid w:val="00A308AA"/>
    <w:rsid w:val="00A32ADA"/>
    <w:rsid w:val="00A33175"/>
    <w:rsid w:val="00A33AD9"/>
    <w:rsid w:val="00A42342"/>
    <w:rsid w:val="00A5073C"/>
    <w:rsid w:val="00A56B79"/>
    <w:rsid w:val="00A56E9C"/>
    <w:rsid w:val="00A611E6"/>
    <w:rsid w:val="00A64017"/>
    <w:rsid w:val="00A651FD"/>
    <w:rsid w:val="00A66459"/>
    <w:rsid w:val="00A66EE4"/>
    <w:rsid w:val="00A67C42"/>
    <w:rsid w:val="00A70B3D"/>
    <w:rsid w:val="00A718E8"/>
    <w:rsid w:val="00A7257A"/>
    <w:rsid w:val="00A75072"/>
    <w:rsid w:val="00A758D8"/>
    <w:rsid w:val="00A76A01"/>
    <w:rsid w:val="00A80B15"/>
    <w:rsid w:val="00A84821"/>
    <w:rsid w:val="00A85C9B"/>
    <w:rsid w:val="00A957FC"/>
    <w:rsid w:val="00AA178D"/>
    <w:rsid w:val="00AA58D7"/>
    <w:rsid w:val="00AA7E67"/>
    <w:rsid w:val="00AB2412"/>
    <w:rsid w:val="00AB24A3"/>
    <w:rsid w:val="00AB2E51"/>
    <w:rsid w:val="00AB6D4C"/>
    <w:rsid w:val="00AC3DE8"/>
    <w:rsid w:val="00AD19FB"/>
    <w:rsid w:val="00AD37D6"/>
    <w:rsid w:val="00AD7B7C"/>
    <w:rsid w:val="00AE6BD3"/>
    <w:rsid w:val="00AE736B"/>
    <w:rsid w:val="00AE7424"/>
    <w:rsid w:val="00AF584C"/>
    <w:rsid w:val="00AF6ECA"/>
    <w:rsid w:val="00B00CCB"/>
    <w:rsid w:val="00B0277F"/>
    <w:rsid w:val="00B03F64"/>
    <w:rsid w:val="00B04BE5"/>
    <w:rsid w:val="00B04C76"/>
    <w:rsid w:val="00B05D2E"/>
    <w:rsid w:val="00B06BFF"/>
    <w:rsid w:val="00B07E86"/>
    <w:rsid w:val="00B11836"/>
    <w:rsid w:val="00B144B1"/>
    <w:rsid w:val="00B15475"/>
    <w:rsid w:val="00B212F5"/>
    <w:rsid w:val="00B31600"/>
    <w:rsid w:val="00B3492B"/>
    <w:rsid w:val="00B37913"/>
    <w:rsid w:val="00B424B2"/>
    <w:rsid w:val="00B43ADB"/>
    <w:rsid w:val="00B4583D"/>
    <w:rsid w:val="00B4604C"/>
    <w:rsid w:val="00B5267A"/>
    <w:rsid w:val="00B5325F"/>
    <w:rsid w:val="00B5482B"/>
    <w:rsid w:val="00B57484"/>
    <w:rsid w:val="00B70626"/>
    <w:rsid w:val="00B7313B"/>
    <w:rsid w:val="00B74FE5"/>
    <w:rsid w:val="00B754A9"/>
    <w:rsid w:val="00B75784"/>
    <w:rsid w:val="00B81E37"/>
    <w:rsid w:val="00B83A74"/>
    <w:rsid w:val="00B83BAE"/>
    <w:rsid w:val="00B9376F"/>
    <w:rsid w:val="00B97F98"/>
    <w:rsid w:val="00BA0CDE"/>
    <w:rsid w:val="00BA365E"/>
    <w:rsid w:val="00BA57A3"/>
    <w:rsid w:val="00BA5A27"/>
    <w:rsid w:val="00BB7497"/>
    <w:rsid w:val="00BC2F2E"/>
    <w:rsid w:val="00BC5EF5"/>
    <w:rsid w:val="00BC6B36"/>
    <w:rsid w:val="00BD15C4"/>
    <w:rsid w:val="00BD3411"/>
    <w:rsid w:val="00BD3DC1"/>
    <w:rsid w:val="00BD4CAA"/>
    <w:rsid w:val="00BE0D35"/>
    <w:rsid w:val="00BE40FB"/>
    <w:rsid w:val="00BE4DBC"/>
    <w:rsid w:val="00BE54FC"/>
    <w:rsid w:val="00BE669A"/>
    <w:rsid w:val="00BE7960"/>
    <w:rsid w:val="00BF0247"/>
    <w:rsid w:val="00C04BE2"/>
    <w:rsid w:val="00C04D36"/>
    <w:rsid w:val="00C0508A"/>
    <w:rsid w:val="00C06E5A"/>
    <w:rsid w:val="00C1073B"/>
    <w:rsid w:val="00C129E0"/>
    <w:rsid w:val="00C14575"/>
    <w:rsid w:val="00C1661E"/>
    <w:rsid w:val="00C26029"/>
    <w:rsid w:val="00C36783"/>
    <w:rsid w:val="00C41DB3"/>
    <w:rsid w:val="00C41FAF"/>
    <w:rsid w:val="00C444A6"/>
    <w:rsid w:val="00C52EC9"/>
    <w:rsid w:val="00C532FA"/>
    <w:rsid w:val="00C54CB0"/>
    <w:rsid w:val="00C57149"/>
    <w:rsid w:val="00C57E34"/>
    <w:rsid w:val="00C70560"/>
    <w:rsid w:val="00C710A3"/>
    <w:rsid w:val="00C72271"/>
    <w:rsid w:val="00C73C44"/>
    <w:rsid w:val="00C75510"/>
    <w:rsid w:val="00C76318"/>
    <w:rsid w:val="00C76E9D"/>
    <w:rsid w:val="00C81B13"/>
    <w:rsid w:val="00C82084"/>
    <w:rsid w:val="00C87048"/>
    <w:rsid w:val="00C90F8D"/>
    <w:rsid w:val="00C90FE3"/>
    <w:rsid w:val="00C957EB"/>
    <w:rsid w:val="00C96CBE"/>
    <w:rsid w:val="00C973AB"/>
    <w:rsid w:val="00CA404C"/>
    <w:rsid w:val="00CC09F3"/>
    <w:rsid w:val="00CC40AA"/>
    <w:rsid w:val="00CC5042"/>
    <w:rsid w:val="00CC6429"/>
    <w:rsid w:val="00CC6C75"/>
    <w:rsid w:val="00CC719B"/>
    <w:rsid w:val="00CD5B11"/>
    <w:rsid w:val="00CD77E6"/>
    <w:rsid w:val="00CE07E8"/>
    <w:rsid w:val="00CE2857"/>
    <w:rsid w:val="00CE2967"/>
    <w:rsid w:val="00CE2ADC"/>
    <w:rsid w:val="00CF0975"/>
    <w:rsid w:val="00CF447A"/>
    <w:rsid w:val="00CF53C1"/>
    <w:rsid w:val="00D00F95"/>
    <w:rsid w:val="00D020A7"/>
    <w:rsid w:val="00D03EDF"/>
    <w:rsid w:val="00D051EC"/>
    <w:rsid w:val="00D05563"/>
    <w:rsid w:val="00D06100"/>
    <w:rsid w:val="00D07EEE"/>
    <w:rsid w:val="00D147F8"/>
    <w:rsid w:val="00D1631B"/>
    <w:rsid w:val="00D21933"/>
    <w:rsid w:val="00D226DA"/>
    <w:rsid w:val="00D2445A"/>
    <w:rsid w:val="00D24784"/>
    <w:rsid w:val="00D271A9"/>
    <w:rsid w:val="00D27A01"/>
    <w:rsid w:val="00D27C7C"/>
    <w:rsid w:val="00D30CBD"/>
    <w:rsid w:val="00D30F23"/>
    <w:rsid w:val="00D3525B"/>
    <w:rsid w:val="00D373BC"/>
    <w:rsid w:val="00D40714"/>
    <w:rsid w:val="00D42BD8"/>
    <w:rsid w:val="00D4315D"/>
    <w:rsid w:val="00D5087C"/>
    <w:rsid w:val="00D533AA"/>
    <w:rsid w:val="00D61FC6"/>
    <w:rsid w:val="00D624E1"/>
    <w:rsid w:val="00D63509"/>
    <w:rsid w:val="00D639CF"/>
    <w:rsid w:val="00D67542"/>
    <w:rsid w:val="00D7131A"/>
    <w:rsid w:val="00D719D9"/>
    <w:rsid w:val="00D73082"/>
    <w:rsid w:val="00D73BCF"/>
    <w:rsid w:val="00D7434F"/>
    <w:rsid w:val="00D75D8C"/>
    <w:rsid w:val="00D76D3D"/>
    <w:rsid w:val="00D818B2"/>
    <w:rsid w:val="00D84B9C"/>
    <w:rsid w:val="00D86F59"/>
    <w:rsid w:val="00D94EEC"/>
    <w:rsid w:val="00DA06C1"/>
    <w:rsid w:val="00DA4549"/>
    <w:rsid w:val="00DB3268"/>
    <w:rsid w:val="00DB5D73"/>
    <w:rsid w:val="00DB610A"/>
    <w:rsid w:val="00DB614E"/>
    <w:rsid w:val="00DC0C6B"/>
    <w:rsid w:val="00DC1B17"/>
    <w:rsid w:val="00DC2238"/>
    <w:rsid w:val="00DC2905"/>
    <w:rsid w:val="00DC2E22"/>
    <w:rsid w:val="00DC37DD"/>
    <w:rsid w:val="00DD1B54"/>
    <w:rsid w:val="00DD4944"/>
    <w:rsid w:val="00DD685E"/>
    <w:rsid w:val="00DE0003"/>
    <w:rsid w:val="00DE0C0E"/>
    <w:rsid w:val="00DE1354"/>
    <w:rsid w:val="00DE3545"/>
    <w:rsid w:val="00DE4F90"/>
    <w:rsid w:val="00DE52A1"/>
    <w:rsid w:val="00DF0EB8"/>
    <w:rsid w:val="00DF1B92"/>
    <w:rsid w:val="00DF27D8"/>
    <w:rsid w:val="00E002D8"/>
    <w:rsid w:val="00E004D8"/>
    <w:rsid w:val="00E0454D"/>
    <w:rsid w:val="00E04552"/>
    <w:rsid w:val="00E0485C"/>
    <w:rsid w:val="00E12DC7"/>
    <w:rsid w:val="00E267FD"/>
    <w:rsid w:val="00E3305B"/>
    <w:rsid w:val="00E41FD3"/>
    <w:rsid w:val="00E46541"/>
    <w:rsid w:val="00E51E94"/>
    <w:rsid w:val="00E5529B"/>
    <w:rsid w:val="00E569B5"/>
    <w:rsid w:val="00E644B6"/>
    <w:rsid w:val="00E6498E"/>
    <w:rsid w:val="00E64DEB"/>
    <w:rsid w:val="00E67D10"/>
    <w:rsid w:val="00E71442"/>
    <w:rsid w:val="00E75A9C"/>
    <w:rsid w:val="00E83DF9"/>
    <w:rsid w:val="00E84FC5"/>
    <w:rsid w:val="00E8517D"/>
    <w:rsid w:val="00E8582C"/>
    <w:rsid w:val="00E96A85"/>
    <w:rsid w:val="00E978B7"/>
    <w:rsid w:val="00EA1015"/>
    <w:rsid w:val="00EA593D"/>
    <w:rsid w:val="00EB3F5F"/>
    <w:rsid w:val="00EB47AF"/>
    <w:rsid w:val="00EB4DDC"/>
    <w:rsid w:val="00EB60F2"/>
    <w:rsid w:val="00EC2AF8"/>
    <w:rsid w:val="00EC6317"/>
    <w:rsid w:val="00ED2B8E"/>
    <w:rsid w:val="00ED36EA"/>
    <w:rsid w:val="00EE21F5"/>
    <w:rsid w:val="00EE32A5"/>
    <w:rsid w:val="00EE3B0B"/>
    <w:rsid w:val="00EF3D1C"/>
    <w:rsid w:val="00EF4FB5"/>
    <w:rsid w:val="00EF5E8B"/>
    <w:rsid w:val="00EF7BFA"/>
    <w:rsid w:val="00F02199"/>
    <w:rsid w:val="00F11CD7"/>
    <w:rsid w:val="00F121E9"/>
    <w:rsid w:val="00F17E61"/>
    <w:rsid w:val="00F20CB6"/>
    <w:rsid w:val="00F213E3"/>
    <w:rsid w:val="00F26421"/>
    <w:rsid w:val="00F30881"/>
    <w:rsid w:val="00F42CDD"/>
    <w:rsid w:val="00F44905"/>
    <w:rsid w:val="00F53964"/>
    <w:rsid w:val="00F548D9"/>
    <w:rsid w:val="00F5549C"/>
    <w:rsid w:val="00F56058"/>
    <w:rsid w:val="00F60B08"/>
    <w:rsid w:val="00F64EB4"/>
    <w:rsid w:val="00F6514B"/>
    <w:rsid w:val="00F66E11"/>
    <w:rsid w:val="00F71A1C"/>
    <w:rsid w:val="00F71B73"/>
    <w:rsid w:val="00F770B3"/>
    <w:rsid w:val="00F8126B"/>
    <w:rsid w:val="00F8196E"/>
    <w:rsid w:val="00F8211B"/>
    <w:rsid w:val="00F823F4"/>
    <w:rsid w:val="00F846B4"/>
    <w:rsid w:val="00F85D41"/>
    <w:rsid w:val="00F91626"/>
    <w:rsid w:val="00F96D91"/>
    <w:rsid w:val="00F97B07"/>
    <w:rsid w:val="00FA11C5"/>
    <w:rsid w:val="00FA205A"/>
    <w:rsid w:val="00FA2069"/>
    <w:rsid w:val="00FA3395"/>
    <w:rsid w:val="00FB2CC5"/>
    <w:rsid w:val="00FB33F5"/>
    <w:rsid w:val="00FC3E20"/>
    <w:rsid w:val="00FD33EC"/>
    <w:rsid w:val="00FD6022"/>
    <w:rsid w:val="00FD69F6"/>
    <w:rsid w:val="00FE27F1"/>
    <w:rsid w:val="00FE3632"/>
    <w:rsid w:val="00FF263B"/>
    <w:rsid w:val="00FF2EB7"/>
    <w:rsid w:val="00FF3DF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hyperlink" Target="https://cs.wikipedia.org/wiki/Zp%C4%9Btn%C3%A1_vazba" TargetMode="Externa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yperlink" Target="https://cs.wikipedia.org/w/index.php?title=Elektronick%C3%BD_sp%C3%ADna%C4%8D&amp;action=edit&amp;redlink=1" TargetMode="External"/><Relationship Id="rId33" Type="http://schemas.openxmlformats.org/officeDocument/2006/relationships/image" Target="media/image16.jpe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881B2F"/>
    <w:rsid w:val="009111EC"/>
    <w:rsid w:val="00965240"/>
    <w:rsid w:val="009A2E50"/>
    <w:rsid w:val="00AE2333"/>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7</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8</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9</b:RefOrder>
  </b:Source>
</b:Sources>
</file>

<file path=customXml/itemProps1.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DFF40F-CC9B-4145-81D7-212FC60EBC22}">
  <ds:schemaRefs>
    <ds:schemaRef ds:uri="http://purl.org/dc/elements/1.1/"/>
    <ds:schemaRef ds:uri="http://www.w3.org/XML/1998/namespace"/>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http://purl.org/dc/dcmitype/"/>
    <ds:schemaRef ds:uri="http://purl.org/dc/terms/"/>
    <ds:schemaRef ds:uri="e2ab9d06-06ff-47fc-9f40-af25ddec17dc"/>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5D04BA2F-FACE-425F-9386-F80CFEF9E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TotalTime>
  <Pages>21</Pages>
  <Words>3448</Words>
  <Characters>20348</Characters>
  <Application>Microsoft Office Word</Application>
  <DocSecurity>0</DocSecurity>
  <Lines>169</Lines>
  <Paragraphs>47</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23749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2024-01-04T13:23:00Z</dcterms:created>
  <dcterms:modified xsi:type="dcterms:W3CDTF">2024-01-04T13:23:00Z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